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F1" w:rsidRPr="00E41CEB" w:rsidRDefault="001319F1" w:rsidP="001319F1">
      <w:pPr>
        <w:jc w:val="center"/>
        <w:rPr>
          <w:rFonts w:ascii="細明體" w:eastAsia="細明體" w:hAnsi="細明體"/>
          <w:b/>
          <w:sz w:val="36"/>
          <w:szCs w:val="36"/>
        </w:rPr>
      </w:pPr>
      <w:r w:rsidRPr="00E41CEB">
        <w:rPr>
          <w:rFonts w:ascii="細明體" w:eastAsia="細明體" w:hAnsi="細明體" w:hint="eastAsia"/>
          <w:b/>
          <w:sz w:val="36"/>
          <w:szCs w:val="36"/>
        </w:rPr>
        <w:t>功能規格變更履歷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6197"/>
        <w:gridCol w:w="851"/>
        <w:gridCol w:w="1417"/>
      </w:tblGrid>
      <w:tr w:rsidR="00627100" w:rsidRPr="00E41CEB" w:rsidTr="00157091">
        <w:tc>
          <w:tcPr>
            <w:tcW w:w="1424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更新日期</w:t>
            </w: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更新內容</w:t>
            </w:r>
          </w:p>
        </w:tc>
        <w:tc>
          <w:tcPr>
            <w:tcW w:w="851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版本</w:t>
            </w:r>
          </w:p>
        </w:tc>
        <w:tc>
          <w:tcPr>
            <w:tcW w:w="141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變更者</w:t>
            </w: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201</w:t>
            </w:r>
            <w:r w:rsidR="00366A33" w:rsidRPr="00E41CEB">
              <w:rPr>
                <w:rFonts w:ascii="細明體" w:eastAsia="細明體" w:hAnsi="細明體" w:hint="eastAsia"/>
              </w:rPr>
              <w:t>7</w:t>
            </w:r>
            <w:r w:rsidR="007F5336">
              <w:rPr>
                <w:rFonts w:ascii="細明體" w:eastAsia="細明體" w:hAnsi="細明體" w:hint="eastAsia"/>
              </w:rPr>
              <w:t>/01/12</w:t>
            </w:r>
          </w:p>
        </w:tc>
        <w:tc>
          <w:tcPr>
            <w:tcW w:w="6197" w:type="dxa"/>
          </w:tcPr>
          <w:p w:rsidR="002F1979" w:rsidRPr="00E41CEB" w:rsidRDefault="002F1979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初版</w:t>
            </w:r>
          </w:p>
        </w:tc>
        <w:tc>
          <w:tcPr>
            <w:tcW w:w="851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1.0</w:t>
            </w:r>
          </w:p>
        </w:tc>
        <w:tc>
          <w:tcPr>
            <w:tcW w:w="1417" w:type="dxa"/>
          </w:tcPr>
          <w:p w:rsidR="00627100" w:rsidRPr="00E41CEB" w:rsidRDefault="00366A33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proofErr w:type="gramStart"/>
            <w:r w:rsidRPr="00E41CEB">
              <w:rPr>
                <w:rFonts w:ascii="細明體" w:eastAsia="細明體" w:hAnsi="細明體" w:hint="eastAsia"/>
              </w:rPr>
              <w:t>張紫庭</w:t>
            </w:r>
            <w:proofErr w:type="gramEnd"/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</w:tbl>
    <w:p w:rsidR="00D30A79" w:rsidRPr="00E41CEB" w:rsidRDefault="00627100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/>
          <w:b/>
          <w:color w:val="000080"/>
        </w:rPr>
        <w:br w:type="page"/>
      </w:r>
      <w:r w:rsidR="00D30A79" w:rsidRPr="00E41CEB">
        <w:rPr>
          <w:rFonts w:ascii="細明體" w:eastAsia="細明體" w:hAnsi="細明體" w:hint="eastAsia"/>
          <w:b/>
          <w:color w:val="000080"/>
        </w:rPr>
        <w:lastRenderedPageBreak/>
        <w:t>畫面格式：</w:t>
      </w:r>
    </w:p>
    <w:p w:rsidR="002F1979" w:rsidRDefault="00391583" w:rsidP="00D30A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>
        <w:rPr>
          <w:rFonts w:ascii="細明體" w:eastAsia="細明體" w:hAnsi="細明體" w:hint="eastAsia"/>
          <w:b/>
          <w:szCs w:val="24"/>
        </w:rPr>
        <w:t>【</w:t>
      </w:r>
      <w:r w:rsidR="00E92C67">
        <w:rPr>
          <w:rFonts w:ascii="細明體" w:eastAsia="細明體" w:hAnsi="細明體" w:hint="eastAsia"/>
          <w:b/>
          <w:szCs w:val="24"/>
        </w:rPr>
        <w:t>主</w:t>
      </w:r>
      <w:r w:rsidR="002F1979" w:rsidRPr="00E41CEB">
        <w:rPr>
          <w:rFonts w:ascii="細明體" w:eastAsia="細明體" w:hAnsi="細明體" w:hint="eastAsia"/>
          <w:b/>
          <w:szCs w:val="24"/>
        </w:rPr>
        <w:t>畫面】</w:t>
      </w:r>
    </w:p>
    <w:tbl>
      <w:tblPr>
        <w:tblStyle w:val="af"/>
        <w:tblW w:w="9836" w:type="dxa"/>
        <w:tblLook w:val="04A0" w:firstRow="1" w:lastRow="0" w:firstColumn="1" w:lastColumn="0" w:noHBand="0" w:noVBand="1"/>
      </w:tblPr>
      <w:tblGrid>
        <w:gridCol w:w="1196"/>
        <w:gridCol w:w="500"/>
        <w:gridCol w:w="2552"/>
        <w:gridCol w:w="1268"/>
        <w:gridCol w:w="1440"/>
        <w:gridCol w:w="2880"/>
      </w:tblGrid>
      <w:tr w:rsidR="00B211DF" w:rsidRPr="00FD1BD3" w:rsidTr="0060636E">
        <w:tc>
          <w:tcPr>
            <w:tcW w:w="9836" w:type="dxa"/>
            <w:gridSpan w:val="6"/>
            <w:shd w:val="clear" w:color="auto" w:fill="D9D9D9" w:themeFill="background1" w:themeFillShade="D9"/>
          </w:tcPr>
          <w:p w:rsidR="00B211DF" w:rsidRPr="00FD1BD3" w:rsidRDefault="00B211DF" w:rsidP="0060636E">
            <w:pPr>
              <w:rPr>
                <w:rFonts w:ascii="細明體" w:eastAsia="細明體" w:hAnsi="細明體" w:cstheme="minorBidi"/>
                <w:sz w:val="20"/>
              </w:rPr>
            </w:pPr>
            <w:r w:rsidRPr="00FD1BD3">
              <w:rPr>
                <w:rFonts w:ascii="細明體" w:eastAsia="細明體" w:hAnsi="細明體" w:cstheme="minorBidi" w:hint="eastAsia"/>
                <w:sz w:val="20"/>
              </w:rPr>
              <w:t>帳號資訊</w:t>
            </w:r>
          </w:p>
        </w:tc>
      </w:tr>
      <w:tr w:rsidR="00B211DF" w:rsidRPr="00375FFA" w:rsidTr="0060636E">
        <w:tc>
          <w:tcPr>
            <w:tcW w:w="1196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帳號</w:t>
            </w:r>
          </w:p>
        </w:tc>
        <w:tc>
          <w:tcPr>
            <w:tcW w:w="8640" w:type="dxa"/>
            <w:gridSpan w:val="5"/>
          </w:tcPr>
          <w:p w:rsidR="00B211DF" w:rsidRPr="00375FFA" w:rsidRDefault="00816DC0" w:rsidP="0060636E">
            <w:pPr>
              <w:rPr>
                <w:rFonts w:ascii="細明體" w:eastAsia="細明體" w:hAnsi="細明體"/>
                <w:sz w:val="20"/>
              </w:rPr>
            </w:pPr>
            <w:hyperlink r:id="rId8" w:history="1">
              <w:r w:rsidR="00B211DF" w:rsidRPr="00284DB0">
                <w:rPr>
                  <w:rStyle w:val="af6"/>
                  <w:rFonts w:ascii="細明體" w:eastAsia="細明體" w:hAnsi="細明體" w:hint="eastAsia"/>
                  <w:sz w:val="20"/>
                  <w:bdr w:val="single" w:sz="4" w:space="0" w:color="auto"/>
                </w:rPr>
                <w:t>sunny@accudata.com.tw</w:t>
              </w:r>
            </w:hyperlink>
          </w:p>
        </w:tc>
      </w:tr>
      <w:tr w:rsidR="00B211DF" w:rsidRPr="00375FFA" w:rsidTr="0060636E">
        <w:tc>
          <w:tcPr>
            <w:tcW w:w="1196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密碼</w:t>
            </w:r>
          </w:p>
        </w:tc>
        <w:tc>
          <w:tcPr>
            <w:tcW w:w="8640" w:type="dxa"/>
            <w:gridSpan w:val="5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 w:rsidRPr="00284DB0">
              <w:rPr>
                <w:rFonts w:hint="eastAsia"/>
                <w:sz w:val="20"/>
                <w:u w:val="single"/>
                <w:shd w:val="clear" w:color="auto" w:fill="FFFFFF"/>
              </w:rPr>
              <w:t>初始化密碼</w:t>
            </w:r>
            <w:r w:rsidRPr="00284DB0">
              <w:rPr>
                <w:rStyle w:val="apple-converted-space"/>
                <w:rFonts w:hint="eastAsia"/>
                <w:color w:val="333333"/>
                <w:sz w:val="20"/>
                <w:shd w:val="clear" w:color="auto" w:fill="FFFFFF"/>
              </w:rPr>
              <w:t> </w:t>
            </w:r>
            <w:r w:rsidRPr="00284DB0">
              <w:rPr>
                <w:rFonts w:hint="eastAsia"/>
                <w:color w:val="333333"/>
                <w:sz w:val="20"/>
                <w:shd w:val="clear" w:color="auto" w:fill="FFFFFF"/>
              </w:rPr>
              <w:t>(</w:t>
            </w:r>
            <w:r w:rsidRPr="00284DB0">
              <w:rPr>
                <w:rFonts w:hint="eastAsia"/>
                <w:color w:val="333333"/>
                <w:sz w:val="20"/>
                <w:shd w:val="clear" w:color="auto" w:fill="FFFFFF"/>
              </w:rPr>
              <w:t>預設：</w:t>
            </w:r>
            <w:r w:rsidRPr="00284DB0">
              <w:rPr>
                <w:rFonts w:hint="eastAsia"/>
                <w:color w:val="333333"/>
                <w:sz w:val="20"/>
                <w:shd w:val="clear" w:color="auto" w:fill="FFFFFF"/>
              </w:rPr>
              <w:t>25239588)</w:t>
            </w:r>
          </w:p>
        </w:tc>
      </w:tr>
      <w:tr w:rsidR="00B211DF" w:rsidRPr="00375FFA" w:rsidTr="0060636E">
        <w:tc>
          <w:tcPr>
            <w:tcW w:w="1196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狀態</w:t>
            </w:r>
          </w:p>
        </w:tc>
        <w:tc>
          <w:tcPr>
            <w:tcW w:w="8640" w:type="dxa"/>
            <w:gridSpan w:val="5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啟用 </w:t>
            </w:r>
            <w:r w:rsidRPr="00284DB0">
              <w:rPr>
                <w:rFonts w:ascii="細明體" w:eastAsia="細明體" w:hAnsi="細明體" w:hint="eastAsia"/>
                <w:sz w:val="20"/>
                <w:u w:val="single"/>
              </w:rPr>
              <w:t>停用</w:t>
            </w:r>
          </w:p>
        </w:tc>
      </w:tr>
      <w:tr w:rsidR="00B211DF" w:rsidRPr="00375FFA" w:rsidTr="0060636E">
        <w:tc>
          <w:tcPr>
            <w:tcW w:w="1196" w:type="dxa"/>
            <w:vMerge w:val="restart"/>
            <w:vAlign w:val="center"/>
          </w:tcPr>
          <w:p w:rsidR="00B211DF" w:rsidRPr="00375FFA" w:rsidRDefault="00B211DF" w:rsidP="0060636E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登入資訊</w:t>
            </w:r>
          </w:p>
        </w:tc>
        <w:tc>
          <w:tcPr>
            <w:tcW w:w="3052" w:type="dxa"/>
            <w:gridSpan w:val="2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登入時間</w:t>
            </w:r>
          </w:p>
        </w:tc>
        <w:tc>
          <w:tcPr>
            <w:tcW w:w="2708" w:type="dxa"/>
            <w:gridSpan w:val="2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登入IP位置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登入狀態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3052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YYYY/MM/DD HH24:MI:SS</w:t>
            </w:r>
          </w:p>
        </w:tc>
        <w:tc>
          <w:tcPr>
            <w:tcW w:w="2708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999.999.999</w:t>
            </w:r>
          </w:p>
        </w:tc>
        <w:tc>
          <w:tcPr>
            <w:tcW w:w="288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成功/失敗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3052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YYYY/MM/DD HH24:MI:SS</w:t>
            </w:r>
          </w:p>
        </w:tc>
        <w:tc>
          <w:tcPr>
            <w:tcW w:w="2708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999.999.999</w:t>
            </w:r>
          </w:p>
        </w:tc>
        <w:tc>
          <w:tcPr>
            <w:tcW w:w="288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成功/失敗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3052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YYYY/MM/DD HH24:MI:SS</w:t>
            </w:r>
          </w:p>
        </w:tc>
        <w:tc>
          <w:tcPr>
            <w:tcW w:w="2708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999.999.999</w:t>
            </w:r>
          </w:p>
        </w:tc>
        <w:tc>
          <w:tcPr>
            <w:tcW w:w="288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成功/失敗</w:t>
            </w:r>
          </w:p>
        </w:tc>
      </w:tr>
      <w:tr w:rsidR="00B211DF" w:rsidRPr="00375FFA" w:rsidTr="0060636E">
        <w:tc>
          <w:tcPr>
            <w:tcW w:w="9836" w:type="dxa"/>
            <w:gridSpan w:val="6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使用者資訊</w:t>
            </w:r>
          </w:p>
        </w:tc>
      </w:tr>
      <w:tr w:rsidR="00460F02" w:rsidRPr="00460F02" w:rsidTr="0060636E">
        <w:tc>
          <w:tcPr>
            <w:tcW w:w="1196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姓名</w:t>
            </w:r>
          </w:p>
        </w:tc>
        <w:tc>
          <w:tcPr>
            <w:tcW w:w="8640" w:type="dxa"/>
            <w:gridSpan w:val="5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X</w:t>
            </w:r>
            <w:r w:rsidR="00202BA9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(10)</w:t>
            </w:r>
            <w:r w:rsidRPr="00460F02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XXXXXXXXX</w:t>
            </w:r>
          </w:p>
        </w:tc>
      </w:tr>
      <w:tr w:rsidR="00460F02" w:rsidRPr="00460F02" w:rsidTr="00FD1BD3">
        <w:trPr>
          <w:trHeight w:val="75"/>
        </w:trPr>
        <w:tc>
          <w:tcPr>
            <w:tcW w:w="1196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公司</w:t>
            </w:r>
          </w:p>
        </w:tc>
        <w:tc>
          <w:tcPr>
            <w:tcW w:w="4320" w:type="dxa"/>
            <w:gridSpan w:val="3"/>
          </w:tcPr>
          <w:p w:rsidR="00B211DF" w:rsidRPr="00460F02" w:rsidRDefault="00B211DF" w:rsidP="00DE49DB">
            <w:pPr>
              <w:rPr>
                <w:rFonts w:ascii="細明體" w:eastAsia="細明體" w:hAnsi="細明體"/>
                <w:color w:val="FF0000"/>
                <w:sz w:val="20"/>
                <w:bdr w:val="single" w:sz="4" w:space="0" w:color="auto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FUJI 富士通</w:t>
            </w:r>
            <w:r w:rsidR="00DE49DB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 xml:space="preserve"> </w:t>
            </w:r>
            <w:r w:rsidR="00DE49DB" w:rsidRPr="00DE49DB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-</w:t>
            </w:r>
            <w:r w:rsidR="00DE49DB">
              <w:rPr>
                <w:rFonts w:ascii="細明體" w:eastAsia="細明體" w:hAnsi="細明體"/>
                <w:color w:val="FF0000"/>
                <w:sz w:val="20"/>
                <w:bdr w:val="single" w:sz="4" w:space="0" w:color="auto"/>
              </w:rPr>
              <w:t xml:space="preserve"> </w:t>
            </w:r>
            <w:r w:rsidR="00DE49DB" w:rsidRPr="00DE49DB">
              <w:rPr>
                <w:rFonts w:ascii="細明體" w:eastAsia="細明體" w:hAnsi="細明體" w:cs="新細明體" w:hint="eastAsia"/>
                <w:color w:val="FF0000"/>
                <w:kern w:val="0"/>
                <w:sz w:val="20"/>
                <w:bdr w:val="single" w:sz="4" w:space="0" w:color="auto"/>
              </w:rPr>
              <w:t>二線</w:t>
            </w:r>
            <w:r w:rsidRPr="00DE49DB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 xml:space="preserve"> </w:t>
            </w:r>
            <w:proofErr w:type="gramStart"/>
            <w:r w:rsidRPr="00460F02">
              <w:rPr>
                <w:rFonts w:ascii="細明體" w:eastAsia="細明體" w:hAnsi="細明體" w:cs="新細明體" w:hint="eastAsia"/>
                <w:color w:val="FF0000"/>
                <w:kern w:val="0"/>
                <w:sz w:val="20"/>
                <w:bdr w:val="single" w:sz="4" w:space="0" w:color="auto"/>
              </w:rPr>
              <w:t>▼</w:t>
            </w:r>
            <w:proofErr w:type="gramEnd"/>
            <w:r w:rsidRPr="00460F02">
              <w:rPr>
                <w:rFonts w:ascii="細明體" w:eastAsia="細明體" w:hAnsi="細明體" w:cs="新細明體" w:hint="eastAsia"/>
                <w:color w:val="FF0000"/>
                <w:kern w:val="0"/>
                <w:sz w:val="20"/>
              </w:rPr>
              <w:t xml:space="preserve"> </w:t>
            </w:r>
          </w:p>
        </w:tc>
        <w:tc>
          <w:tcPr>
            <w:tcW w:w="1440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  <w:bdr w:val="single" w:sz="4" w:space="0" w:color="auto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廠商統編</w:t>
            </w:r>
          </w:p>
        </w:tc>
        <w:tc>
          <w:tcPr>
            <w:tcW w:w="2880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  <w:bdr w:val="single" w:sz="4" w:space="0" w:color="auto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X</w:t>
            </w:r>
            <w:r w:rsidR="002B0A3C">
              <w:rPr>
                <w:rFonts w:ascii="細明體" w:eastAsia="細明體" w:hAnsi="細明體" w:hint="eastAsia"/>
                <w:color w:val="FF0000"/>
                <w:sz w:val="20"/>
              </w:rPr>
              <w:t>(10)</w:t>
            </w: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XXXXXXXXX</w:t>
            </w:r>
          </w:p>
        </w:tc>
      </w:tr>
      <w:tr w:rsidR="00460F02" w:rsidRPr="00460F02" w:rsidTr="00FD1BD3">
        <w:trPr>
          <w:trHeight w:val="207"/>
        </w:trPr>
        <w:tc>
          <w:tcPr>
            <w:tcW w:w="1196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責任範圍</w:t>
            </w:r>
          </w:p>
        </w:tc>
        <w:tc>
          <w:tcPr>
            <w:tcW w:w="4320" w:type="dxa"/>
            <w:gridSpan w:val="3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■主管  □倉管  □工程師</w:t>
            </w:r>
            <w:r w:rsidRPr="00460F02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9999</w:t>
            </w:r>
            <w:r w:rsidRPr="00460F02">
              <w:rPr>
                <w:rFonts w:ascii="細明體" w:eastAsia="細明體" w:hAnsi="細明體"/>
                <w:color w:val="FF0000"/>
                <w:sz w:val="20"/>
              </w:rPr>
              <w:t xml:space="preserve"> </w:t>
            </w:r>
            <w:r w:rsidRPr="00460F02">
              <w:rPr>
                <w:rFonts w:ascii="細明體" w:eastAsia="細明體" w:hAnsi="細明體"/>
                <w:color w:val="FF0000"/>
                <w:sz w:val="20"/>
                <w:bdr w:val="single" w:sz="4" w:space="0" w:color="auto"/>
              </w:rPr>
              <w:t>…</w:t>
            </w:r>
          </w:p>
        </w:tc>
        <w:tc>
          <w:tcPr>
            <w:tcW w:w="1440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倉庫別</w:t>
            </w:r>
          </w:p>
        </w:tc>
        <w:tc>
          <w:tcPr>
            <w:tcW w:w="2880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XXXXXXXXXX</w:t>
            </w:r>
            <w:proofErr w:type="gramStart"/>
            <w:r w:rsidRPr="00460F02">
              <w:rPr>
                <w:rFonts w:ascii="細明體" w:eastAsia="細明體" w:hAnsi="細明體" w:cs="新細明體" w:hint="eastAsia"/>
                <w:color w:val="FF0000"/>
                <w:kern w:val="0"/>
                <w:sz w:val="20"/>
                <w:bdr w:val="single" w:sz="4" w:space="0" w:color="auto"/>
              </w:rPr>
              <w:t>▼</w:t>
            </w:r>
            <w:proofErr w:type="gramEnd"/>
          </w:p>
        </w:tc>
      </w:tr>
      <w:tr w:rsidR="00B211DF" w:rsidRPr="00375FFA" w:rsidTr="0060636E">
        <w:tc>
          <w:tcPr>
            <w:tcW w:w="1196" w:type="dxa"/>
            <w:vMerge w:val="restart"/>
            <w:vAlign w:val="center"/>
          </w:tcPr>
          <w:p w:rsidR="00B211DF" w:rsidRDefault="00B211DF" w:rsidP="0060636E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群組</w:t>
            </w:r>
          </w:p>
        </w:tc>
        <w:tc>
          <w:tcPr>
            <w:tcW w:w="500" w:type="dxa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3820" w:type="dxa"/>
            <w:gridSpan w:val="2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群組識別碼</w:t>
            </w:r>
          </w:p>
        </w:tc>
        <w:tc>
          <w:tcPr>
            <w:tcW w:w="4320" w:type="dxa"/>
            <w:gridSpan w:val="2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群組名稱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50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38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</w:t>
            </w:r>
          </w:p>
        </w:tc>
        <w:tc>
          <w:tcPr>
            <w:tcW w:w="43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XXXXXXXXXXXXXXXXXXXXXXXXXXXXXXXX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50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38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</w:t>
            </w:r>
          </w:p>
        </w:tc>
        <w:tc>
          <w:tcPr>
            <w:tcW w:w="43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XXXXXXXXXXXXXXXXXXXXXXXXXXXXXXXX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50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38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</w:t>
            </w:r>
          </w:p>
        </w:tc>
        <w:tc>
          <w:tcPr>
            <w:tcW w:w="43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XXXXXXXXXXXXXXXXXXXXXXXXXXXXXXXX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50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38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</w:t>
            </w:r>
          </w:p>
        </w:tc>
        <w:tc>
          <w:tcPr>
            <w:tcW w:w="43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XXXXXXXXXXXXXXXXXXXXXXXXXXXXXXXX</w:t>
            </w:r>
          </w:p>
        </w:tc>
      </w:tr>
      <w:tr w:rsidR="00D61E35" w:rsidRPr="00375FFA" w:rsidTr="002B2016">
        <w:tc>
          <w:tcPr>
            <w:tcW w:w="9836" w:type="dxa"/>
            <w:gridSpan w:val="6"/>
          </w:tcPr>
          <w:p w:rsidR="00D61E35" w:rsidRDefault="00D61E35" w:rsidP="00D61E35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61E35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儲存</w:t>
            </w:r>
            <w:r w:rsidRPr="00D61E35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D61E35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取消</w:t>
            </w:r>
          </w:p>
        </w:tc>
      </w:tr>
    </w:tbl>
    <w:p w:rsidR="00391583" w:rsidRPr="00E41CEB" w:rsidRDefault="00391583" w:rsidP="00D30A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</w:p>
    <w:p w:rsidR="00D7530E" w:rsidRDefault="00D30A79" w:rsidP="00D30A79">
      <w:pPr>
        <w:rPr>
          <w:rFonts w:ascii="細明體" w:eastAsia="細明體" w:hAnsi="細明體"/>
          <w:b/>
          <w:color w:val="000080"/>
        </w:rPr>
      </w:pPr>
      <w:r w:rsidRPr="00D7530E">
        <w:rPr>
          <w:rFonts w:ascii="細明體" w:eastAsia="細明體" w:hAnsi="細明體" w:hint="eastAsia"/>
          <w:b/>
          <w:color w:val="000080"/>
        </w:rPr>
        <w:t>功能說明：</w:t>
      </w:r>
    </w:p>
    <w:p w:rsidR="009247F2" w:rsidRDefault="002B3042" w:rsidP="00FD6094">
      <w:pPr>
        <w:pStyle w:val="af9"/>
        <w:numPr>
          <w:ilvl w:val="0"/>
          <w:numId w:val="34"/>
        </w:numPr>
        <w:ind w:leftChars="0"/>
      </w:pPr>
      <w:r>
        <w:rPr>
          <w:rFonts w:hint="eastAsia"/>
        </w:rPr>
        <w:t>既有功能調整</w:t>
      </w:r>
      <w:r w:rsidR="00315B27">
        <w:rPr>
          <w:rFonts w:hint="eastAsia"/>
        </w:rPr>
        <w:t>。</w:t>
      </w:r>
    </w:p>
    <w:p w:rsidR="00315B27" w:rsidRPr="00FE54C7" w:rsidRDefault="00315B27" w:rsidP="00FD6094">
      <w:pPr>
        <w:pStyle w:val="af9"/>
        <w:numPr>
          <w:ilvl w:val="0"/>
          <w:numId w:val="34"/>
        </w:numPr>
        <w:ind w:leftChars="0"/>
      </w:pPr>
      <w:r>
        <w:rPr>
          <w:rFonts w:hint="eastAsia"/>
        </w:rPr>
        <w:t>公司為一線廠商時，需指定其責任範圍及倉庫別。</w:t>
      </w:r>
    </w:p>
    <w:p w:rsidR="001A197B" w:rsidRPr="00E41CEB" w:rsidRDefault="001A197B" w:rsidP="00D30A79">
      <w:pPr>
        <w:rPr>
          <w:rFonts w:ascii="細明體" w:eastAsia="細明體" w:hAnsi="細明體"/>
          <w:b/>
          <w:color w:val="000080"/>
          <w:highlight w:val="yellow"/>
        </w:rPr>
      </w:pPr>
    </w:p>
    <w:p w:rsidR="002D6FDD" w:rsidRPr="006B784C" w:rsidRDefault="00D30A79" w:rsidP="00D30A79">
      <w:pPr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  <w:b/>
          <w:color w:val="000080"/>
        </w:rPr>
        <w:t>使用單位：</w:t>
      </w:r>
      <w:r w:rsidR="009247F2" w:rsidRPr="005E242B">
        <w:rPr>
          <w:rFonts w:ascii="細明體" w:eastAsia="細明體" w:hAnsi="細明體" w:hint="eastAsia"/>
        </w:rPr>
        <w:t>管理人員</w:t>
      </w:r>
    </w:p>
    <w:p w:rsidR="00597B88" w:rsidRPr="005E242B" w:rsidRDefault="00D30A79" w:rsidP="001B04E6">
      <w:pPr>
        <w:rPr>
          <w:rFonts w:ascii="細明體" w:eastAsia="細明體" w:hAnsi="細明體"/>
          <w:color w:val="000000"/>
          <w:szCs w:val="24"/>
        </w:rPr>
      </w:pPr>
      <w:r w:rsidRPr="005E242B">
        <w:rPr>
          <w:rFonts w:ascii="細明體" w:eastAsia="細明體" w:hAnsi="細明體" w:hint="eastAsia"/>
          <w:b/>
          <w:color w:val="000080"/>
        </w:rPr>
        <w:t>基本操作：</w:t>
      </w:r>
    </w:p>
    <w:p w:rsidR="005E242B" w:rsidRDefault="00F96AD2" w:rsidP="00407A21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於主</w:t>
      </w:r>
      <w:r w:rsidR="005E242B">
        <w:rPr>
          <w:rFonts w:ascii="細明體" w:eastAsia="細明體" w:hAnsi="細明體" w:hint="eastAsia"/>
        </w:rPr>
        <w:t>畫面，</w:t>
      </w:r>
    </w:p>
    <w:p w:rsidR="002B3042" w:rsidRDefault="002B3042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公司角色為「一線」時，才可設定責任範圍及倉庫。</w:t>
      </w:r>
    </w:p>
    <w:p w:rsidR="00E835D4" w:rsidRPr="00E835D4" w:rsidRDefault="002B3042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公司角色為</w:t>
      </w:r>
      <w:r w:rsidRPr="00C10905">
        <w:rPr>
          <w:rFonts w:ascii="細明體" w:eastAsia="細明體" w:hAnsi="細明體" w:hint="eastAsia"/>
        </w:rPr>
        <w:t>「二線」</w:t>
      </w:r>
      <w:r>
        <w:rPr>
          <w:rFonts w:ascii="細明體" w:eastAsia="細明體" w:hAnsi="細明體" w:hint="eastAsia"/>
        </w:rPr>
        <w:t>時，自動帶出廠商統編。</w:t>
      </w:r>
    </w:p>
    <w:p w:rsidR="00C10905" w:rsidRDefault="00FD1BD3" w:rsidP="00C10905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  <w:color w:val="FF0000"/>
        </w:rPr>
      </w:pPr>
      <w:r>
        <w:rPr>
          <w:rFonts w:ascii="細明體" w:eastAsia="細明體" w:hAnsi="細明體" w:hint="eastAsia"/>
          <w:color w:val="FF0000"/>
        </w:rPr>
        <w:t>按下責任範圍工程師</w:t>
      </w:r>
      <w:r w:rsidR="00C10905" w:rsidRPr="00C10905">
        <w:rPr>
          <w:rFonts w:ascii="細明體" w:eastAsia="細明體" w:hAnsi="細明體" w:hint="eastAsia"/>
          <w:color w:val="FF0000"/>
        </w:rPr>
        <w:t>的</w:t>
      </w:r>
      <w:r w:rsidR="00C10905" w:rsidRPr="00C10905">
        <w:rPr>
          <w:rFonts w:ascii="細明體" w:eastAsia="細明體" w:hAnsi="細明體"/>
          <w:color w:val="FF0000"/>
          <w:sz w:val="20"/>
          <w:szCs w:val="20"/>
          <w:bdr w:val="single" w:sz="4" w:space="0" w:color="auto"/>
        </w:rPr>
        <w:t>…</w:t>
      </w:r>
      <w:r w:rsidR="00C10905" w:rsidRPr="00C10905">
        <w:rPr>
          <w:rFonts w:ascii="細明體" w:eastAsia="細明體" w:hAnsi="細明體" w:hint="eastAsia"/>
          <w:color w:val="FF0000"/>
        </w:rPr>
        <w:t>鈕，顯示『』。</w:t>
      </w:r>
    </w:p>
    <w:p w:rsidR="00F264C8" w:rsidRPr="00F264C8" w:rsidRDefault="00F264C8" w:rsidP="00F264C8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8478E9">
        <w:rPr>
          <w:rFonts w:ascii="細明體" w:eastAsia="細明體" w:hAnsi="細明體" w:hint="eastAsia"/>
          <w:color w:val="FF0000"/>
        </w:rPr>
        <w:t>總倉的責任範圍固定為「管理」；</w:t>
      </w:r>
      <w:r w:rsidRPr="00F264C8">
        <w:rPr>
          <w:rFonts w:ascii="細明體" w:eastAsia="細明體" w:hAnsi="細明體" w:hint="eastAsia"/>
        </w:rPr>
        <w:t>區域倉的責任範圍可複選</w:t>
      </w:r>
      <w:r>
        <w:rPr>
          <w:rFonts w:ascii="細明體" w:eastAsia="細明體" w:hAnsi="細明體" w:hint="eastAsia"/>
        </w:rPr>
        <w:t>。</w:t>
      </w:r>
    </w:p>
    <w:p w:rsidR="00F264C8" w:rsidRPr="00F264C8" w:rsidRDefault="00F264C8" w:rsidP="00F264C8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F264C8">
        <w:rPr>
          <w:rFonts w:ascii="細明體" w:eastAsia="細明體" w:hAnsi="細明體" w:hint="eastAsia"/>
        </w:rPr>
        <w:t>責任範圍設定工程師才會有「個人倉」</w:t>
      </w:r>
      <w:r w:rsidR="00FF53A2">
        <w:rPr>
          <w:rFonts w:ascii="細明體" w:eastAsia="細明體" w:hAnsi="細明體" w:hint="eastAsia"/>
        </w:rPr>
        <w:t>。</w:t>
      </w:r>
    </w:p>
    <w:p w:rsidR="002B3042" w:rsidRDefault="002B3042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color w:val="000000"/>
        </w:rPr>
      </w:pPr>
      <w:r w:rsidRPr="00E41CEB">
        <w:rPr>
          <w:rFonts w:ascii="細明體" w:eastAsia="細明體" w:hAnsi="細明體" w:hint="eastAsia"/>
          <w:b/>
          <w:color w:val="000080"/>
        </w:rPr>
        <w:t>欄位意義：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400"/>
        <w:gridCol w:w="6279"/>
      </w:tblGrid>
      <w:tr w:rsidR="004611A3" w:rsidRPr="006E097C" w:rsidTr="0060636E">
        <w:tc>
          <w:tcPr>
            <w:tcW w:w="480" w:type="dxa"/>
            <w:vAlign w:val="center"/>
          </w:tcPr>
          <w:p w:rsidR="004611A3" w:rsidRDefault="004611A3" w:rsidP="0060636E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F63A14" w:rsidP="0060636E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責任範圍</w:t>
            </w:r>
          </w:p>
        </w:tc>
        <w:tc>
          <w:tcPr>
            <w:tcW w:w="6279" w:type="dxa"/>
          </w:tcPr>
          <w:p w:rsidR="004611A3" w:rsidRPr="004611A3" w:rsidRDefault="004B1DFC" w:rsidP="004B1DFC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公司角色為「一線」時，必須指定責任範圍</w:t>
            </w:r>
            <w:r w:rsidR="008D35CC">
              <w:rPr>
                <w:rFonts w:ascii="細明體" w:eastAsia="細明體" w:hAnsi="細明體" w:hint="eastAsia"/>
                <w:color w:val="000000"/>
                <w:szCs w:val="24"/>
              </w:rPr>
              <w:t>(</w:t>
            </w:r>
            <w:r w:rsidR="008B5F9A">
              <w:rPr>
                <w:rFonts w:ascii="細明體" w:eastAsia="細明體" w:hAnsi="細明體" w:hint="eastAsia"/>
                <w:color w:val="000000"/>
                <w:szCs w:val="24"/>
              </w:rPr>
              <w:t>即</w:t>
            </w:r>
            <w:r w:rsidR="008D35CC">
              <w:rPr>
                <w:rFonts w:ascii="細明體" w:eastAsia="細明體" w:hAnsi="細明體" w:hint="eastAsia"/>
                <w:color w:val="000000"/>
                <w:szCs w:val="24"/>
              </w:rPr>
              <w:t>權限)</w:t>
            </w:r>
          </w:p>
        </w:tc>
      </w:tr>
      <w:tr w:rsidR="004611A3" w:rsidRPr="006E097C" w:rsidTr="0060636E">
        <w:tc>
          <w:tcPr>
            <w:tcW w:w="480" w:type="dxa"/>
            <w:vAlign w:val="center"/>
          </w:tcPr>
          <w:p w:rsidR="004611A3" w:rsidRDefault="004611A3" w:rsidP="0060636E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F63A14" w:rsidP="0060636E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倉庫別</w:t>
            </w:r>
          </w:p>
        </w:tc>
        <w:tc>
          <w:tcPr>
            <w:tcW w:w="6279" w:type="dxa"/>
          </w:tcPr>
          <w:p w:rsidR="004611A3" w:rsidRDefault="004B1DFC" w:rsidP="0060636E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公司角色為「一線」時，</w:t>
            </w:r>
            <w:r w:rsidR="008D35CC">
              <w:rPr>
                <w:rFonts w:ascii="細明體" w:eastAsia="細明體" w:hAnsi="細明體" w:hint="eastAsia"/>
                <w:color w:val="000000"/>
                <w:szCs w:val="24"/>
              </w:rPr>
              <w:t>須設定</w:t>
            </w:r>
            <w:r w:rsidR="00F63A14">
              <w:rPr>
                <w:rFonts w:ascii="細明體" w:eastAsia="細明體" w:hAnsi="細明體" w:hint="eastAsia"/>
                <w:color w:val="000000"/>
                <w:szCs w:val="24"/>
              </w:rPr>
              <w:t>使用者負責之倉庫</w:t>
            </w:r>
          </w:p>
        </w:tc>
      </w:tr>
    </w:tbl>
    <w:p w:rsidR="00D30A79" w:rsidRPr="004611A3" w:rsidRDefault="00D30A79" w:rsidP="00D30A79">
      <w:pPr>
        <w:tabs>
          <w:tab w:val="left" w:pos="567"/>
        </w:tabs>
        <w:rPr>
          <w:rFonts w:ascii="細明體" w:eastAsia="細明體" w:hAnsi="細明體"/>
          <w:color w:val="000080"/>
          <w:sz w:val="20"/>
        </w:rPr>
      </w:pPr>
    </w:p>
    <w:p w:rsidR="00D30A79" w:rsidRPr="00E41CEB" w:rsidRDefault="00D30A79" w:rsidP="00D30A79">
      <w:pPr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輸入控制：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6"/>
        <w:gridCol w:w="2054"/>
        <w:gridCol w:w="360"/>
        <w:gridCol w:w="360"/>
        <w:gridCol w:w="361"/>
        <w:gridCol w:w="359"/>
        <w:gridCol w:w="600"/>
        <w:gridCol w:w="600"/>
        <w:gridCol w:w="3999"/>
      </w:tblGrid>
      <w:tr w:rsidR="00900400" w:rsidRPr="00E41CEB" w:rsidTr="00900400">
        <w:trPr>
          <w:cantSplit/>
        </w:trPr>
        <w:tc>
          <w:tcPr>
            <w:tcW w:w="466" w:type="dxa"/>
            <w:vMerge w:val="restart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欄位名稱</w:t>
            </w:r>
          </w:p>
        </w:tc>
        <w:tc>
          <w:tcPr>
            <w:tcW w:w="1440" w:type="dxa"/>
            <w:gridSpan w:val="4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輸入控制</w:t>
            </w:r>
          </w:p>
        </w:tc>
        <w:tc>
          <w:tcPr>
            <w:tcW w:w="1200" w:type="dxa"/>
            <w:gridSpan w:val="2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資料</w:t>
            </w:r>
          </w:p>
        </w:tc>
        <w:tc>
          <w:tcPr>
            <w:tcW w:w="3999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(格式/預設值/計算式)說明</w:t>
            </w:r>
          </w:p>
        </w:tc>
      </w:tr>
      <w:tr w:rsidR="00900400" w:rsidRPr="00E41CEB" w:rsidTr="00900400">
        <w:trPr>
          <w:cantSplit/>
        </w:trPr>
        <w:tc>
          <w:tcPr>
            <w:tcW w:w="466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必</w:t>
            </w: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可</w:t>
            </w:r>
          </w:p>
        </w:tc>
        <w:tc>
          <w:tcPr>
            <w:tcW w:w="361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其</w:t>
            </w:r>
          </w:p>
        </w:tc>
        <w:tc>
          <w:tcPr>
            <w:tcW w:w="359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不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型態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長度</w:t>
            </w:r>
          </w:p>
        </w:tc>
        <w:tc>
          <w:tcPr>
            <w:tcW w:w="3999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900400" w:rsidRPr="00E41CEB" w:rsidTr="00900400">
        <w:tc>
          <w:tcPr>
            <w:tcW w:w="466" w:type="dxa"/>
          </w:tcPr>
          <w:p w:rsidR="00900400" w:rsidRPr="00E41CEB" w:rsidRDefault="00900400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900400" w:rsidRPr="00E41CEB" w:rsidRDefault="008478E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姓名</w:t>
            </w:r>
          </w:p>
        </w:tc>
        <w:tc>
          <w:tcPr>
            <w:tcW w:w="360" w:type="dxa"/>
          </w:tcPr>
          <w:p w:rsidR="00900400" w:rsidRPr="00E41CEB" w:rsidRDefault="00394307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900400" w:rsidRPr="00E41CEB" w:rsidRDefault="00394307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900400" w:rsidRPr="00E41CEB" w:rsidRDefault="00394307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900400" w:rsidRPr="00E41CEB" w:rsidRDefault="00900400" w:rsidP="00900400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8478E9" w:rsidRPr="00E41CEB" w:rsidRDefault="008478E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</w:t>
            </w:r>
          </w:p>
        </w:tc>
        <w:tc>
          <w:tcPr>
            <w:tcW w:w="360" w:type="dxa"/>
          </w:tcPr>
          <w:p w:rsidR="00460C6F" w:rsidRPr="00E41CEB" w:rsidRDefault="00AE0266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B96FBB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460C6F" w:rsidRPr="00E41CEB" w:rsidRDefault="00460C6F" w:rsidP="00900400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460C6F" w:rsidRPr="00E41CEB" w:rsidRDefault="00B97B00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8478E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廠商統編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AE0266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DB464F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9F4ED1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024954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公司角色為二線時帶入</w:t>
            </w:r>
            <w:r w:rsidR="004C02E5">
              <w:rPr>
                <w:rFonts w:ascii="細明體" w:eastAsia="細明體" w:hAnsi="細明體" w:hint="eastAsia"/>
                <w:bCs/>
                <w:color w:val="000000"/>
              </w:rPr>
              <w:t>，否則</w:t>
            </w:r>
            <w:r w:rsidR="000B0F26">
              <w:rPr>
                <w:rFonts w:ascii="細明體" w:eastAsia="細明體" w:hAnsi="細明體" w:hint="eastAsia"/>
                <w:bCs/>
                <w:color w:val="000000"/>
              </w:rPr>
              <w:t>為</w:t>
            </w:r>
            <w:r w:rsidR="004C02E5">
              <w:rPr>
                <w:rFonts w:ascii="細明體" w:eastAsia="細明體" w:hAnsi="細明體" w:hint="eastAsia"/>
                <w:bCs/>
                <w:color w:val="000000"/>
              </w:rPr>
              <w:t>空白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8478E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責任範圍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9F1D5E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DB464F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勾選</w:t>
            </w:r>
          </w:p>
        </w:tc>
        <w:tc>
          <w:tcPr>
            <w:tcW w:w="600" w:type="dxa"/>
          </w:tcPr>
          <w:p w:rsidR="00460C6F" w:rsidRPr="00E41CEB" w:rsidRDefault="00460C6F" w:rsidP="00900400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460C6F" w:rsidRPr="00E41CEB" w:rsidRDefault="00780241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公司角色為一線時必選</w:t>
            </w:r>
          </w:p>
        </w:tc>
      </w:tr>
      <w:tr w:rsidR="00280EB7" w:rsidRPr="00E41CEB" w:rsidTr="00900400">
        <w:tc>
          <w:tcPr>
            <w:tcW w:w="466" w:type="dxa"/>
          </w:tcPr>
          <w:p w:rsidR="00280EB7" w:rsidRPr="00E41CEB" w:rsidRDefault="00280EB7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280EB7" w:rsidRDefault="00280EB7" w:rsidP="00900400">
            <w:pPr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責任範圍-工程師</w:t>
            </w:r>
          </w:p>
        </w:tc>
        <w:tc>
          <w:tcPr>
            <w:tcW w:w="360" w:type="dxa"/>
          </w:tcPr>
          <w:p w:rsidR="00280EB7" w:rsidRPr="00E41CEB" w:rsidRDefault="00280EB7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280EB7" w:rsidRPr="00E41CEB" w:rsidRDefault="00280EB7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280EB7" w:rsidRDefault="00280EB7" w:rsidP="00900400">
            <w:pPr>
              <w:jc w:val="center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280EB7" w:rsidRPr="00E41CEB" w:rsidRDefault="00280EB7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280EB7" w:rsidRDefault="00280EB7" w:rsidP="00900400">
            <w:pPr>
              <w:jc w:val="center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280EB7" w:rsidRPr="00E41CEB" w:rsidRDefault="00280EB7" w:rsidP="00900400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280EB7" w:rsidRDefault="00280EB7" w:rsidP="00900400">
            <w:pPr>
              <w:rPr>
                <w:rFonts w:ascii="細明體" w:eastAsia="細明體" w:hAnsi="細明體" w:hint="eastAsia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責任範圍勾選工程師時，必須輸入</w:t>
            </w:r>
            <w:r w:rsidR="009A793D">
              <w:rPr>
                <w:rFonts w:ascii="細明體" w:eastAsia="細明體" w:hAnsi="細明體" w:hint="eastAsia"/>
                <w:bCs/>
                <w:color w:val="000000"/>
              </w:rPr>
              <w:t>，否則不可輸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8478E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倉庫別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9F1D5E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DB464F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460C6F" w:rsidRPr="00E41CEB" w:rsidRDefault="00460C6F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460C6F" w:rsidRPr="00E41CEB" w:rsidRDefault="00780241" w:rsidP="00460C6F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公司角色為一線時必選</w:t>
            </w:r>
            <w:r w:rsidR="00FF13FE">
              <w:rPr>
                <w:rFonts w:ascii="細明體" w:eastAsia="細明體" w:hAnsi="細明體" w:hint="eastAsia"/>
                <w:bCs/>
                <w:color w:val="000000"/>
              </w:rPr>
              <w:t>，否則不可選</w:t>
            </w:r>
            <w:r>
              <w:rPr>
                <w:rFonts w:ascii="細明體" w:eastAsia="細明體" w:hAnsi="細明體" w:hint="eastAsia"/>
                <w:bCs/>
                <w:color w:val="000000"/>
              </w:rPr>
              <w:t>；</w:t>
            </w:r>
            <w:r w:rsidR="00DB464F"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</w:tbl>
    <w:p w:rsidR="00D30A79" w:rsidRPr="00E41CEB" w:rsidRDefault="00D30A79" w:rsidP="00D30A79">
      <w:pPr>
        <w:ind w:left="480"/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</w:rPr>
        <w:t>輸入控制：(必)必須輸入 (可)可輸可不輸 (其)其他規定 (不)不可輸入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資料編審：</w:t>
      </w:r>
    </w:p>
    <w:tbl>
      <w:tblPr>
        <w:tblW w:w="9159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301"/>
        <w:gridCol w:w="5811"/>
        <w:gridCol w:w="567"/>
      </w:tblGrid>
      <w:tr w:rsidR="00D30A79" w:rsidRPr="00E41CEB" w:rsidTr="009D5F4E">
        <w:tc>
          <w:tcPr>
            <w:tcW w:w="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發生時機</w:t>
            </w:r>
          </w:p>
        </w:tc>
        <w:tc>
          <w:tcPr>
            <w:tcW w:w="5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訊息內容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警告</w:t>
            </w:r>
          </w:p>
        </w:tc>
      </w:tr>
      <w:tr w:rsidR="00595578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DD791D">
              <w:rPr>
                <w:rFonts w:ascii="細明體" w:eastAsia="細明體" w:hAnsi="細明體" w:hint="eastAsia"/>
                <w:color w:val="000000"/>
              </w:rPr>
              <w:t>姓名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 w:rsidRPr="00E41CEB">
              <w:rPr>
                <w:rFonts w:ascii="細明體" w:eastAsia="細明體" w:hAnsi="細明體" w:hint="eastAsia"/>
                <w:bCs/>
                <w:color w:val="000000"/>
              </w:rPr>
              <w:t>請輸入</w:t>
            </w:r>
            <w:r w:rsidR="00DD791D">
              <w:rPr>
                <w:rFonts w:ascii="細明體" w:eastAsia="細明體" w:hAnsi="細明體" w:hint="eastAsia"/>
                <w:bCs/>
                <w:color w:val="000000"/>
              </w:rPr>
              <w:t>姓名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595578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按下儲存鈕時，</w:t>
            </w:r>
            <w:r w:rsidR="0048087E">
              <w:rPr>
                <w:rFonts w:ascii="細明體" w:eastAsia="細明體" w:hAnsi="細明體" w:hint="eastAsia"/>
              </w:rPr>
              <w:t>公司＝請選擇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48087E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請選擇公司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A230F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8D416D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按下儲存鈕時，</w:t>
            </w:r>
            <w:r w:rsidR="008D416D">
              <w:rPr>
                <w:rFonts w:ascii="細明體" w:eastAsia="細明體" w:hAnsi="細明體" w:hint="eastAsia"/>
              </w:rPr>
              <w:t>公司角色＝</w:t>
            </w:r>
            <w:r w:rsidR="00541202">
              <w:rPr>
                <w:rFonts w:ascii="細明體" w:eastAsia="細明體" w:hAnsi="細明體" w:hint="eastAsia"/>
              </w:rPr>
              <w:t>一線，責任範圍未勾選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請</w:t>
            </w:r>
            <w:r w:rsidR="00541202">
              <w:rPr>
                <w:rFonts w:ascii="細明體" w:eastAsia="細明體" w:hAnsi="細明體" w:hint="eastAsia"/>
                <w:bCs/>
              </w:rPr>
              <w:t>勾選責任範圍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31BC0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31BC0" w:rsidRPr="00E41CEB" w:rsidRDefault="00E31BC0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31BC0" w:rsidRPr="00E41CEB" w:rsidRDefault="00E31BC0" w:rsidP="008D416D">
            <w:pPr>
              <w:pStyle w:val="af0"/>
              <w:adjustRightInd w:val="0"/>
              <w:jc w:val="both"/>
              <w:rPr>
                <w:rFonts w:ascii="細明體" w:eastAsia="細明體" w:hAnsi="細明體" w:hint="eastAsia"/>
              </w:rPr>
            </w:pPr>
            <w:r w:rsidRPr="00E41CEB">
              <w:rPr>
                <w:rFonts w:ascii="細明體" w:eastAsia="細明體" w:hAnsi="細明體" w:hint="eastAsia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</w:rPr>
              <w:t>儲存鈕時</w:t>
            </w:r>
            <w:proofErr w:type="gramEnd"/>
            <w:r w:rsidRPr="00E41CEB">
              <w:rPr>
                <w:rFonts w:ascii="細明體" w:eastAsia="細明體" w:hAnsi="細明體" w:hint="eastAsia"/>
              </w:rPr>
              <w:t>，</w:t>
            </w:r>
            <w:r>
              <w:rPr>
                <w:rFonts w:ascii="細明體" w:eastAsia="細明體" w:hAnsi="細明體" w:hint="eastAsia"/>
              </w:rPr>
              <w:t>公司角色＝一線，責任範圍</w:t>
            </w:r>
            <w:r>
              <w:rPr>
                <w:rFonts w:ascii="細明體" w:eastAsia="細明體" w:hAnsi="細明體" w:hint="eastAsia"/>
              </w:rPr>
              <w:t>勾選工程師但未輸入工程師代號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31BC0" w:rsidRPr="00E41CEB" w:rsidRDefault="00E31BC0" w:rsidP="00595578">
            <w:pPr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請輸入工程師代號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31BC0" w:rsidRPr="00E41CEB" w:rsidRDefault="00E31BC0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283F1D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283F1D" w:rsidRPr="00E41CEB" w:rsidRDefault="00283F1D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283F1D" w:rsidRPr="00E41CEB" w:rsidRDefault="00283F1D" w:rsidP="008D416D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按下儲存鈕時，</w:t>
            </w:r>
            <w:r>
              <w:rPr>
                <w:rFonts w:ascii="細明體" w:eastAsia="細明體" w:hAnsi="細明體" w:hint="eastAsia"/>
              </w:rPr>
              <w:t>公司角色＝一線，倉庫別＝請選擇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283F1D" w:rsidRPr="00E41CEB" w:rsidRDefault="00283F1D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請選擇倉庫別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283F1D" w:rsidRPr="00E41CEB" w:rsidRDefault="00283F1D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</w:tbl>
    <w:p w:rsidR="001B04E6" w:rsidRPr="00105AFF" w:rsidRDefault="001B04E6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AC2923" w:rsidRPr="00800975" w:rsidRDefault="00D30A79" w:rsidP="001B04E6">
      <w:pPr>
        <w:tabs>
          <w:tab w:val="left" w:pos="567"/>
        </w:tabs>
        <w:rPr>
          <w:rFonts w:ascii="細明體" w:eastAsia="細明體" w:hAnsi="細明體" w:hint="eastAsia"/>
        </w:rPr>
      </w:pPr>
      <w:r w:rsidRPr="00E41CEB">
        <w:rPr>
          <w:rFonts w:ascii="細明體" w:eastAsia="細明體" w:hAnsi="細明體" w:hint="eastAsia"/>
          <w:b/>
          <w:color w:val="000080"/>
        </w:rPr>
        <w:t>注意事項：</w:t>
      </w:r>
      <w:r w:rsidR="00C10905" w:rsidRPr="00C10905">
        <w:rPr>
          <w:rFonts w:ascii="細明體" w:eastAsia="細明體" w:hAnsi="細明體" w:hint="eastAsia"/>
        </w:rPr>
        <w:t>無。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報表格式：</w:t>
      </w:r>
      <w:r w:rsidR="003B36B4" w:rsidRPr="00E41CEB">
        <w:rPr>
          <w:rFonts w:ascii="細明體" w:eastAsia="細明體" w:hAnsi="細明體" w:hint="eastAsia"/>
        </w:rPr>
        <w:t>無</w:t>
      </w:r>
      <w:r w:rsidR="00777BF2" w:rsidRPr="00E41CEB">
        <w:rPr>
          <w:rFonts w:ascii="細明體" w:eastAsia="細明體" w:hAnsi="細明體" w:hint="eastAsia"/>
        </w:rPr>
        <w:t>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t>讀寫控制：</w:t>
      </w:r>
    </w:p>
    <w:tbl>
      <w:tblPr>
        <w:tblW w:w="9720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760"/>
        <w:gridCol w:w="3026"/>
        <w:gridCol w:w="480"/>
        <w:gridCol w:w="480"/>
        <w:gridCol w:w="2494"/>
      </w:tblGrid>
      <w:tr w:rsidR="00D30A79" w:rsidRPr="00E41CEB" w:rsidTr="00D30A79">
        <w:trPr>
          <w:cantSplit/>
          <w:trHeight w:val="305"/>
        </w:trPr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  <w:tcBorders>
              <w:bottom w:val="dotted" w:sz="4" w:space="0" w:color="auto"/>
            </w:tcBorders>
            <w:shd w:val="clear" w:color="auto" w:fill="D9D9D9"/>
            <w:vAlign w:val="center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 xml:space="preserve">Table名稱 </w:t>
            </w:r>
          </w:p>
        </w:tc>
        <w:tc>
          <w:tcPr>
            <w:tcW w:w="3026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中文名稱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讀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寫</w:t>
            </w:r>
          </w:p>
        </w:tc>
        <w:tc>
          <w:tcPr>
            <w:tcW w:w="2494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說明</w:t>
            </w:r>
          </w:p>
        </w:tc>
      </w:tr>
      <w:tr w:rsidR="00D30A79" w:rsidRPr="00E41CEB" w:rsidTr="00D30A79">
        <w:trPr>
          <w:cantSplit/>
        </w:trPr>
        <w:tc>
          <w:tcPr>
            <w:tcW w:w="480" w:type="dxa"/>
          </w:tcPr>
          <w:p w:rsidR="00D30A79" w:rsidRPr="00E41CEB" w:rsidRDefault="00D30A79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D30A79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SDSCOMPM</w:t>
            </w:r>
          </w:p>
        </w:tc>
        <w:tc>
          <w:tcPr>
            <w:tcW w:w="3026" w:type="dxa"/>
          </w:tcPr>
          <w:p w:rsidR="00D30A79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公司檔</w:t>
            </w:r>
          </w:p>
        </w:tc>
        <w:tc>
          <w:tcPr>
            <w:tcW w:w="480" w:type="dxa"/>
          </w:tcPr>
          <w:p w:rsidR="00D30A79" w:rsidRPr="00E41CEB" w:rsidRDefault="000B2BFC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494" w:type="dxa"/>
          </w:tcPr>
          <w:p w:rsidR="00D30A79" w:rsidRPr="00E41CEB" w:rsidRDefault="00D30A79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BE531D" w:rsidRPr="00E41CEB" w:rsidTr="00D30A79">
        <w:trPr>
          <w:cantSplit/>
        </w:trPr>
        <w:tc>
          <w:tcPr>
            <w:tcW w:w="480" w:type="dxa"/>
          </w:tcPr>
          <w:p w:rsidR="00BE531D" w:rsidRPr="00E41CEB" w:rsidRDefault="00BE531D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BE531D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SDSWH</w:t>
            </w:r>
          </w:p>
        </w:tc>
        <w:tc>
          <w:tcPr>
            <w:tcW w:w="3026" w:type="dxa"/>
          </w:tcPr>
          <w:p w:rsidR="00BE531D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倉庫檔</w:t>
            </w:r>
          </w:p>
        </w:tc>
        <w:tc>
          <w:tcPr>
            <w:tcW w:w="480" w:type="dxa"/>
          </w:tcPr>
          <w:p w:rsidR="00BE531D" w:rsidRPr="00E41CEB" w:rsidRDefault="000B2BFC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BE531D" w:rsidRPr="00E41CEB" w:rsidRDefault="00BE531D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494" w:type="dxa"/>
          </w:tcPr>
          <w:p w:rsidR="00BE531D" w:rsidRPr="00E41CEB" w:rsidRDefault="00BE531D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AA2E0C" w:rsidRPr="00E41CEB" w:rsidTr="00D30A79">
        <w:trPr>
          <w:cantSplit/>
        </w:trPr>
        <w:tc>
          <w:tcPr>
            <w:tcW w:w="480" w:type="dxa"/>
          </w:tcPr>
          <w:p w:rsidR="00AA2E0C" w:rsidRPr="00E41CEB" w:rsidRDefault="00AA2E0C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AA2E0C" w:rsidRDefault="00AA2E0C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SDSUSERM</w:t>
            </w:r>
          </w:p>
        </w:tc>
        <w:tc>
          <w:tcPr>
            <w:tcW w:w="3026" w:type="dxa"/>
          </w:tcPr>
          <w:p w:rsidR="00AA2E0C" w:rsidRDefault="00AA2E0C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使用者帳號</w:t>
            </w:r>
          </w:p>
        </w:tc>
        <w:tc>
          <w:tcPr>
            <w:tcW w:w="480" w:type="dxa"/>
          </w:tcPr>
          <w:p w:rsidR="00AA2E0C" w:rsidRDefault="00AA2E0C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AA2E0C" w:rsidRPr="00E41CEB" w:rsidRDefault="00AA2E0C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2494" w:type="dxa"/>
          </w:tcPr>
          <w:p w:rsidR="00AA2E0C" w:rsidRPr="00E41CEB" w:rsidRDefault="00AA2E0C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AA2E0C" w:rsidRPr="00E41CEB" w:rsidTr="00D30A79">
        <w:trPr>
          <w:cantSplit/>
        </w:trPr>
        <w:tc>
          <w:tcPr>
            <w:tcW w:w="480" w:type="dxa"/>
          </w:tcPr>
          <w:p w:rsidR="00AA2E0C" w:rsidRPr="00E41CEB" w:rsidRDefault="00AA2E0C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AA2E0C" w:rsidRDefault="00AA2E0C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SDSUSERCOMP</w:t>
            </w:r>
          </w:p>
        </w:tc>
        <w:tc>
          <w:tcPr>
            <w:tcW w:w="3026" w:type="dxa"/>
          </w:tcPr>
          <w:p w:rsidR="00AA2E0C" w:rsidRDefault="00AA2E0C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使用者公司</w:t>
            </w:r>
          </w:p>
        </w:tc>
        <w:tc>
          <w:tcPr>
            <w:tcW w:w="480" w:type="dxa"/>
          </w:tcPr>
          <w:p w:rsidR="00AA2E0C" w:rsidRDefault="00AA2E0C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AA2E0C" w:rsidRPr="00E41CEB" w:rsidRDefault="00AA2E0C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2494" w:type="dxa"/>
          </w:tcPr>
          <w:p w:rsidR="00AA2E0C" w:rsidRPr="00E41CEB" w:rsidRDefault="00AA2E0C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D71DD6" w:rsidRDefault="00D71DD6" w:rsidP="00D30A79">
      <w:pPr>
        <w:rPr>
          <w:rFonts w:ascii="細明體" w:eastAsia="細明體" w:hAnsi="細明體" w:cs="Arial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lastRenderedPageBreak/>
        <w:t>撰寫說明：</w:t>
      </w:r>
    </w:p>
    <w:p w:rsidR="00D30A79" w:rsidRPr="00E41CEB" w:rsidRDefault="00D30A79" w:rsidP="001302F2">
      <w:pPr>
        <w:numPr>
          <w:ilvl w:val="0"/>
          <w:numId w:val="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  <w:b/>
        </w:rPr>
        <w:t>PATTERN及連線參數：</w:t>
      </w:r>
    </w:p>
    <w:p w:rsidR="00EE1DD9" w:rsidRPr="00E41CEB" w:rsidRDefault="00EE1DD9" w:rsidP="00EE1DD9">
      <w:pPr>
        <w:numPr>
          <w:ilvl w:val="0"/>
          <w:numId w:val="2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</w:rPr>
        <w:t>Web Form Pattern：.Net 3.5 for IE瀏覽器。</w:t>
      </w:r>
    </w:p>
    <w:tbl>
      <w:tblPr>
        <w:tblW w:w="8763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268"/>
        <w:gridCol w:w="708"/>
        <w:gridCol w:w="709"/>
        <w:gridCol w:w="709"/>
        <w:gridCol w:w="3660"/>
      </w:tblGrid>
      <w:tr w:rsidR="00DC5D77" w:rsidRPr="00E41CEB" w:rsidTr="00DC5D77"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226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UI</w:t>
            </w:r>
          </w:p>
        </w:tc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報表</w:t>
            </w:r>
          </w:p>
        </w:tc>
        <w:tc>
          <w:tcPr>
            <w:tcW w:w="36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程式名稱</w:t>
            </w:r>
          </w:p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proofErr w:type="gramStart"/>
            <w:r w:rsidRPr="00E41CEB">
              <w:rPr>
                <w:rFonts w:ascii="細明體" w:eastAsia="細明體" w:hAnsi="細明體" w:hint="eastAsia"/>
                <w:bCs/>
                <w:szCs w:val="24"/>
              </w:rPr>
              <w:t>（</w:t>
            </w:r>
            <w:proofErr w:type="gramEnd"/>
            <w:r w:rsidRPr="00E41CEB">
              <w:rPr>
                <w:rFonts w:ascii="細明體" w:eastAsia="細明體" w:hAnsi="細明體" w:hint="eastAsia"/>
                <w:bCs/>
                <w:szCs w:val="24"/>
              </w:rPr>
              <w:t>命名原則：代碼_頁面名稱</w:t>
            </w:r>
            <w:proofErr w:type="gramStart"/>
            <w:r w:rsidRPr="00E41CEB">
              <w:rPr>
                <w:rFonts w:ascii="細明體" w:eastAsia="細明體" w:hAnsi="細明體" w:hint="eastAsia"/>
                <w:bCs/>
                <w:szCs w:val="24"/>
              </w:rPr>
              <w:t>）</w:t>
            </w:r>
            <w:proofErr w:type="gramEnd"/>
          </w:p>
        </w:tc>
      </w:tr>
      <w:tr w:rsidR="00DC5D77" w:rsidRPr="00E41CEB" w:rsidTr="00DC5D77">
        <w:trPr>
          <w:trHeight w:val="271"/>
        </w:trPr>
        <w:tc>
          <w:tcPr>
            <w:tcW w:w="709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226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查詢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開窗</w:t>
            </w:r>
          </w:p>
        </w:tc>
        <w:tc>
          <w:tcPr>
            <w:tcW w:w="709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</w:tr>
      <w:tr w:rsidR="009476DC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B317C" w:rsidP="00576B22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M</w:t>
            </w:r>
            <w:r>
              <w:rPr>
                <w:rFonts w:ascii="細明體" w:eastAsia="細明體" w:hAnsi="細明體"/>
                <w:bCs/>
              </w:rPr>
              <w:t>ain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明細</w:t>
            </w:r>
            <w:r w:rsidR="009476DC" w:rsidRPr="00E41CEB">
              <w:rPr>
                <w:rFonts w:ascii="細明體" w:eastAsia="細明體" w:hAnsi="細明體" w:hint="eastAsia"/>
                <w:bCs/>
                <w:szCs w:val="24"/>
              </w:rPr>
              <w:t>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D02342" w:rsidP="00584F44">
            <w:pPr>
              <w:pStyle w:val="aff"/>
              <w:jc w:val="both"/>
              <w:rPr>
                <w:rFonts w:hAnsi="細明體"/>
              </w:rPr>
            </w:pPr>
            <w:r w:rsidRPr="00D02342">
              <w:rPr>
                <w:rFonts w:hAnsi="細明體"/>
              </w:rPr>
              <w:t>SDS_1_2_0_Q_Main</w:t>
            </w:r>
            <w:r w:rsidR="00A66055" w:rsidRPr="00A66055">
              <w:rPr>
                <w:rFonts w:hAnsi="細明體" w:hint="eastAsia"/>
                <w:color w:val="FF0000"/>
              </w:rPr>
              <w:t>(既有)</w:t>
            </w:r>
          </w:p>
        </w:tc>
      </w:tr>
    </w:tbl>
    <w:p w:rsidR="00584F44" w:rsidRPr="00E41CEB" w:rsidRDefault="00584F44" w:rsidP="00584F44">
      <w:pPr>
        <w:ind w:left="840"/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</w:rPr>
        <w:t>型別：(</w:t>
      </w:r>
      <w:r w:rsidRPr="00E41CEB">
        <w:rPr>
          <w:rFonts w:ascii="細明體" w:eastAsia="細明體" w:hAnsi="細明體"/>
        </w:rPr>
        <w:t>Q</w:t>
      </w:r>
      <w:r w:rsidRPr="00E41CEB">
        <w:rPr>
          <w:rFonts w:ascii="細明體" w:eastAsia="細明體" w:hAnsi="細明體" w:hint="eastAsia"/>
        </w:rPr>
        <w:t>)查詢 (</w:t>
      </w:r>
      <w:r w:rsidRPr="00E41CEB">
        <w:rPr>
          <w:rFonts w:ascii="細明體" w:eastAsia="細明體" w:hAnsi="細明體"/>
        </w:rPr>
        <w:t>E</w:t>
      </w:r>
      <w:r w:rsidRPr="00E41CEB">
        <w:rPr>
          <w:rFonts w:ascii="細明體" w:eastAsia="細明體" w:hAnsi="細明體" w:hint="eastAsia"/>
        </w:rPr>
        <w:t>)編輯 (</w:t>
      </w:r>
      <w:r w:rsidRPr="00E41CEB">
        <w:rPr>
          <w:rFonts w:ascii="細明體" w:eastAsia="細明體" w:hAnsi="細明體"/>
        </w:rPr>
        <w:t>V</w:t>
      </w:r>
      <w:r w:rsidRPr="00E41CEB">
        <w:rPr>
          <w:rFonts w:ascii="細明體" w:eastAsia="細明體" w:hAnsi="細明體" w:hint="eastAsia"/>
        </w:rPr>
        <w:t>)瀏覽 (</w:t>
      </w:r>
      <w:r w:rsidRPr="00E41CEB">
        <w:rPr>
          <w:rFonts w:ascii="細明體" w:eastAsia="細明體" w:hAnsi="細明體"/>
        </w:rPr>
        <w:t>R</w:t>
      </w:r>
      <w:r w:rsidRPr="00E41CEB">
        <w:rPr>
          <w:rFonts w:ascii="細明體" w:eastAsia="細明體" w:hAnsi="細明體" w:hint="eastAsia"/>
        </w:rPr>
        <w:t>)報表 (P)處理 (</w:t>
      </w:r>
      <w:r w:rsidRPr="00E41CEB">
        <w:rPr>
          <w:rFonts w:ascii="細明體" w:eastAsia="細明體" w:hAnsi="細明體"/>
        </w:rPr>
        <w:t>X</w:t>
      </w:r>
      <w:r w:rsidRPr="00E41CEB">
        <w:rPr>
          <w:rFonts w:ascii="細明體" w:eastAsia="細明體" w:hAnsi="細明體" w:hint="eastAsia"/>
        </w:rPr>
        <w:t>)產生</w:t>
      </w:r>
      <w:r w:rsidRPr="00E41CEB">
        <w:rPr>
          <w:rFonts w:ascii="細明體" w:eastAsia="細明體" w:hAnsi="細明體"/>
        </w:rPr>
        <w:t>Excel</w:t>
      </w:r>
    </w:p>
    <w:p w:rsidR="00D30A79" w:rsidRPr="00E41CEB" w:rsidRDefault="0039396C" w:rsidP="001302F2">
      <w:pPr>
        <w:numPr>
          <w:ilvl w:val="0"/>
          <w:numId w:val="2"/>
        </w:numPr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  <w:b/>
          <w:bCs/>
        </w:rPr>
        <w:t>傳入</w:t>
      </w:r>
      <w:r w:rsidR="00D30A79" w:rsidRPr="00E41CEB">
        <w:rPr>
          <w:rFonts w:ascii="細明體" w:eastAsia="細明體" w:hAnsi="細明體" w:hint="eastAsia"/>
          <w:b/>
          <w:bCs/>
        </w:rPr>
        <w:t>參數：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1560"/>
        <w:gridCol w:w="1455"/>
        <w:gridCol w:w="474"/>
        <w:gridCol w:w="474"/>
        <w:gridCol w:w="4117"/>
      </w:tblGrid>
      <w:tr w:rsidR="007272AF" w:rsidRPr="00E41CEB" w:rsidTr="00730D6B">
        <w:tc>
          <w:tcPr>
            <w:tcW w:w="70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E3DA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5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參數代碼</w:t>
            </w:r>
          </w:p>
        </w:tc>
        <w:tc>
          <w:tcPr>
            <w:tcW w:w="145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參數名稱</w:t>
            </w:r>
          </w:p>
        </w:tc>
        <w:tc>
          <w:tcPr>
            <w:tcW w:w="9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來源</w:t>
            </w:r>
          </w:p>
        </w:tc>
        <w:tc>
          <w:tcPr>
            <w:tcW w:w="411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7272AF" w:rsidRPr="00E41CEB" w:rsidTr="00730D6B">
        <w:tc>
          <w:tcPr>
            <w:tcW w:w="70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455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上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權</w:t>
            </w:r>
          </w:p>
        </w:tc>
        <w:tc>
          <w:tcPr>
            <w:tcW w:w="4117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851EB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FA0A89" w:rsidRPr="00E41CEB" w:rsidRDefault="007272AF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color w:val="000000"/>
        </w:rPr>
        <w:t>來源：(上)上層頁面傳入 (權)權限傳入</w:t>
      </w:r>
    </w:p>
    <w:p w:rsidR="00FA0A89" w:rsidRPr="00E41CEB" w:rsidRDefault="00FA0A89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</w:rPr>
        <w:t>限制：</w:t>
      </w:r>
      <w:proofErr w:type="gramStart"/>
      <w:r w:rsidRPr="00E41CEB">
        <w:rPr>
          <w:rFonts w:ascii="細明體" w:eastAsia="細明體" w:hAnsi="細明體" w:hint="eastAsia"/>
          <w:bCs/>
          <w:color w:val="000000"/>
        </w:rPr>
        <w:t>開窗樣版</w:t>
      </w:r>
      <w:proofErr w:type="gramEnd"/>
      <w:r w:rsidRPr="00E41CEB">
        <w:rPr>
          <w:rFonts w:ascii="細明體" w:eastAsia="細明體" w:hAnsi="細明體" w:hint="eastAsia"/>
          <w:bCs/>
          <w:color w:val="000000"/>
        </w:rPr>
        <w:t>使用屬性，其他樣版使用</w:t>
      </w:r>
      <w:proofErr w:type="spellStart"/>
      <w:r w:rsidR="00EF614D" w:rsidRPr="00E41CEB">
        <w:rPr>
          <w:rFonts w:ascii="細明體" w:eastAsia="細明體" w:hAnsi="細明體" w:hint="eastAsia"/>
          <w:bCs/>
          <w:color w:val="000000"/>
        </w:rPr>
        <w:t>Qu</w:t>
      </w:r>
      <w:r w:rsidRPr="00E41CEB">
        <w:rPr>
          <w:rFonts w:ascii="細明體" w:eastAsia="細明體" w:hAnsi="細明體" w:hint="eastAsia"/>
          <w:bCs/>
          <w:color w:val="000000"/>
        </w:rPr>
        <w:t>e</w:t>
      </w:r>
      <w:r w:rsidR="00EF614D" w:rsidRPr="00E41CEB">
        <w:rPr>
          <w:rFonts w:ascii="細明體" w:eastAsia="細明體" w:hAnsi="細明體" w:hint="eastAsia"/>
          <w:bCs/>
          <w:color w:val="000000"/>
        </w:rPr>
        <w:t>r</w:t>
      </w:r>
      <w:r w:rsidRPr="00E41CEB">
        <w:rPr>
          <w:rFonts w:ascii="細明體" w:eastAsia="細明體" w:hAnsi="細明體" w:hint="eastAsia"/>
          <w:bCs/>
          <w:color w:val="000000"/>
        </w:rPr>
        <w:t>yString</w:t>
      </w:r>
      <w:proofErr w:type="spellEnd"/>
    </w:p>
    <w:p w:rsidR="00FA0A89" w:rsidRPr="00E41CEB" w:rsidRDefault="007272AF" w:rsidP="009476DC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輸出參數：</w:t>
      </w:r>
      <w:r w:rsidR="009476DC" w:rsidRPr="00E41CEB">
        <w:rPr>
          <w:rFonts w:ascii="細明體" w:eastAsia="細明體" w:hAnsi="細明體" w:hint="eastAsia"/>
          <w:bCs/>
        </w:rPr>
        <w:t>無</w:t>
      </w:r>
    </w:p>
    <w:p w:rsidR="00913DAC" w:rsidRPr="007F4B92" w:rsidRDefault="00D30A79" w:rsidP="007F4B92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條件輸入：</w:t>
      </w:r>
      <w:r w:rsidR="007F4B92" w:rsidRPr="00E41CEB">
        <w:rPr>
          <w:rFonts w:ascii="細明體" w:eastAsia="細明體" w:hAnsi="細明體" w:hint="eastAsia"/>
          <w:bCs/>
        </w:rPr>
        <w:t>無</w:t>
      </w:r>
    </w:p>
    <w:p w:rsidR="0018088D" w:rsidRPr="00E41CEB" w:rsidRDefault="0018088D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控制項效果：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519"/>
        <w:gridCol w:w="541"/>
        <w:gridCol w:w="577"/>
        <w:gridCol w:w="716"/>
        <w:gridCol w:w="1891"/>
        <w:gridCol w:w="2835"/>
      </w:tblGrid>
      <w:tr w:rsidR="00590330" w:rsidRPr="00E41CEB" w:rsidTr="0023272A">
        <w:trPr>
          <w:trHeight w:val="167"/>
        </w:trPr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7E3DA7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51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控制項名稱</w:t>
            </w:r>
          </w:p>
        </w:tc>
        <w:tc>
          <w:tcPr>
            <w:tcW w:w="1834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GRID垂直</w:t>
            </w:r>
          </w:p>
        </w:tc>
        <w:tc>
          <w:tcPr>
            <w:tcW w:w="1891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其他控制</w:t>
            </w:r>
          </w:p>
        </w:tc>
        <w:tc>
          <w:tcPr>
            <w:tcW w:w="283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590330" w:rsidRPr="00E41CEB" w:rsidTr="0023272A">
        <w:trPr>
          <w:trHeight w:val="167"/>
        </w:trPr>
        <w:tc>
          <w:tcPr>
            <w:tcW w:w="70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1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捲軸</w:t>
            </w: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分頁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筆數</w:t>
            </w:r>
          </w:p>
        </w:tc>
        <w:tc>
          <w:tcPr>
            <w:tcW w:w="1891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2835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590330" w:rsidRPr="00E41CEB" w:rsidTr="0023272A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9"/>
              <w:ind w:right="240"/>
              <w:jc w:val="left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tabs>
                <w:tab w:val="left" w:pos="567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18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7E3B12" w:rsidRPr="00E41CEB" w:rsidRDefault="007E3DA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使用</w:t>
      </w:r>
      <w:r w:rsidR="007E3B12" w:rsidRPr="00E41CEB">
        <w:rPr>
          <w:rFonts w:ascii="細明體" w:eastAsia="細明體" w:hAnsi="細明體" w:hint="eastAsia"/>
          <w:b/>
          <w:bCs/>
        </w:rPr>
        <w:t>SESSION：</w:t>
      </w:r>
      <w:r w:rsidR="0045337A" w:rsidRPr="0045337A">
        <w:rPr>
          <w:rFonts w:ascii="細明體" w:eastAsia="細明體" w:hAnsi="細明體" w:hint="eastAsia"/>
          <w:bCs/>
        </w:rPr>
        <w:t>無。</w:t>
      </w:r>
    </w:p>
    <w:p w:rsidR="007E3B12" w:rsidRPr="00E41CEB" w:rsidRDefault="007E3B12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proofErr w:type="gramStart"/>
      <w:r w:rsidRPr="00E41CEB">
        <w:rPr>
          <w:rFonts w:ascii="細明體" w:eastAsia="細明體" w:hAnsi="細明體" w:hint="eastAsia"/>
          <w:b/>
          <w:bCs/>
        </w:rPr>
        <w:t>頁面串接</w:t>
      </w:r>
      <w:proofErr w:type="gramEnd"/>
      <w:r w:rsidRPr="00E41CEB">
        <w:rPr>
          <w:rFonts w:ascii="細明體" w:eastAsia="細明體" w:hAnsi="細明體" w:hint="eastAsia"/>
          <w:b/>
          <w:bCs/>
        </w:rPr>
        <w:t>：</w:t>
      </w:r>
    </w:p>
    <w:tbl>
      <w:tblPr>
        <w:tblW w:w="8815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"/>
        <w:gridCol w:w="1172"/>
        <w:gridCol w:w="4037"/>
        <w:gridCol w:w="1172"/>
        <w:gridCol w:w="941"/>
        <w:gridCol w:w="937"/>
      </w:tblGrid>
      <w:tr w:rsidR="00C34FED" w:rsidRPr="00E41CEB" w:rsidTr="0039424C">
        <w:trPr>
          <w:cantSplit/>
          <w:trHeight w:val="315"/>
        </w:trPr>
        <w:tc>
          <w:tcPr>
            <w:tcW w:w="55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</w:t>
            </w:r>
          </w:p>
          <w:p w:rsidR="00C34FED" w:rsidRPr="00E41CEB" w:rsidRDefault="00C34FED" w:rsidP="007E3DA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403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動作說明</w:t>
            </w: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</w:t>
            </w:r>
          </w:p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187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開啟頁面規格</w:t>
            </w:r>
          </w:p>
        </w:tc>
      </w:tr>
      <w:tr w:rsidR="00C34FED" w:rsidRPr="00E41CEB" w:rsidTr="00C34FED">
        <w:trPr>
          <w:cantSplit/>
          <w:trHeight w:val="315"/>
        </w:trPr>
        <w:tc>
          <w:tcPr>
            <w:tcW w:w="556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037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獨立</w:t>
            </w: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內含</w:t>
            </w:r>
          </w:p>
        </w:tc>
      </w:tr>
      <w:tr w:rsidR="00C34FED" w:rsidRPr="00E41CEB" w:rsidTr="00F74E07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39424C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39424C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4FED" w:rsidRPr="00E41CEB" w:rsidRDefault="00C34FED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</w:tr>
    </w:tbl>
    <w:p w:rsidR="00C34FED" w:rsidRPr="00E41CEB" w:rsidRDefault="00C34FED" w:rsidP="00C34FED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szCs w:val="24"/>
        </w:rPr>
        <w:t>開啟頁面規格</w:t>
      </w:r>
      <w:r w:rsidRPr="00E41CEB">
        <w:rPr>
          <w:rFonts w:ascii="細明體" w:eastAsia="細明體" w:hAnsi="細明體" w:hint="eastAsia"/>
          <w:bCs/>
          <w:color w:val="000000"/>
        </w:rPr>
        <w:t>：(獨立)獨立檔案 (內含)含在本規格中</w:t>
      </w:r>
    </w:p>
    <w:p w:rsidR="00C34FED" w:rsidRPr="00E41CEB" w:rsidRDefault="00C34FED" w:rsidP="00C34FED">
      <w:pPr>
        <w:rPr>
          <w:rFonts w:ascii="細明體" w:eastAsia="細明體" w:hAnsi="細明體"/>
          <w:bCs/>
          <w:color w:val="000000"/>
        </w:rPr>
      </w:pP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讀取資料：</w:t>
      </w:r>
    </w:p>
    <w:p w:rsidR="00DC0E8C" w:rsidRDefault="00DC0E8C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取得公司下拉選單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DC0E8C" w:rsidTr="00DC0E8C">
        <w:tc>
          <w:tcPr>
            <w:tcW w:w="8414" w:type="dxa"/>
          </w:tcPr>
          <w:p w:rsidR="00EB6BA2" w:rsidRPr="00EB6BA2" w:rsidRDefault="00EB6BA2" w:rsidP="00EB6BA2">
            <w:pPr>
              <w:rPr>
                <w:rFonts w:ascii="細明體" w:eastAsia="細明體" w:hAnsi="細明體"/>
                <w:bCs/>
              </w:rPr>
            </w:pPr>
            <w:r w:rsidRPr="00EB6BA2">
              <w:rPr>
                <w:rFonts w:ascii="細明體" w:eastAsia="細明體" w:hAnsi="細明體"/>
                <w:bCs/>
              </w:rPr>
              <w:t>SELECT CM.COMP_ID, CM.COMP_ID + ' ' + CM.COMP_NAME + ' - ' + C.CODE_DESC AS COMP_NAME, CM.BS_NO</w:t>
            </w:r>
          </w:p>
          <w:p w:rsidR="00EB6BA2" w:rsidRPr="00EB6BA2" w:rsidRDefault="00EB6BA2" w:rsidP="00EB6BA2">
            <w:pPr>
              <w:rPr>
                <w:rFonts w:ascii="細明體" w:eastAsia="細明體" w:hAnsi="細明體"/>
                <w:bCs/>
              </w:rPr>
            </w:pPr>
            <w:r w:rsidRPr="00EB6BA2">
              <w:rPr>
                <w:rFonts w:ascii="細明體" w:eastAsia="細明體" w:hAnsi="細明體"/>
                <w:bCs/>
              </w:rPr>
              <w:t>FROM SDSCOMPM CM</w:t>
            </w:r>
          </w:p>
          <w:p w:rsidR="00DC0E8C" w:rsidRPr="00EB6BA2" w:rsidRDefault="00EB6BA2" w:rsidP="00EB6BA2">
            <w:pPr>
              <w:rPr>
                <w:rFonts w:ascii="細明體" w:eastAsia="細明體" w:hAnsi="細明體"/>
                <w:bCs/>
              </w:rPr>
            </w:pPr>
            <w:r w:rsidRPr="00EB6BA2">
              <w:rPr>
                <w:rFonts w:ascii="細明體" w:eastAsia="細明體" w:hAnsi="細明體"/>
                <w:bCs/>
              </w:rPr>
              <w:tab/>
              <w:t>LEFT JOIN SDSCODED C ON CM.LOCATION_ID = C.CODE_ID AND C.CODE_KIND = 'COMP_LOCATION_ID'</w:t>
            </w:r>
          </w:p>
        </w:tc>
      </w:tr>
    </w:tbl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t>在最上方增加「--請選擇--」選項</w:t>
      </w:r>
    </w:p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7A7547" w:rsidRDefault="00EB6BA2" w:rsidP="0048267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COMP_ID：公司代號(</w:t>
      </w:r>
      <w:proofErr w:type="gramStart"/>
      <w:r>
        <w:rPr>
          <w:rFonts w:ascii="細明體" w:eastAsia="細明體" w:hAnsi="細明體" w:hint="eastAsia"/>
          <w:bCs/>
        </w:rPr>
        <w:t>入檔用</w:t>
      </w:r>
      <w:proofErr w:type="gramEnd"/>
      <w:r>
        <w:rPr>
          <w:rFonts w:ascii="細明體" w:eastAsia="細明體" w:hAnsi="細明體" w:hint="eastAsia"/>
          <w:bCs/>
        </w:rPr>
        <w:t>)</w:t>
      </w:r>
    </w:p>
    <w:p w:rsidR="00EB6BA2" w:rsidRDefault="00EB6BA2" w:rsidP="0048267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COMP_NAME：公司(顯示用)</w:t>
      </w:r>
    </w:p>
    <w:p w:rsidR="00EB6BA2" w:rsidRPr="00482678" w:rsidRDefault="00EB6BA2" w:rsidP="0048267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lastRenderedPageBreak/>
        <w:t>BS_NO：廠商統編</w:t>
      </w:r>
    </w:p>
    <w:p w:rsidR="00DC0E8C" w:rsidRDefault="00DC0E8C" w:rsidP="00DC0E8C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</w:t>
      </w:r>
      <w:proofErr w:type="gramStart"/>
      <w:r>
        <w:rPr>
          <w:rFonts w:ascii="細明體" w:eastAsia="細明體" w:hAnsi="細明體" w:hint="eastAsia"/>
          <w:bCs/>
        </w:rPr>
        <w:t>倉</w:t>
      </w:r>
      <w:r w:rsidR="00482678">
        <w:rPr>
          <w:rFonts w:ascii="細明體" w:eastAsia="細明體" w:hAnsi="細明體" w:hint="eastAsia"/>
          <w:bCs/>
        </w:rPr>
        <w:t>庫</w:t>
      </w:r>
      <w:r>
        <w:rPr>
          <w:rFonts w:ascii="細明體" w:eastAsia="細明體" w:hAnsi="細明體" w:hint="eastAsia"/>
          <w:bCs/>
        </w:rPr>
        <w:t>別下拉</w:t>
      </w:r>
      <w:proofErr w:type="gramEnd"/>
      <w:r>
        <w:rPr>
          <w:rFonts w:ascii="細明體" w:eastAsia="細明體" w:hAnsi="細明體" w:hint="eastAsia"/>
          <w:bCs/>
        </w:rPr>
        <w:t>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DC0E8C" w:rsidTr="0060636E">
        <w:tc>
          <w:tcPr>
            <w:tcW w:w="8414" w:type="dxa"/>
          </w:tcPr>
          <w:p w:rsidR="006F5C97" w:rsidRPr="006F5C97" w:rsidRDefault="006F5C97" w:rsidP="006F5C97">
            <w:pPr>
              <w:rPr>
                <w:rFonts w:ascii="細明體" w:eastAsia="細明體" w:hAnsi="細明體"/>
                <w:bCs/>
              </w:rPr>
            </w:pPr>
            <w:r w:rsidRPr="006F5C97">
              <w:rPr>
                <w:rFonts w:ascii="細明體" w:eastAsia="細明體" w:hAnsi="細明體"/>
                <w:bCs/>
              </w:rPr>
              <w:t>SELECT WH_ID, WH_NAME</w:t>
            </w:r>
          </w:p>
          <w:p w:rsidR="006F5C97" w:rsidRPr="006F5C97" w:rsidRDefault="006F5C97" w:rsidP="006F5C97">
            <w:pPr>
              <w:rPr>
                <w:rFonts w:ascii="細明體" w:eastAsia="細明體" w:hAnsi="細明體"/>
                <w:bCs/>
              </w:rPr>
            </w:pPr>
            <w:r w:rsidRPr="006F5C97">
              <w:rPr>
                <w:rFonts w:ascii="細明體" w:eastAsia="細明體" w:hAnsi="細明體"/>
                <w:bCs/>
              </w:rPr>
              <w:t>FROM SDSWH</w:t>
            </w:r>
          </w:p>
          <w:p w:rsidR="00DC0E8C" w:rsidRPr="006F5C97" w:rsidRDefault="006F5C97" w:rsidP="006F5C97">
            <w:pPr>
              <w:rPr>
                <w:rFonts w:ascii="細明體" w:eastAsia="細明體" w:hAnsi="細明體"/>
                <w:bCs/>
              </w:rPr>
            </w:pPr>
            <w:r w:rsidRPr="006F5C97">
              <w:rPr>
                <w:rFonts w:ascii="細明體" w:eastAsia="細明體" w:hAnsi="細明體"/>
                <w:bCs/>
              </w:rPr>
              <w:t>ORDER BY WH_ID</w:t>
            </w:r>
          </w:p>
        </w:tc>
      </w:tr>
    </w:tbl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t>在最上方增加「--請選擇--」選項</w:t>
      </w:r>
    </w:p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7A7547" w:rsidRDefault="006F5C97" w:rsidP="007A7547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WH_ID：倉庫代號(</w:t>
      </w:r>
      <w:proofErr w:type="gramStart"/>
      <w:r>
        <w:rPr>
          <w:rFonts w:ascii="細明體" w:eastAsia="細明體" w:hAnsi="細明體" w:hint="eastAsia"/>
          <w:bCs/>
        </w:rPr>
        <w:t>入檔用</w:t>
      </w:r>
      <w:proofErr w:type="gramEnd"/>
      <w:r>
        <w:rPr>
          <w:rFonts w:ascii="細明體" w:eastAsia="細明體" w:hAnsi="細明體" w:hint="eastAsia"/>
          <w:bCs/>
        </w:rPr>
        <w:t>)</w:t>
      </w:r>
    </w:p>
    <w:p w:rsidR="004B1372" w:rsidRDefault="006F5C97" w:rsidP="004B1372">
      <w:pPr>
        <w:numPr>
          <w:ilvl w:val="3"/>
          <w:numId w:val="2"/>
        </w:numPr>
        <w:rPr>
          <w:rFonts w:ascii="細明體" w:eastAsia="細明體" w:hAnsi="細明體" w:hint="eastAsia"/>
          <w:bCs/>
        </w:rPr>
      </w:pPr>
      <w:r>
        <w:rPr>
          <w:rFonts w:ascii="細明體" w:eastAsia="細明體" w:hAnsi="細明體" w:hint="eastAsia"/>
          <w:bCs/>
        </w:rPr>
        <w:t>WH_NAME：倉庫別(顯示用)</w:t>
      </w:r>
    </w:p>
    <w:p w:rsidR="004B1372" w:rsidRPr="004B1372" w:rsidRDefault="004B1372" w:rsidP="004B1372">
      <w:pPr>
        <w:ind w:left="1920"/>
        <w:rPr>
          <w:rFonts w:ascii="細明體" w:eastAsia="細明體" w:hAnsi="細明體"/>
          <w:bCs/>
          <w:color w:val="FF0000"/>
        </w:rPr>
      </w:pPr>
      <w:r w:rsidRPr="004B1372">
        <w:rPr>
          <w:rFonts w:ascii="細明體" w:eastAsia="細明體" w:hAnsi="細明體" w:hint="eastAsia"/>
          <w:bCs/>
          <w:color w:val="FF0000"/>
        </w:rPr>
        <w:t>※</w:t>
      </w:r>
      <w:r>
        <w:rPr>
          <w:rFonts w:ascii="細明體" w:eastAsia="細明體" w:hAnsi="細明體" w:hint="eastAsia"/>
          <w:bCs/>
          <w:color w:val="FF0000"/>
        </w:rPr>
        <w:t>是否要依公司代號顯示？</w:t>
      </w:r>
    </w:p>
    <w:p w:rsidR="00C34FED" w:rsidRPr="00E41CEB" w:rsidRDefault="00C82C0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cs="Arial" w:hint="eastAsia"/>
          <w:b/>
          <w:color w:val="000000"/>
        </w:rPr>
        <w:t>處理說明：</w:t>
      </w:r>
    </w:p>
    <w:p w:rsidR="001544B6" w:rsidRPr="00E41CEB" w:rsidRDefault="00ED6054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M</w:t>
      </w:r>
      <w:r>
        <w:rPr>
          <w:rFonts w:ascii="細明體" w:eastAsia="細明體" w:hAnsi="細明體"/>
          <w:bCs/>
        </w:rPr>
        <w:t>ain</w:t>
      </w:r>
      <w:r w:rsidR="001544B6" w:rsidRPr="00E41CEB">
        <w:rPr>
          <w:rFonts w:ascii="細明體" w:eastAsia="細明體" w:hAnsi="細明體" w:hint="eastAsia"/>
          <w:bCs/>
        </w:rPr>
        <w:t>畫面</w:t>
      </w:r>
      <w:r w:rsidR="00015B6B" w:rsidRPr="00E41CEB">
        <w:rPr>
          <w:rFonts w:ascii="細明體" w:eastAsia="細明體" w:hAnsi="細明體" w:hint="eastAsia"/>
          <w:bCs/>
        </w:rPr>
        <w:t>，顯示</w:t>
      </w:r>
      <w:r w:rsidR="00750630">
        <w:rPr>
          <w:rFonts w:ascii="細明體" w:eastAsia="細明體" w:hAnsi="細明體" w:hint="eastAsia"/>
          <w:bCs/>
        </w:rPr>
        <w:t>使用者資訊</w:t>
      </w:r>
      <w:r w:rsidR="00015B6B" w:rsidRPr="00E41CEB">
        <w:rPr>
          <w:rFonts w:ascii="細明體" w:eastAsia="細明體" w:hAnsi="細明體" w:hint="eastAsia"/>
          <w:bCs/>
        </w:rPr>
        <w:t>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015B6B" w:rsidRPr="00E41CEB" w:rsidTr="00015B6B">
        <w:tc>
          <w:tcPr>
            <w:tcW w:w="9694" w:type="dxa"/>
          </w:tcPr>
          <w:p w:rsidR="00A25B7A" w:rsidRPr="003B44A4" w:rsidRDefault="00A25B7A" w:rsidP="00A25B7A">
            <w:pPr>
              <w:rPr>
                <w:rFonts w:ascii="細明體" w:eastAsia="細明體" w:hAnsi="細明體"/>
                <w:bCs/>
                <w:color w:val="FF0000"/>
              </w:rPr>
            </w:pPr>
            <w:r w:rsidRPr="003B44A4">
              <w:rPr>
                <w:rFonts w:ascii="細明體" w:eastAsia="細明體" w:hAnsi="細明體"/>
                <w:bCs/>
                <w:color w:val="FF0000"/>
              </w:rPr>
              <w:t>SELECT U.IS_CALWKH/*服務公司代號*/, CASE C.LOCATION_ID WHEN 'R' THEN C.BS_NO ELSE NULL END AS BS_NO/*廠商統編(二線)*/,</w:t>
            </w:r>
          </w:p>
          <w:p w:rsidR="00A25B7A" w:rsidRPr="003B44A4" w:rsidRDefault="00A25B7A" w:rsidP="00A25B7A">
            <w:pPr>
              <w:rPr>
                <w:rFonts w:ascii="細明體" w:eastAsia="細明體" w:hAnsi="細明體"/>
                <w:bCs/>
                <w:color w:val="FF0000"/>
              </w:rPr>
            </w:pPr>
            <w:r w:rsidRPr="003B44A4">
              <w:rPr>
                <w:rFonts w:ascii="細明體" w:eastAsia="細明體" w:hAnsi="細明體"/>
                <w:bCs/>
                <w:color w:val="FF0000"/>
              </w:rPr>
              <w:t>UC.IS_ADMIN/*主管*/, UC.IS_MGR/*管理員(倉管)*/, UC.IS_ENG/*工程師*/, UC.CE_ID/*工程師代號*/, UC.DEPT_ID/*倉庫代號*/</w:t>
            </w:r>
          </w:p>
          <w:p w:rsidR="00A25B7A" w:rsidRPr="003B44A4" w:rsidRDefault="00A25B7A" w:rsidP="00A25B7A">
            <w:pPr>
              <w:rPr>
                <w:rFonts w:ascii="細明體" w:eastAsia="細明體" w:hAnsi="細明體"/>
                <w:bCs/>
                <w:color w:val="FF0000"/>
              </w:rPr>
            </w:pPr>
            <w:r w:rsidRPr="003B44A4">
              <w:rPr>
                <w:rFonts w:ascii="細明體" w:eastAsia="細明體" w:hAnsi="細明體"/>
                <w:bCs/>
                <w:color w:val="FF0000"/>
              </w:rPr>
              <w:t xml:space="preserve">FROM SDSUSERM U </w:t>
            </w:r>
          </w:p>
          <w:p w:rsidR="00A25B7A" w:rsidRPr="003B44A4" w:rsidRDefault="00A25B7A" w:rsidP="00A25B7A">
            <w:pPr>
              <w:rPr>
                <w:rFonts w:ascii="細明體" w:eastAsia="細明體" w:hAnsi="細明體"/>
                <w:bCs/>
                <w:color w:val="FF0000"/>
              </w:rPr>
            </w:pPr>
            <w:r w:rsidRPr="003B44A4">
              <w:rPr>
                <w:rFonts w:ascii="細明體" w:eastAsia="細明體" w:hAnsi="細明體"/>
                <w:bCs/>
                <w:color w:val="FF0000"/>
              </w:rPr>
              <w:tab/>
              <w:t>LEFT JOIN SDSCOMPM C ON U.IS_CALWKH = C.COMP_ID</w:t>
            </w:r>
          </w:p>
          <w:p w:rsidR="00A25B7A" w:rsidRPr="003B44A4" w:rsidRDefault="00A25B7A" w:rsidP="00A25B7A">
            <w:pPr>
              <w:rPr>
                <w:rFonts w:ascii="細明體" w:eastAsia="細明體" w:hAnsi="細明體"/>
                <w:bCs/>
                <w:color w:val="FF0000"/>
              </w:rPr>
            </w:pPr>
            <w:r w:rsidRPr="003B44A4">
              <w:rPr>
                <w:rFonts w:ascii="細明體" w:eastAsia="細明體" w:hAnsi="細明體"/>
                <w:bCs/>
                <w:color w:val="FF0000"/>
              </w:rPr>
              <w:tab/>
              <w:t>LEFT JOIN SDSUSERCOMP UC ON U.IS_CALWKH = UC.COMP_ID AND U.USER_NO = UC.USER_NO</w:t>
            </w:r>
          </w:p>
          <w:p w:rsidR="00A25B7A" w:rsidRPr="003B44A4" w:rsidRDefault="00A25B7A" w:rsidP="00A25B7A">
            <w:pPr>
              <w:rPr>
                <w:rFonts w:ascii="細明體" w:eastAsia="細明體" w:hAnsi="細明體"/>
                <w:bCs/>
                <w:color w:val="FF0000"/>
              </w:rPr>
            </w:pPr>
            <w:r w:rsidRPr="003B44A4">
              <w:rPr>
                <w:rFonts w:ascii="細明體" w:eastAsia="細明體" w:hAnsi="細明體"/>
                <w:bCs/>
                <w:color w:val="FF0000"/>
              </w:rPr>
              <w:t>WHERE 1=1</w:t>
            </w:r>
          </w:p>
          <w:p w:rsidR="00015B6B" w:rsidRPr="003B44A4" w:rsidRDefault="00A25B7A" w:rsidP="00A25B7A">
            <w:pPr>
              <w:rPr>
                <w:rFonts w:ascii="細明體" w:eastAsia="細明體" w:hAnsi="細明體"/>
                <w:bCs/>
                <w:color w:val="FF0000"/>
              </w:rPr>
            </w:pPr>
            <w:r w:rsidRPr="003B44A4">
              <w:rPr>
                <w:rFonts w:ascii="細明體" w:eastAsia="細明體" w:hAnsi="細明體"/>
                <w:bCs/>
                <w:color w:val="FF0000"/>
              </w:rPr>
              <w:tab/>
              <w:t>AND U.USER_NO = 傳入參數.使用者代號</w:t>
            </w:r>
          </w:p>
        </w:tc>
      </w:tr>
    </w:tbl>
    <w:p w:rsidR="001544B6" w:rsidRDefault="00015B6B" w:rsidP="001544B6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</w:t>
      </w:r>
      <w:r w:rsidR="00504F6E" w:rsidRPr="00E41CEB">
        <w:rPr>
          <w:rFonts w:ascii="細明體" w:eastAsia="細明體" w:hAnsi="細明體" w:hint="eastAsia"/>
          <w:bCs/>
        </w:rPr>
        <w:t>：</w:t>
      </w:r>
    </w:p>
    <w:p w:rsidR="009853A3" w:rsidRDefault="005B44F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IS_CALWKH</w:t>
      </w:r>
      <w:r w:rsidR="00D76522">
        <w:rPr>
          <w:rFonts w:ascii="細明體" w:eastAsia="細明體" w:hAnsi="細明體" w:hint="eastAsia"/>
          <w:bCs/>
        </w:rPr>
        <w:t>：</w:t>
      </w:r>
      <w:r w:rsidR="003B44A4">
        <w:rPr>
          <w:rFonts w:ascii="細明體" w:eastAsia="細明體" w:hAnsi="細明體" w:hint="eastAsia"/>
          <w:bCs/>
        </w:rPr>
        <w:t>公司</w:t>
      </w:r>
    </w:p>
    <w:p w:rsidR="00107C66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BS_NO：廠商統編</w:t>
      </w:r>
    </w:p>
    <w:p w:rsidR="00107C66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IS_ADMIN：責任範圍(主管)</w:t>
      </w:r>
    </w:p>
    <w:p w:rsidR="00107C66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IS_MGR：責任範圍(倉管)</w:t>
      </w:r>
    </w:p>
    <w:p w:rsidR="00107C66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IS_ENG：責任範圍(工程師)</w:t>
      </w:r>
    </w:p>
    <w:p w:rsidR="00107C66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CE_ID：責任範圍(工程師代號)</w:t>
      </w:r>
    </w:p>
    <w:p w:rsidR="00107C66" w:rsidRPr="00866DCD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DEPT_ID：倉庫別</w:t>
      </w:r>
    </w:p>
    <w:p w:rsidR="0090310B" w:rsidRPr="00E41CEB" w:rsidRDefault="003E638E" w:rsidP="0090310B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t>M</w:t>
      </w:r>
      <w:r>
        <w:rPr>
          <w:rFonts w:ascii="細明體" w:eastAsia="細明體" w:hAnsi="細明體"/>
          <w:bCs/>
          <w:color w:val="000000" w:themeColor="text1"/>
        </w:rPr>
        <w:t>ain</w:t>
      </w:r>
      <w:r w:rsidR="00BE13A2">
        <w:rPr>
          <w:rFonts w:ascii="細明體" w:eastAsia="細明體" w:hAnsi="細明體" w:hint="eastAsia"/>
          <w:bCs/>
          <w:color w:val="000000" w:themeColor="text1"/>
        </w:rPr>
        <w:t>畫面按下儲存鈕，將資料更新</w:t>
      </w:r>
      <w:r w:rsidR="0090310B" w:rsidRPr="00E41CEB">
        <w:rPr>
          <w:rFonts w:ascii="細明體" w:eastAsia="細明體" w:hAnsi="細明體" w:hint="eastAsia"/>
          <w:bCs/>
          <w:color w:val="000000" w:themeColor="text1"/>
        </w:rPr>
        <w:t>至TABLE：</w:t>
      </w:r>
      <w:r w:rsidR="0050506E">
        <w:rPr>
          <w:rFonts w:ascii="細明體" w:eastAsia="細明體" w:hAnsi="細明體" w:hint="eastAsia"/>
          <w:bCs/>
          <w:color w:val="000000" w:themeColor="text1"/>
        </w:rPr>
        <w:t>SDSUSERM、</w:t>
      </w:r>
      <w:r w:rsidR="00CC3264">
        <w:rPr>
          <w:rFonts w:ascii="細明體" w:eastAsia="細明體" w:hAnsi="細明體" w:hint="eastAsia"/>
          <w:bCs/>
          <w:color w:val="000000" w:themeColor="text1"/>
        </w:rPr>
        <w:t>SDSUSERCOMP</w:t>
      </w:r>
      <w:r w:rsidR="0090310B" w:rsidRPr="00E41CEB">
        <w:rPr>
          <w:rFonts w:ascii="細明體" w:eastAsia="細明體" w:hAnsi="細明體" w:hint="eastAsia"/>
          <w:bCs/>
        </w:rPr>
        <w:t>，欄位請參照『</w:t>
      </w:r>
      <w:proofErr w:type="gramStart"/>
      <w:r w:rsidR="0090310B" w:rsidRPr="00E41CEB">
        <w:rPr>
          <w:rFonts w:ascii="細明體" w:eastAsia="細明體" w:hAnsi="細明體" w:hint="eastAsia"/>
          <w:bCs/>
        </w:rPr>
        <w:t>入檔說明</w:t>
      </w:r>
      <w:proofErr w:type="gramEnd"/>
      <w:r w:rsidR="0090310B" w:rsidRPr="00E41CEB">
        <w:rPr>
          <w:rFonts w:ascii="細明體" w:eastAsia="細明體" w:hAnsi="細明體" w:hint="eastAsia"/>
          <w:bCs/>
        </w:rPr>
        <w:t>』區塊。</w:t>
      </w: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proofErr w:type="gramStart"/>
      <w:r w:rsidRPr="00E41CEB">
        <w:rPr>
          <w:rFonts w:ascii="細明體" w:eastAsia="細明體" w:hAnsi="細明體" w:hint="eastAsia"/>
          <w:b/>
          <w:bCs/>
        </w:rPr>
        <w:t>入檔說明</w:t>
      </w:r>
      <w:proofErr w:type="gramEnd"/>
      <w:r w:rsidRPr="00E41CEB">
        <w:rPr>
          <w:rFonts w:ascii="細明體" w:eastAsia="細明體" w:hAnsi="細明體" w:hint="eastAsia"/>
          <w:b/>
          <w:bCs/>
        </w:rPr>
        <w:t>：</w:t>
      </w:r>
    </w:p>
    <w:p w:rsidR="008D7CD9" w:rsidRPr="00E41CEB" w:rsidRDefault="00E65901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t>M</w:t>
      </w:r>
      <w:r>
        <w:rPr>
          <w:rFonts w:ascii="細明體" w:eastAsia="細明體" w:hAnsi="細明體"/>
          <w:bCs/>
          <w:color w:val="000000" w:themeColor="text1"/>
        </w:rPr>
        <w:t>ain</w:t>
      </w:r>
      <w:r w:rsidR="008D7CD9" w:rsidRPr="00E41CEB">
        <w:rPr>
          <w:rFonts w:ascii="細明體" w:eastAsia="細明體" w:hAnsi="細明體" w:hint="eastAsia"/>
          <w:bCs/>
        </w:rPr>
        <w:t>畫面修改時，以傳入參數.</w:t>
      </w:r>
      <w:r w:rsidR="00D736DD">
        <w:rPr>
          <w:rFonts w:ascii="細明體" w:eastAsia="細明體" w:hAnsi="細明體" w:hint="eastAsia"/>
          <w:bCs/>
          <w:color w:val="000000" w:themeColor="text1"/>
        </w:rPr>
        <w:t>USER_NO</w:t>
      </w:r>
      <w:r w:rsidR="008D7CD9" w:rsidRPr="00E41CEB">
        <w:rPr>
          <w:rFonts w:ascii="細明體" w:eastAsia="細明體" w:hAnsi="細明體" w:hint="eastAsia"/>
          <w:bCs/>
        </w:rPr>
        <w:t>為條件，做資料的異動。</w:t>
      </w:r>
    </w:p>
    <w:p w:rsidR="00C34FED" w:rsidRPr="00E41CEB" w:rsidRDefault="00A44EE8" w:rsidP="003B3DF8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新增、</w:t>
      </w:r>
      <w:r w:rsidR="00C34FED" w:rsidRPr="00E41CEB">
        <w:rPr>
          <w:rFonts w:ascii="細明體" w:eastAsia="細明體" w:hAnsi="細明體" w:hint="eastAsia"/>
          <w:bCs/>
        </w:rPr>
        <w:t>修改寫入TABLE：</w:t>
      </w:r>
      <w:r w:rsidR="005D48E2">
        <w:rPr>
          <w:rFonts w:ascii="細明體" w:eastAsia="細明體" w:hAnsi="細明體" w:hint="eastAsia"/>
          <w:bCs/>
        </w:rPr>
        <w:t>SDSUSERM</w:t>
      </w:r>
    </w:p>
    <w:tbl>
      <w:tblPr>
        <w:tblW w:w="0" w:type="auto"/>
        <w:tblInd w:w="20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57"/>
        <w:gridCol w:w="2457"/>
        <w:gridCol w:w="2457"/>
      </w:tblGrid>
      <w:tr w:rsidR="00C34FED" w:rsidRPr="00E41CEB" w:rsidTr="00DD1D6F">
        <w:trPr>
          <w:cantSplit/>
        </w:trPr>
        <w:tc>
          <w:tcPr>
            <w:tcW w:w="2457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欄位名稱</w:t>
            </w:r>
          </w:p>
        </w:tc>
        <w:tc>
          <w:tcPr>
            <w:tcW w:w="2457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中文名稱</w:t>
            </w:r>
          </w:p>
        </w:tc>
        <w:tc>
          <w:tcPr>
            <w:tcW w:w="2457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欄位內容</w:t>
            </w:r>
          </w:p>
        </w:tc>
      </w:tr>
      <w:tr w:rsidR="00745DE6" w:rsidRPr="00E41CEB" w:rsidTr="00DD1D6F">
        <w:trPr>
          <w:cantSplit/>
        </w:trPr>
        <w:tc>
          <w:tcPr>
            <w:tcW w:w="2457" w:type="dxa"/>
            <w:vAlign w:val="center"/>
          </w:tcPr>
          <w:p w:rsidR="00745DE6" w:rsidRPr="000E3CA4" w:rsidRDefault="00735802" w:rsidP="00745DE6">
            <w:pPr>
              <w:widowControl/>
              <w:rPr>
                <w:rFonts w:ascii="細明體" w:eastAsia="細明體" w:hAnsi="細明體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</w:rPr>
              <w:t>USER_NO</w:t>
            </w:r>
          </w:p>
        </w:tc>
        <w:tc>
          <w:tcPr>
            <w:tcW w:w="2457" w:type="dxa"/>
            <w:vAlign w:val="center"/>
          </w:tcPr>
          <w:p w:rsidR="00745DE6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使用者識別碼</w:t>
            </w:r>
          </w:p>
        </w:tc>
        <w:tc>
          <w:tcPr>
            <w:tcW w:w="2457" w:type="dxa"/>
          </w:tcPr>
          <w:p w:rsidR="00745DE6" w:rsidRPr="00E41CEB" w:rsidRDefault="00D04E77" w:rsidP="00745DE6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新增時</w:t>
            </w:r>
            <w:proofErr w:type="gramStart"/>
            <w:r>
              <w:rPr>
                <w:rFonts w:ascii="細明體" w:eastAsia="細明體" w:hAnsi="細明體" w:hint="eastAsia"/>
                <w:szCs w:val="24"/>
              </w:rPr>
              <w:t>自動給號</w:t>
            </w:r>
            <w:proofErr w:type="gramEnd"/>
          </w:p>
        </w:tc>
      </w:tr>
      <w:tr w:rsidR="009F54C3" w:rsidRPr="00E41CEB" w:rsidTr="00DD1D6F">
        <w:trPr>
          <w:cantSplit/>
        </w:trPr>
        <w:tc>
          <w:tcPr>
            <w:tcW w:w="2457" w:type="dxa"/>
            <w:vAlign w:val="center"/>
          </w:tcPr>
          <w:p w:rsidR="009F54C3" w:rsidRDefault="00735802" w:rsidP="00745DE6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lastRenderedPageBreak/>
              <w:t>USER_MAIL</w:t>
            </w:r>
          </w:p>
        </w:tc>
        <w:tc>
          <w:tcPr>
            <w:tcW w:w="2457" w:type="dxa"/>
            <w:vAlign w:val="center"/>
          </w:tcPr>
          <w:p w:rsidR="009F54C3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使用者EMAIL</w:t>
            </w:r>
          </w:p>
        </w:tc>
        <w:tc>
          <w:tcPr>
            <w:tcW w:w="2457" w:type="dxa"/>
          </w:tcPr>
          <w:p w:rsidR="009F54C3" w:rsidRDefault="002F0CFA" w:rsidP="00745DE6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畫面.帳號</w:t>
            </w:r>
          </w:p>
        </w:tc>
      </w:tr>
      <w:tr w:rsidR="00745DE6" w:rsidRPr="00E41CEB" w:rsidTr="00DD1D6F">
        <w:trPr>
          <w:cantSplit/>
        </w:trPr>
        <w:tc>
          <w:tcPr>
            <w:tcW w:w="2457" w:type="dxa"/>
            <w:vAlign w:val="center"/>
          </w:tcPr>
          <w:p w:rsidR="00745DE6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USER_NAME</w:t>
            </w:r>
          </w:p>
        </w:tc>
        <w:tc>
          <w:tcPr>
            <w:tcW w:w="2457" w:type="dxa"/>
            <w:vAlign w:val="center"/>
          </w:tcPr>
          <w:p w:rsidR="00745DE6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使用者名稱</w:t>
            </w:r>
          </w:p>
        </w:tc>
        <w:tc>
          <w:tcPr>
            <w:tcW w:w="2457" w:type="dxa"/>
          </w:tcPr>
          <w:p w:rsidR="00745DE6" w:rsidRPr="00E41CEB" w:rsidRDefault="002F0CFA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畫面.姓名</w:t>
            </w:r>
          </w:p>
        </w:tc>
      </w:tr>
      <w:tr w:rsidR="005108BF" w:rsidRPr="00E41CEB" w:rsidTr="00DD1D6F">
        <w:trPr>
          <w:cantSplit/>
        </w:trPr>
        <w:tc>
          <w:tcPr>
            <w:tcW w:w="2457" w:type="dxa"/>
            <w:vAlign w:val="center"/>
          </w:tcPr>
          <w:p w:rsidR="005108BF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USER_PW</w:t>
            </w:r>
          </w:p>
        </w:tc>
        <w:tc>
          <w:tcPr>
            <w:tcW w:w="2457" w:type="dxa"/>
            <w:vAlign w:val="center"/>
          </w:tcPr>
          <w:p w:rsidR="005108BF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密碼</w:t>
            </w:r>
          </w:p>
        </w:tc>
        <w:tc>
          <w:tcPr>
            <w:tcW w:w="2457" w:type="dxa"/>
          </w:tcPr>
          <w:p w:rsidR="005108BF" w:rsidRPr="00E41CEB" w:rsidRDefault="002F0CFA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新增時預設25239588</w:t>
            </w:r>
          </w:p>
        </w:tc>
      </w:tr>
      <w:tr w:rsidR="00745DE6" w:rsidRPr="00E41CEB" w:rsidTr="00DD1D6F">
        <w:trPr>
          <w:cantSplit/>
        </w:trPr>
        <w:tc>
          <w:tcPr>
            <w:tcW w:w="2457" w:type="dxa"/>
            <w:vAlign w:val="center"/>
          </w:tcPr>
          <w:p w:rsidR="00745DE6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IS_DISABLE</w:t>
            </w:r>
          </w:p>
        </w:tc>
        <w:tc>
          <w:tcPr>
            <w:tcW w:w="2457" w:type="dxa"/>
            <w:vAlign w:val="center"/>
          </w:tcPr>
          <w:p w:rsidR="00745DE6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不使用T/F</w:t>
            </w:r>
          </w:p>
        </w:tc>
        <w:tc>
          <w:tcPr>
            <w:tcW w:w="2457" w:type="dxa"/>
          </w:tcPr>
          <w:p w:rsidR="00745DE6" w:rsidRPr="00E41CEB" w:rsidRDefault="00971D9B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新增時</w:t>
            </w:r>
            <w:r w:rsidR="00692F23"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固定F</w:t>
            </w:r>
          </w:p>
        </w:tc>
      </w:tr>
      <w:tr w:rsidR="00735802" w:rsidRPr="00E41CEB" w:rsidTr="00DD1D6F">
        <w:trPr>
          <w:cantSplit/>
        </w:trPr>
        <w:tc>
          <w:tcPr>
            <w:tcW w:w="2457" w:type="dxa"/>
            <w:vAlign w:val="center"/>
          </w:tcPr>
          <w:p w:rsidR="00735802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UDP_USER</w:t>
            </w:r>
          </w:p>
        </w:tc>
        <w:tc>
          <w:tcPr>
            <w:tcW w:w="2457" w:type="dxa"/>
            <w:vAlign w:val="center"/>
          </w:tcPr>
          <w:p w:rsidR="00735802" w:rsidRDefault="00735802" w:rsidP="00745DE6">
            <w:pPr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異動人員</w:t>
            </w:r>
          </w:p>
        </w:tc>
        <w:tc>
          <w:tcPr>
            <w:tcW w:w="2457" w:type="dxa"/>
          </w:tcPr>
          <w:p w:rsidR="00735802" w:rsidRPr="00E41CEB" w:rsidRDefault="00971D9B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新增時系統登入者識別碼</w:t>
            </w:r>
          </w:p>
        </w:tc>
      </w:tr>
      <w:tr w:rsidR="00735802" w:rsidRPr="00E41CEB" w:rsidTr="00DD1D6F">
        <w:trPr>
          <w:cantSplit/>
        </w:trPr>
        <w:tc>
          <w:tcPr>
            <w:tcW w:w="2457" w:type="dxa"/>
            <w:vAlign w:val="center"/>
          </w:tcPr>
          <w:p w:rsidR="00735802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UDP_TIME</w:t>
            </w:r>
          </w:p>
        </w:tc>
        <w:tc>
          <w:tcPr>
            <w:tcW w:w="2457" w:type="dxa"/>
            <w:vAlign w:val="center"/>
          </w:tcPr>
          <w:p w:rsidR="00735802" w:rsidRDefault="00735802" w:rsidP="00745DE6">
            <w:pPr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異動時間</w:t>
            </w:r>
          </w:p>
        </w:tc>
        <w:tc>
          <w:tcPr>
            <w:tcW w:w="2457" w:type="dxa"/>
          </w:tcPr>
          <w:p w:rsidR="00735802" w:rsidRPr="00E41CEB" w:rsidRDefault="00971D9B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新增時系統時間</w:t>
            </w:r>
          </w:p>
        </w:tc>
      </w:tr>
      <w:tr w:rsidR="00735802" w:rsidRPr="00E41CEB" w:rsidTr="00DD1D6F">
        <w:trPr>
          <w:cantSplit/>
        </w:trPr>
        <w:tc>
          <w:tcPr>
            <w:tcW w:w="2457" w:type="dxa"/>
            <w:vAlign w:val="center"/>
          </w:tcPr>
          <w:p w:rsidR="00735802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IS_CALWKH</w:t>
            </w:r>
          </w:p>
        </w:tc>
        <w:tc>
          <w:tcPr>
            <w:tcW w:w="2457" w:type="dxa"/>
            <w:vAlign w:val="center"/>
          </w:tcPr>
          <w:p w:rsidR="00735802" w:rsidRDefault="00735802" w:rsidP="00745DE6">
            <w:pPr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服務公司代號</w:t>
            </w:r>
          </w:p>
        </w:tc>
        <w:tc>
          <w:tcPr>
            <w:tcW w:w="2457" w:type="dxa"/>
          </w:tcPr>
          <w:p w:rsidR="00735802" w:rsidRPr="00E41CEB" w:rsidRDefault="00957AA3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畫面.公司</w:t>
            </w:r>
          </w:p>
        </w:tc>
      </w:tr>
      <w:tr w:rsidR="00735802" w:rsidRPr="001C6901" w:rsidTr="00DD1D6F">
        <w:trPr>
          <w:cantSplit/>
        </w:trPr>
        <w:tc>
          <w:tcPr>
            <w:tcW w:w="2457" w:type="dxa"/>
            <w:vAlign w:val="center"/>
          </w:tcPr>
          <w:p w:rsidR="00735802" w:rsidRPr="001C6901" w:rsidRDefault="00735802" w:rsidP="00745DE6">
            <w:pPr>
              <w:rPr>
                <w:rFonts w:ascii="細明體" w:eastAsia="細明體" w:hAnsi="細明體" w:hint="eastAsia"/>
                <w:color w:val="FF0000"/>
              </w:rPr>
            </w:pPr>
            <w:r w:rsidRPr="001C6901">
              <w:rPr>
                <w:rFonts w:ascii="細明體" w:eastAsia="細明體" w:hAnsi="細明體" w:hint="eastAsia"/>
                <w:color w:val="FF0000"/>
              </w:rPr>
              <w:t>FORUMSEQ</w:t>
            </w:r>
          </w:p>
        </w:tc>
        <w:tc>
          <w:tcPr>
            <w:tcW w:w="2457" w:type="dxa"/>
            <w:vAlign w:val="center"/>
          </w:tcPr>
          <w:p w:rsidR="00735802" w:rsidRPr="001C6901" w:rsidRDefault="00735802" w:rsidP="00745DE6">
            <w:pPr>
              <w:rPr>
                <w:rFonts w:ascii="細明體" w:eastAsia="細明體" w:hAnsi="細明體" w:hint="eastAsia"/>
                <w:color w:val="FF0000"/>
              </w:rPr>
            </w:pPr>
          </w:p>
        </w:tc>
        <w:tc>
          <w:tcPr>
            <w:tcW w:w="2457" w:type="dxa"/>
          </w:tcPr>
          <w:p w:rsidR="00735802" w:rsidRPr="001C6901" w:rsidRDefault="0073580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color w:val="FF0000"/>
                <w:kern w:val="0"/>
                <w:szCs w:val="24"/>
                <w:highlight w:val="white"/>
              </w:rPr>
            </w:pPr>
            <w:r w:rsidRPr="001C6901">
              <w:rPr>
                <w:rFonts w:ascii="細明體" w:eastAsia="細明體" w:hAnsi="細明體" w:cs="Courier New" w:hint="eastAsia"/>
                <w:color w:val="FF0000"/>
                <w:kern w:val="0"/>
                <w:szCs w:val="24"/>
                <w:highlight w:val="white"/>
              </w:rPr>
              <w:t>NULL</w:t>
            </w:r>
          </w:p>
        </w:tc>
      </w:tr>
      <w:tr w:rsidR="001C6901" w:rsidRPr="001C6901" w:rsidTr="00DD1D6F">
        <w:trPr>
          <w:cantSplit/>
        </w:trPr>
        <w:tc>
          <w:tcPr>
            <w:tcW w:w="2457" w:type="dxa"/>
            <w:vAlign w:val="center"/>
          </w:tcPr>
          <w:p w:rsidR="00735802" w:rsidRPr="001C6901" w:rsidRDefault="00735802" w:rsidP="00745DE6">
            <w:pPr>
              <w:rPr>
                <w:rFonts w:ascii="細明體" w:eastAsia="細明體" w:hAnsi="細明體"/>
                <w:color w:val="FF0000"/>
              </w:rPr>
            </w:pPr>
            <w:r w:rsidRPr="001C6901">
              <w:rPr>
                <w:rFonts w:ascii="細明體" w:eastAsia="細明體" w:hAnsi="細明體" w:hint="eastAsia"/>
                <w:color w:val="FF0000"/>
              </w:rPr>
              <w:t>CE_ID</w:t>
            </w:r>
          </w:p>
        </w:tc>
        <w:tc>
          <w:tcPr>
            <w:tcW w:w="2457" w:type="dxa"/>
            <w:vAlign w:val="center"/>
          </w:tcPr>
          <w:p w:rsidR="00735802" w:rsidRPr="001C6901" w:rsidRDefault="00735802" w:rsidP="00745DE6">
            <w:pPr>
              <w:rPr>
                <w:rFonts w:ascii="細明體" w:eastAsia="細明體" w:hAnsi="細明體" w:hint="eastAsia"/>
                <w:color w:val="FF0000"/>
              </w:rPr>
            </w:pPr>
            <w:r w:rsidRPr="001C6901">
              <w:rPr>
                <w:rFonts w:ascii="細明體" w:eastAsia="細明體" w:hAnsi="細明體" w:hint="eastAsia"/>
                <w:color w:val="FF0000"/>
              </w:rPr>
              <w:t>工程師代號</w:t>
            </w:r>
          </w:p>
        </w:tc>
        <w:tc>
          <w:tcPr>
            <w:tcW w:w="2457" w:type="dxa"/>
          </w:tcPr>
          <w:p w:rsidR="00735802" w:rsidRPr="001C6901" w:rsidRDefault="00957AA3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color w:val="FF0000"/>
                <w:kern w:val="0"/>
                <w:szCs w:val="24"/>
                <w:highlight w:val="white"/>
              </w:rPr>
            </w:pPr>
            <w:r w:rsidRPr="001C6901">
              <w:rPr>
                <w:rFonts w:ascii="細明體" w:eastAsia="細明體" w:hAnsi="細明體" w:cs="Courier New" w:hint="eastAsia"/>
                <w:color w:val="FF0000"/>
                <w:kern w:val="0"/>
                <w:szCs w:val="24"/>
                <w:highlight w:val="white"/>
              </w:rPr>
              <w:t>畫面.</w:t>
            </w:r>
            <w:r w:rsidR="00816DC0">
              <w:rPr>
                <w:rFonts w:ascii="細明體" w:eastAsia="細明體" w:hAnsi="細明體" w:cs="Courier New" w:hint="eastAsia"/>
                <w:color w:val="FF0000"/>
                <w:kern w:val="0"/>
                <w:szCs w:val="24"/>
                <w:highlight w:val="white"/>
              </w:rPr>
              <w:t>責任範圍</w:t>
            </w:r>
            <w:r w:rsidRPr="001C6901">
              <w:rPr>
                <w:rFonts w:ascii="細明體" w:eastAsia="細明體" w:hAnsi="細明體" w:cs="Courier New" w:hint="eastAsia"/>
                <w:color w:val="FF0000"/>
                <w:kern w:val="0"/>
                <w:szCs w:val="24"/>
                <w:highlight w:val="white"/>
              </w:rPr>
              <w:t>工程師代號</w:t>
            </w:r>
            <w:bookmarkStart w:id="0" w:name="_GoBack"/>
            <w:bookmarkEnd w:id="0"/>
          </w:p>
        </w:tc>
      </w:tr>
      <w:tr w:rsidR="001C6901" w:rsidRPr="001C6901" w:rsidTr="00DD1D6F">
        <w:trPr>
          <w:cantSplit/>
        </w:trPr>
        <w:tc>
          <w:tcPr>
            <w:tcW w:w="2457" w:type="dxa"/>
            <w:vAlign w:val="center"/>
          </w:tcPr>
          <w:p w:rsidR="00735802" w:rsidRPr="001C6901" w:rsidRDefault="00735802" w:rsidP="00745DE6">
            <w:pPr>
              <w:rPr>
                <w:rFonts w:ascii="細明體" w:eastAsia="細明體" w:hAnsi="細明體"/>
                <w:color w:val="FF0000"/>
              </w:rPr>
            </w:pPr>
            <w:r w:rsidRPr="001C6901">
              <w:rPr>
                <w:rFonts w:ascii="細明體" w:eastAsia="細明體" w:hAnsi="細明體" w:hint="eastAsia"/>
                <w:color w:val="FF0000"/>
              </w:rPr>
              <w:t>SERVICE_AREA</w:t>
            </w:r>
          </w:p>
        </w:tc>
        <w:tc>
          <w:tcPr>
            <w:tcW w:w="2457" w:type="dxa"/>
            <w:vAlign w:val="center"/>
          </w:tcPr>
          <w:p w:rsidR="00735802" w:rsidRPr="001C6901" w:rsidRDefault="00735802" w:rsidP="00745DE6">
            <w:pPr>
              <w:rPr>
                <w:rFonts w:ascii="細明體" w:eastAsia="細明體" w:hAnsi="細明體" w:hint="eastAsia"/>
                <w:color w:val="FF0000"/>
              </w:rPr>
            </w:pPr>
            <w:r w:rsidRPr="001C6901">
              <w:rPr>
                <w:rFonts w:ascii="細明體" w:eastAsia="細明體" w:hAnsi="細明體" w:hint="eastAsia"/>
                <w:color w:val="FF0000"/>
              </w:rPr>
              <w:t>服務區域</w:t>
            </w:r>
          </w:p>
        </w:tc>
        <w:tc>
          <w:tcPr>
            <w:tcW w:w="2457" w:type="dxa"/>
          </w:tcPr>
          <w:p w:rsidR="00735802" w:rsidRPr="001C6901" w:rsidRDefault="0073580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color w:val="FF0000"/>
                <w:kern w:val="0"/>
                <w:szCs w:val="24"/>
                <w:highlight w:val="white"/>
              </w:rPr>
            </w:pPr>
          </w:p>
        </w:tc>
      </w:tr>
    </w:tbl>
    <w:p w:rsidR="00D314A8" w:rsidRDefault="00430074" w:rsidP="003B3DF8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新增、</w:t>
      </w:r>
      <w:r w:rsidR="007F5CDF" w:rsidRPr="00E41CEB">
        <w:rPr>
          <w:rFonts w:ascii="細明體" w:eastAsia="細明體" w:hAnsi="細明體" w:hint="eastAsia"/>
          <w:bCs/>
        </w:rPr>
        <w:t>修改寫入TABLE：</w:t>
      </w:r>
      <w:r>
        <w:rPr>
          <w:rFonts w:ascii="細明體" w:eastAsia="細明體" w:hAnsi="細明體" w:hint="eastAsia"/>
          <w:bCs/>
        </w:rPr>
        <w:t>SDSUSERCOMP</w:t>
      </w:r>
    </w:p>
    <w:tbl>
      <w:tblPr>
        <w:tblW w:w="0" w:type="auto"/>
        <w:tblInd w:w="20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57"/>
        <w:gridCol w:w="2457"/>
        <w:gridCol w:w="2457"/>
      </w:tblGrid>
      <w:tr w:rsidR="00B3585F" w:rsidRPr="00E41CEB" w:rsidTr="00DD1D6F">
        <w:trPr>
          <w:cantSplit/>
        </w:trPr>
        <w:tc>
          <w:tcPr>
            <w:tcW w:w="2457" w:type="dxa"/>
            <w:shd w:val="clear" w:color="auto" w:fill="CCCCCC"/>
          </w:tcPr>
          <w:p w:rsidR="00B3585F" w:rsidRPr="00E41CEB" w:rsidRDefault="00B3585F" w:rsidP="0060636E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欄位名稱</w:t>
            </w:r>
          </w:p>
        </w:tc>
        <w:tc>
          <w:tcPr>
            <w:tcW w:w="2457" w:type="dxa"/>
            <w:shd w:val="clear" w:color="auto" w:fill="CCCCCC"/>
          </w:tcPr>
          <w:p w:rsidR="00B3585F" w:rsidRPr="00E41CEB" w:rsidRDefault="00B3585F" w:rsidP="0060636E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中文名稱</w:t>
            </w:r>
          </w:p>
        </w:tc>
        <w:tc>
          <w:tcPr>
            <w:tcW w:w="2457" w:type="dxa"/>
            <w:shd w:val="clear" w:color="auto" w:fill="CCCCCC"/>
          </w:tcPr>
          <w:p w:rsidR="00B3585F" w:rsidRPr="00E41CEB" w:rsidRDefault="00B3585F" w:rsidP="0060636E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欄位內容</w:t>
            </w:r>
          </w:p>
        </w:tc>
      </w:tr>
      <w:tr w:rsidR="00B3585F" w:rsidRPr="00E41CEB" w:rsidTr="00DD1D6F">
        <w:trPr>
          <w:cantSplit/>
        </w:trPr>
        <w:tc>
          <w:tcPr>
            <w:tcW w:w="2457" w:type="dxa"/>
            <w:vAlign w:val="center"/>
          </w:tcPr>
          <w:p w:rsidR="00B3585F" w:rsidRPr="000E3CA4" w:rsidRDefault="00467833" w:rsidP="0060636E">
            <w:pPr>
              <w:widowControl/>
              <w:rPr>
                <w:rFonts w:ascii="細明體" w:eastAsia="細明體" w:hAnsi="細明體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</w:rPr>
              <w:t>COMP_ID</w:t>
            </w:r>
          </w:p>
        </w:tc>
        <w:tc>
          <w:tcPr>
            <w:tcW w:w="2457" w:type="dxa"/>
            <w:vAlign w:val="center"/>
          </w:tcPr>
          <w:p w:rsidR="00B3585F" w:rsidRPr="000E3CA4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公司代號</w:t>
            </w:r>
          </w:p>
        </w:tc>
        <w:tc>
          <w:tcPr>
            <w:tcW w:w="2457" w:type="dxa"/>
          </w:tcPr>
          <w:p w:rsidR="00B3585F" w:rsidRPr="00E41CEB" w:rsidRDefault="00310CC7" w:rsidP="0060636E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畫面.公司</w:t>
            </w:r>
          </w:p>
        </w:tc>
      </w:tr>
      <w:tr w:rsidR="00B3585F" w:rsidRPr="00E41CEB" w:rsidTr="00DD1D6F">
        <w:trPr>
          <w:cantSplit/>
        </w:trPr>
        <w:tc>
          <w:tcPr>
            <w:tcW w:w="2457" w:type="dxa"/>
            <w:vAlign w:val="center"/>
          </w:tcPr>
          <w:p w:rsidR="00B3585F" w:rsidRDefault="00467833" w:rsidP="0060636E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USER_NO</w:t>
            </w:r>
          </w:p>
        </w:tc>
        <w:tc>
          <w:tcPr>
            <w:tcW w:w="2457" w:type="dxa"/>
            <w:vAlign w:val="center"/>
          </w:tcPr>
          <w:p w:rsidR="00B3585F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使用者識別碼</w:t>
            </w:r>
          </w:p>
        </w:tc>
        <w:tc>
          <w:tcPr>
            <w:tcW w:w="2457" w:type="dxa"/>
          </w:tcPr>
          <w:p w:rsidR="00B3585F" w:rsidRDefault="00310CC7" w:rsidP="0060636E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SDSUSERM.USER_NO</w:t>
            </w:r>
          </w:p>
        </w:tc>
      </w:tr>
      <w:tr w:rsidR="000F6902" w:rsidRPr="00E41CEB" w:rsidTr="00DD1D6F">
        <w:trPr>
          <w:cantSplit/>
        </w:trPr>
        <w:tc>
          <w:tcPr>
            <w:tcW w:w="2457" w:type="dxa"/>
            <w:vAlign w:val="center"/>
          </w:tcPr>
          <w:p w:rsidR="000F6902" w:rsidRDefault="00467833" w:rsidP="0060636E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DEPT_ID</w:t>
            </w:r>
          </w:p>
        </w:tc>
        <w:tc>
          <w:tcPr>
            <w:tcW w:w="2457" w:type="dxa"/>
            <w:vAlign w:val="center"/>
          </w:tcPr>
          <w:p w:rsidR="000F6902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倉庫代號</w:t>
            </w:r>
          </w:p>
        </w:tc>
        <w:tc>
          <w:tcPr>
            <w:tcW w:w="2457" w:type="dxa"/>
          </w:tcPr>
          <w:p w:rsidR="000F6902" w:rsidRDefault="00310CC7" w:rsidP="0060636E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畫面.倉庫別</w:t>
            </w:r>
          </w:p>
        </w:tc>
      </w:tr>
      <w:tr w:rsidR="00B3585F" w:rsidRPr="00E41CEB" w:rsidTr="00DD1D6F">
        <w:trPr>
          <w:cantSplit/>
        </w:trPr>
        <w:tc>
          <w:tcPr>
            <w:tcW w:w="2457" w:type="dxa"/>
            <w:vAlign w:val="center"/>
          </w:tcPr>
          <w:p w:rsidR="00B3585F" w:rsidRPr="000E3CA4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IS_MASTER</w:t>
            </w:r>
          </w:p>
        </w:tc>
        <w:tc>
          <w:tcPr>
            <w:tcW w:w="2457" w:type="dxa"/>
            <w:vAlign w:val="center"/>
          </w:tcPr>
          <w:p w:rsidR="00B3585F" w:rsidRPr="000E3CA4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主要公司T/F</w:t>
            </w:r>
          </w:p>
        </w:tc>
        <w:tc>
          <w:tcPr>
            <w:tcW w:w="2457" w:type="dxa"/>
          </w:tcPr>
          <w:p w:rsidR="00B3585F" w:rsidRPr="00E41CEB" w:rsidRDefault="00AC1637" w:rsidP="0060636E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新增時</w:t>
            </w:r>
            <w:r w:rsidR="002B3646"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固定T</w:t>
            </w:r>
          </w:p>
        </w:tc>
      </w:tr>
      <w:tr w:rsidR="00B3585F" w:rsidRPr="00E41CEB" w:rsidTr="00DD1D6F">
        <w:trPr>
          <w:cantSplit/>
        </w:trPr>
        <w:tc>
          <w:tcPr>
            <w:tcW w:w="2457" w:type="dxa"/>
            <w:vAlign w:val="center"/>
          </w:tcPr>
          <w:p w:rsidR="00B3585F" w:rsidRPr="000E3CA4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IS_ENG</w:t>
            </w:r>
          </w:p>
        </w:tc>
        <w:tc>
          <w:tcPr>
            <w:tcW w:w="2457" w:type="dxa"/>
            <w:vAlign w:val="center"/>
          </w:tcPr>
          <w:p w:rsidR="00B3585F" w:rsidRPr="000E3CA4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工程師T/F</w:t>
            </w:r>
          </w:p>
        </w:tc>
        <w:tc>
          <w:tcPr>
            <w:tcW w:w="2457" w:type="dxa"/>
          </w:tcPr>
          <w:p w:rsidR="00B3585F" w:rsidRPr="00E41CEB" w:rsidRDefault="00AC1637" w:rsidP="0060636E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畫面.責任範圍工程師</w:t>
            </w:r>
          </w:p>
        </w:tc>
      </w:tr>
      <w:tr w:rsidR="00467833" w:rsidRPr="00E41CEB" w:rsidTr="00DD1D6F">
        <w:trPr>
          <w:cantSplit/>
        </w:trPr>
        <w:tc>
          <w:tcPr>
            <w:tcW w:w="2457" w:type="dxa"/>
            <w:vAlign w:val="center"/>
          </w:tcPr>
          <w:p w:rsidR="00467833" w:rsidRDefault="00467833" w:rsidP="0060636E">
            <w:pPr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IS_MGR</w:t>
            </w:r>
          </w:p>
        </w:tc>
        <w:tc>
          <w:tcPr>
            <w:tcW w:w="2457" w:type="dxa"/>
            <w:vAlign w:val="center"/>
          </w:tcPr>
          <w:p w:rsidR="00467833" w:rsidRPr="000E3CA4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管理員T</w:t>
            </w:r>
            <w:r>
              <w:rPr>
                <w:rFonts w:ascii="細明體" w:eastAsia="細明體" w:hAnsi="細明體"/>
                <w:color w:val="000000"/>
              </w:rPr>
              <w:t>/F</w:t>
            </w:r>
          </w:p>
        </w:tc>
        <w:tc>
          <w:tcPr>
            <w:tcW w:w="2457" w:type="dxa"/>
          </w:tcPr>
          <w:p w:rsidR="00467833" w:rsidRPr="00E41CEB" w:rsidRDefault="00AC1637" w:rsidP="0060636E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畫面.責任範圍倉管</w:t>
            </w:r>
          </w:p>
        </w:tc>
      </w:tr>
      <w:tr w:rsidR="00467833" w:rsidRPr="00E41CEB" w:rsidTr="00DD1D6F">
        <w:trPr>
          <w:cantSplit/>
        </w:trPr>
        <w:tc>
          <w:tcPr>
            <w:tcW w:w="2457" w:type="dxa"/>
            <w:vAlign w:val="center"/>
          </w:tcPr>
          <w:p w:rsidR="00467833" w:rsidRDefault="00467833" w:rsidP="0060636E">
            <w:pPr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IS_ADMIN</w:t>
            </w:r>
          </w:p>
        </w:tc>
        <w:tc>
          <w:tcPr>
            <w:tcW w:w="2457" w:type="dxa"/>
            <w:vAlign w:val="center"/>
          </w:tcPr>
          <w:p w:rsidR="00467833" w:rsidRPr="000E3CA4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主管T/F</w:t>
            </w:r>
          </w:p>
        </w:tc>
        <w:tc>
          <w:tcPr>
            <w:tcW w:w="2457" w:type="dxa"/>
          </w:tcPr>
          <w:p w:rsidR="00467833" w:rsidRPr="00E41CEB" w:rsidRDefault="00AC1637" w:rsidP="0060636E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畫面.責任範圍主管</w:t>
            </w:r>
          </w:p>
        </w:tc>
      </w:tr>
      <w:tr w:rsidR="00467833" w:rsidRPr="00E41CEB" w:rsidTr="00DD1D6F">
        <w:trPr>
          <w:cantSplit/>
        </w:trPr>
        <w:tc>
          <w:tcPr>
            <w:tcW w:w="2457" w:type="dxa"/>
            <w:vAlign w:val="center"/>
          </w:tcPr>
          <w:p w:rsidR="00467833" w:rsidRDefault="00467833" w:rsidP="0060636E">
            <w:pPr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CE_ID</w:t>
            </w:r>
          </w:p>
        </w:tc>
        <w:tc>
          <w:tcPr>
            <w:tcW w:w="2457" w:type="dxa"/>
            <w:vAlign w:val="center"/>
          </w:tcPr>
          <w:p w:rsidR="00467833" w:rsidRPr="000E3CA4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工程師代號</w:t>
            </w:r>
          </w:p>
        </w:tc>
        <w:tc>
          <w:tcPr>
            <w:tcW w:w="2457" w:type="dxa"/>
          </w:tcPr>
          <w:p w:rsidR="00467833" w:rsidRPr="00E41CEB" w:rsidRDefault="00BE5355" w:rsidP="0060636E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畫面.責任範圍工程師</w:t>
            </w: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代號</w:t>
            </w:r>
          </w:p>
        </w:tc>
      </w:tr>
      <w:tr w:rsidR="008C64A9" w:rsidRPr="008C64A9" w:rsidTr="00DD1D6F">
        <w:trPr>
          <w:cantSplit/>
        </w:trPr>
        <w:tc>
          <w:tcPr>
            <w:tcW w:w="2457" w:type="dxa"/>
            <w:vAlign w:val="center"/>
          </w:tcPr>
          <w:p w:rsidR="00467833" w:rsidRPr="008C64A9" w:rsidRDefault="00467833" w:rsidP="0060636E">
            <w:pPr>
              <w:rPr>
                <w:rFonts w:ascii="細明體" w:eastAsia="細明體" w:hAnsi="細明體" w:hint="eastAsia"/>
                <w:color w:val="FF0000"/>
              </w:rPr>
            </w:pPr>
            <w:r w:rsidRPr="008C64A9">
              <w:rPr>
                <w:rFonts w:ascii="細明體" w:eastAsia="細明體" w:hAnsi="細明體" w:hint="eastAsia"/>
                <w:color w:val="FF0000"/>
              </w:rPr>
              <w:t>FIRM_ID</w:t>
            </w:r>
          </w:p>
        </w:tc>
        <w:tc>
          <w:tcPr>
            <w:tcW w:w="2457" w:type="dxa"/>
            <w:vAlign w:val="center"/>
          </w:tcPr>
          <w:p w:rsidR="00467833" w:rsidRPr="008C64A9" w:rsidRDefault="00467833" w:rsidP="0060636E">
            <w:pPr>
              <w:rPr>
                <w:rFonts w:ascii="細明體" w:eastAsia="細明體" w:hAnsi="細明體"/>
                <w:color w:val="FF0000"/>
              </w:rPr>
            </w:pPr>
            <w:r w:rsidRPr="008C64A9">
              <w:rPr>
                <w:rFonts w:ascii="細明體" w:eastAsia="細明體" w:hAnsi="細明體" w:hint="eastAsia"/>
                <w:color w:val="FF0000"/>
              </w:rPr>
              <w:t>廠商代號</w:t>
            </w:r>
          </w:p>
        </w:tc>
        <w:tc>
          <w:tcPr>
            <w:tcW w:w="2457" w:type="dxa"/>
          </w:tcPr>
          <w:p w:rsidR="00467833" w:rsidRPr="008C64A9" w:rsidRDefault="008C64A9" w:rsidP="0060636E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color w:val="FF0000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color w:val="FF0000"/>
                <w:kern w:val="0"/>
                <w:szCs w:val="24"/>
                <w:highlight w:val="white"/>
              </w:rPr>
              <w:t>NULL</w:t>
            </w:r>
          </w:p>
        </w:tc>
      </w:tr>
    </w:tbl>
    <w:p w:rsidR="00B3585F" w:rsidRDefault="00B3585F" w:rsidP="00B3585F">
      <w:pPr>
        <w:ind w:left="1440"/>
        <w:rPr>
          <w:rFonts w:ascii="細明體" w:eastAsia="細明體" w:hAnsi="細明體"/>
          <w:bCs/>
        </w:rPr>
      </w:pPr>
    </w:p>
    <w:sectPr w:rsidR="00B3585F" w:rsidSect="00940ADA">
      <w:headerReference w:type="default" r:id="rId9"/>
      <w:footerReference w:type="default" r:id="rId10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578" w:rsidRDefault="00595578">
      <w:r>
        <w:separator/>
      </w:r>
    </w:p>
  </w:endnote>
  <w:endnote w:type="continuationSeparator" w:id="0">
    <w:p w:rsidR="00595578" w:rsidRDefault="0059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bertu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231"/>
      <w:gridCol w:w="3231"/>
      <w:gridCol w:w="3231"/>
    </w:tblGrid>
    <w:tr w:rsidR="00595578">
      <w:trPr>
        <w:trHeight w:hRule="exact" w:val="400"/>
      </w:trPr>
      <w:tc>
        <w:tcPr>
          <w:tcW w:w="3231" w:type="dxa"/>
        </w:tcPr>
        <w:p w:rsidR="00595578" w:rsidRDefault="00BE13A2" w:rsidP="007C220C">
          <w:pPr>
            <w:pStyle w:val="a6"/>
          </w:pPr>
          <w:fldSimple w:instr=" FILENAME   \* MERGEFORMAT ">
            <w:r w:rsidR="00595578">
              <w:rPr>
                <w:rFonts w:ascii="Albertus (W1)" w:hAnsi="Albertus (W1)" w:hint="eastAsia"/>
                <w:noProof/>
              </w:rPr>
              <w:t>SDS.1.1</w:t>
            </w:r>
            <w:r w:rsidR="007C220C">
              <w:rPr>
                <w:rFonts w:ascii="Albertus (W1)" w:hAnsi="Albertus (W1)" w:hint="eastAsia"/>
                <w:noProof/>
              </w:rPr>
              <w:t>3</w:t>
            </w:r>
            <w:r w:rsidR="00595578">
              <w:rPr>
                <w:rFonts w:ascii="Albertus (W1)" w:hAnsi="Albertus (W1)" w:hint="eastAsia"/>
                <w:noProof/>
              </w:rPr>
              <w:t xml:space="preserve">.1 </w:t>
            </w:r>
            <w:r w:rsidR="007C220C">
              <w:rPr>
                <w:rFonts w:ascii="Albertus (W1)" w:hAnsi="Albertus (W1)" w:hint="eastAsia"/>
                <w:noProof/>
              </w:rPr>
              <w:t>使用者管理</w:t>
            </w:r>
            <w:r w:rsidR="00595578">
              <w:rPr>
                <w:rFonts w:ascii="Albertus (W1)" w:hAnsi="Albertus (W1)" w:hint="eastAsia"/>
                <w:noProof/>
              </w:rPr>
              <w:t>.docx</w:t>
            </w:r>
          </w:fldSimple>
        </w:p>
      </w:tc>
      <w:tc>
        <w:tcPr>
          <w:tcW w:w="3231" w:type="dxa"/>
        </w:tcPr>
        <w:p w:rsidR="00595578" w:rsidRDefault="00595578" w:rsidP="00D30A79">
          <w:pPr>
            <w:pStyle w:val="a6"/>
            <w:jc w:val="center"/>
          </w:pPr>
          <w:r>
            <w:rPr>
              <w:rStyle w:val="a8"/>
              <w:rFonts w:ascii="Albertus (W1)" w:hAnsi="Albertus (W1)"/>
            </w:rPr>
            <w:fldChar w:fldCharType="begin"/>
          </w:r>
          <w:r>
            <w:rPr>
              <w:rStyle w:val="a8"/>
              <w:rFonts w:ascii="Albertus (W1)" w:hAnsi="Albertus (W1)" w:hint="eastAsia"/>
            </w:rPr>
            <w:instrText>PAGE   \* MERGEFORMAT</w:instrText>
          </w:r>
          <w:r>
            <w:rPr>
              <w:rStyle w:val="a8"/>
              <w:rFonts w:ascii="Albertus (W1)" w:hAnsi="Albertus (W1)"/>
            </w:rPr>
            <w:fldChar w:fldCharType="separate"/>
          </w:r>
          <w:r w:rsidR="00816DC0">
            <w:rPr>
              <w:rStyle w:val="a8"/>
              <w:rFonts w:ascii="Albertus (W1)" w:hAnsi="Albertus (W1)"/>
              <w:noProof/>
            </w:rPr>
            <w:t>6</w:t>
          </w:r>
          <w:r>
            <w:rPr>
              <w:rStyle w:val="a8"/>
              <w:rFonts w:ascii="Albertus (W1)" w:hAnsi="Albertus (W1)"/>
            </w:rPr>
            <w:fldChar w:fldCharType="end"/>
          </w:r>
          <w:r>
            <w:rPr>
              <w:rStyle w:val="a8"/>
              <w:rFonts w:ascii="Albertus (W1)" w:hAnsi="Albertus (W1)"/>
            </w:rPr>
            <w:t xml:space="preserve"> / </w:t>
          </w:r>
          <w:fldSimple w:instr="NUMPAGES   \* MERGEFORMAT">
            <w:r w:rsidR="00816DC0" w:rsidRPr="00816DC0">
              <w:rPr>
                <w:rStyle w:val="a8"/>
                <w:rFonts w:ascii="Arial" w:hAnsi="Arial" w:cs="Arial"/>
                <w:noProof/>
              </w:rPr>
              <w:t>6</w:t>
            </w:r>
          </w:fldSimple>
        </w:p>
      </w:tc>
      <w:tc>
        <w:tcPr>
          <w:tcW w:w="3231" w:type="dxa"/>
          <w:vAlign w:val="bottom"/>
        </w:tcPr>
        <w:p w:rsidR="00595578" w:rsidRDefault="00595578">
          <w:pPr>
            <w:pStyle w:val="a4"/>
            <w:spacing w:line="200" w:lineRule="exact"/>
            <w:jc w:val="right"/>
            <w:rPr>
              <w:rFonts w:ascii="Albertus (W1)" w:hAnsi="Albertus (W1)"/>
              <w:sz w:val="18"/>
            </w:rPr>
          </w:pPr>
          <w:r>
            <w:rPr>
              <w:rFonts w:hint="eastAsia"/>
              <w:sz w:val="18"/>
            </w:rPr>
            <w:t>全家便利商店股份有限公司版權所有</w:t>
          </w:r>
        </w:p>
        <w:p w:rsidR="00595578" w:rsidRDefault="00595578">
          <w:pPr>
            <w:pStyle w:val="a6"/>
            <w:jc w:val="right"/>
          </w:pPr>
        </w:p>
      </w:tc>
    </w:tr>
  </w:tbl>
  <w:p w:rsidR="00595578" w:rsidRDefault="0059557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578" w:rsidRDefault="00595578">
      <w:r>
        <w:separator/>
      </w:r>
    </w:p>
  </w:footnote>
  <w:footnote w:type="continuationSeparator" w:id="0">
    <w:p w:rsidR="00595578" w:rsidRDefault="00595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48"/>
      <w:gridCol w:w="2280"/>
      <w:gridCol w:w="720"/>
      <w:gridCol w:w="3107"/>
      <w:gridCol w:w="396"/>
      <w:gridCol w:w="457"/>
      <w:gridCol w:w="564"/>
      <w:gridCol w:w="435"/>
      <w:gridCol w:w="983"/>
    </w:tblGrid>
    <w:tr w:rsidR="00595578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專案名稱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595578" w:rsidRDefault="00595578" w:rsidP="00D30A79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全家</w:t>
          </w:r>
          <w:r>
            <w:rPr>
              <w:rFonts w:ascii="Arial" w:hAnsi="Arial" w:hint="eastAsia"/>
              <w:sz w:val="24"/>
            </w:rPr>
            <w:t>(TFM)</w:t>
          </w:r>
        </w:p>
      </w:tc>
      <w:tc>
        <w:tcPr>
          <w:tcW w:w="3827" w:type="dxa"/>
          <w:gridSpan w:val="2"/>
          <w:tcBorders>
            <w:top w:val="nil"/>
          </w:tcBorders>
        </w:tcPr>
        <w:p w:rsidR="00595578" w:rsidRDefault="00595578" w:rsidP="00D30A79">
          <w:pPr>
            <w:pStyle w:val="a4"/>
            <w:jc w:val="center"/>
            <w:rPr>
              <w:b/>
              <w:sz w:val="36"/>
            </w:rPr>
          </w:pPr>
          <w:r>
            <w:rPr>
              <w:rFonts w:hint="eastAsia"/>
              <w:b/>
              <w:sz w:val="36"/>
            </w:rPr>
            <w:t>功能規格說明</w:t>
          </w:r>
        </w:p>
      </w:tc>
      <w:tc>
        <w:tcPr>
          <w:tcW w:w="853" w:type="dxa"/>
          <w:gridSpan w:val="2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修正日期</w:t>
          </w:r>
        </w:p>
      </w:tc>
      <w:tc>
        <w:tcPr>
          <w:tcW w:w="1982" w:type="dxa"/>
          <w:gridSpan w:val="3"/>
          <w:tcBorders>
            <w:left w:val="nil"/>
          </w:tcBorders>
          <w:vAlign w:val="center"/>
        </w:tcPr>
        <w:p w:rsidR="00595578" w:rsidRDefault="007F5336" w:rsidP="00D30A79">
          <w:pPr>
            <w:pStyle w:val="a4"/>
            <w:rPr>
              <w:rFonts w:ascii="Arial" w:hAnsi="Arial"/>
              <w:noProof/>
              <w:sz w:val="24"/>
            </w:rPr>
          </w:pPr>
          <w:r>
            <w:rPr>
              <w:rFonts w:ascii="Arial" w:hAnsi="Arial"/>
              <w:sz w:val="24"/>
            </w:rPr>
            <w:fldChar w:fldCharType="begin"/>
          </w:r>
          <w:r>
            <w:rPr>
              <w:rFonts w:ascii="Arial" w:hAnsi="Arial"/>
              <w:sz w:val="24"/>
            </w:rPr>
            <w:instrText xml:space="preserve"> SAVEDATE  \@ "yyyy/M/d"  \* MERGEFORMAT </w:instrText>
          </w:r>
          <w:r>
            <w:rPr>
              <w:rFonts w:ascii="Arial" w:hAnsi="Arial"/>
              <w:sz w:val="24"/>
            </w:rPr>
            <w:fldChar w:fldCharType="separate"/>
          </w:r>
          <w:r w:rsidR="008B5F9A">
            <w:rPr>
              <w:rFonts w:ascii="Arial" w:hAnsi="Arial"/>
              <w:noProof/>
              <w:sz w:val="24"/>
            </w:rPr>
            <w:t>2017/1/12</w:t>
          </w:r>
          <w:r>
            <w:rPr>
              <w:rFonts w:ascii="Arial" w:hAnsi="Arial"/>
              <w:sz w:val="24"/>
            </w:rPr>
            <w:fldChar w:fldCharType="end"/>
          </w:r>
        </w:p>
      </w:tc>
    </w:tr>
    <w:tr w:rsidR="00595578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系統名稱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595578" w:rsidRDefault="00595578" w:rsidP="00D30A79">
          <w:pPr>
            <w:pStyle w:val="a4"/>
            <w:rPr>
              <w:rFonts w:ascii="Arial" w:hAnsi="Arial"/>
              <w:sz w:val="24"/>
            </w:rPr>
          </w:pPr>
          <w:proofErr w:type="gramStart"/>
          <w:r>
            <w:rPr>
              <w:rFonts w:ascii="Arial" w:hAnsi="Arial" w:hint="eastAsia"/>
              <w:sz w:val="24"/>
            </w:rPr>
            <w:t>派工系統</w:t>
          </w:r>
          <w:proofErr w:type="gramEnd"/>
        </w:p>
      </w:tc>
      <w:tc>
        <w:tcPr>
          <w:tcW w:w="720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作業名稱</w:t>
          </w:r>
        </w:p>
      </w:tc>
      <w:tc>
        <w:tcPr>
          <w:tcW w:w="3107" w:type="dxa"/>
          <w:tcBorders>
            <w:left w:val="nil"/>
          </w:tcBorders>
          <w:vAlign w:val="center"/>
        </w:tcPr>
        <w:p w:rsidR="00595578" w:rsidRDefault="00595578" w:rsidP="00D30A79">
          <w:pPr>
            <w:pStyle w:val="a4"/>
            <w:jc w:val="both"/>
            <w:rPr>
              <w:sz w:val="24"/>
            </w:rPr>
          </w:pPr>
          <w:r>
            <w:rPr>
              <w:rFonts w:hint="eastAsia"/>
              <w:sz w:val="24"/>
            </w:rPr>
            <w:t>基本資料設定</w:t>
          </w:r>
        </w:p>
      </w:tc>
      <w:tc>
        <w:tcPr>
          <w:tcW w:w="396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作者</w:t>
          </w:r>
        </w:p>
      </w:tc>
      <w:tc>
        <w:tcPr>
          <w:tcW w:w="1021" w:type="dxa"/>
          <w:gridSpan w:val="2"/>
          <w:tcBorders>
            <w:left w:val="nil"/>
          </w:tcBorders>
          <w:vAlign w:val="center"/>
        </w:tcPr>
        <w:p w:rsidR="00595578" w:rsidRDefault="00595578" w:rsidP="00D30A79">
          <w:pPr>
            <w:pStyle w:val="a4"/>
            <w:jc w:val="both"/>
            <w:rPr>
              <w:sz w:val="24"/>
            </w:rPr>
          </w:pPr>
          <w:proofErr w:type="gramStart"/>
          <w:r>
            <w:rPr>
              <w:rFonts w:hint="eastAsia"/>
              <w:sz w:val="24"/>
            </w:rPr>
            <w:t>張紫庭</w:t>
          </w:r>
          <w:proofErr w:type="gramEnd"/>
        </w:p>
      </w:tc>
      <w:tc>
        <w:tcPr>
          <w:tcW w:w="435" w:type="dxa"/>
          <w:tcBorders>
            <w:right w:val="nil"/>
          </w:tcBorders>
        </w:tcPr>
        <w:p w:rsidR="00595578" w:rsidRDefault="00595578" w:rsidP="00D30A79">
          <w:pPr>
            <w:pStyle w:val="a4"/>
            <w:jc w:val="both"/>
            <w:rPr>
              <w:sz w:val="16"/>
            </w:rPr>
          </w:pPr>
          <w:r>
            <w:rPr>
              <w:rFonts w:hint="eastAsia"/>
              <w:sz w:val="16"/>
            </w:rPr>
            <w:t>版本</w:t>
          </w:r>
        </w:p>
      </w:tc>
      <w:tc>
        <w:tcPr>
          <w:tcW w:w="983" w:type="dxa"/>
          <w:tcBorders>
            <w:left w:val="nil"/>
          </w:tcBorders>
          <w:vAlign w:val="center"/>
        </w:tcPr>
        <w:p w:rsidR="00595578" w:rsidRDefault="00595578" w:rsidP="00D30A79">
          <w:pPr>
            <w:pStyle w:val="a4"/>
            <w:jc w:val="both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1.0</w:t>
          </w:r>
        </w:p>
      </w:tc>
    </w:tr>
    <w:tr w:rsidR="00595578" w:rsidTr="00D30A79">
      <w:trPr>
        <w:cantSplit/>
        <w:trHeight w:hRule="exact" w:val="440"/>
      </w:trPr>
      <w:tc>
        <w:tcPr>
          <w:tcW w:w="748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程式代號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595578" w:rsidRDefault="007C220C" w:rsidP="003721B8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SDS.1.13</w:t>
          </w:r>
          <w:r w:rsidR="00595578">
            <w:rPr>
              <w:rFonts w:ascii="Arial" w:hAnsi="Arial" w:hint="eastAsia"/>
              <w:sz w:val="24"/>
            </w:rPr>
            <w:t>.1</w:t>
          </w:r>
        </w:p>
      </w:tc>
      <w:tc>
        <w:tcPr>
          <w:tcW w:w="720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程式名稱</w:t>
          </w:r>
        </w:p>
      </w:tc>
      <w:tc>
        <w:tcPr>
          <w:tcW w:w="5942" w:type="dxa"/>
          <w:gridSpan w:val="6"/>
          <w:tcBorders>
            <w:left w:val="nil"/>
          </w:tcBorders>
          <w:vAlign w:val="center"/>
        </w:tcPr>
        <w:p w:rsidR="00595578" w:rsidRDefault="007C220C" w:rsidP="003721B8">
          <w:pPr>
            <w:pStyle w:val="a4"/>
            <w:jc w:val="both"/>
            <w:rPr>
              <w:rFonts w:ascii="Arial" w:hAnsi="Arial"/>
              <w:color w:val="000000"/>
              <w:sz w:val="24"/>
            </w:rPr>
          </w:pPr>
          <w:r>
            <w:rPr>
              <w:rFonts w:ascii="Arial" w:hAnsi="Arial" w:hint="eastAsia"/>
              <w:color w:val="000000"/>
              <w:sz w:val="24"/>
            </w:rPr>
            <w:t>使用者管理</w:t>
          </w:r>
        </w:p>
      </w:tc>
    </w:tr>
  </w:tbl>
  <w:p w:rsidR="00595578" w:rsidRDefault="0059557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79_"/>
      </v:shape>
    </w:pict>
  </w:numPicBullet>
  <w:abstractNum w:abstractNumId="0" w15:restartNumberingAfterBreak="0">
    <w:nsid w:val="09BB0259"/>
    <w:multiLevelType w:val="hybridMultilevel"/>
    <w:tmpl w:val="70E0DEEC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1E128D"/>
    <w:multiLevelType w:val="multilevel"/>
    <w:tmpl w:val="B1601C98"/>
    <w:lvl w:ilvl="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25" w:hanging="2160"/>
      </w:pPr>
      <w:rPr>
        <w:rFonts w:hint="default"/>
      </w:rPr>
    </w:lvl>
  </w:abstractNum>
  <w:abstractNum w:abstractNumId="2" w15:restartNumberingAfterBreak="0">
    <w:nsid w:val="0F363966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4547E0E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4C0321C"/>
    <w:multiLevelType w:val="hybridMultilevel"/>
    <w:tmpl w:val="42E254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7E24A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D82797"/>
    <w:multiLevelType w:val="hybridMultilevel"/>
    <w:tmpl w:val="044896BE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AE85DB3"/>
    <w:multiLevelType w:val="hybridMultilevel"/>
    <w:tmpl w:val="8140F27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41409B"/>
    <w:multiLevelType w:val="hybridMultilevel"/>
    <w:tmpl w:val="160C3420"/>
    <w:lvl w:ilvl="0" w:tplc="0FBACE8E">
      <w:start w:val="1"/>
      <w:numFmt w:val="bullet"/>
      <w:pStyle w:val="2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C0C3B57"/>
    <w:multiLevelType w:val="hybridMultilevel"/>
    <w:tmpl w:val="793A20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3540D17"/>
    <w:multiLevelType w:val="hybridMultilevel"/>
    <w:tmpl w:val="A97A534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2539383F"/>
    <w:multiLevelType w:val="hybridMultilevel"/>
    <w:tmpl w:val="09542D7E"/>
    <w:lvl w:ilvl="0" w:tplc="FE08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377C7A"/>
    <w:multiLevelType w:val="hybridMultilevel"/>
    <w:tmpl w:val="3516F7C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3897276E"/>
    <w:multiLevelType w:val="hybridMultilevel"/>
    <w:tmpl w:val="0C5EF5E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  <w:lang w:val="en-US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135E7B52">
      <w:numFmt w:val="bullet"/>
      <w:lvlText w:val="＊"/>
      <w:lvlJc w:val="left"/>
      <w:pPr>
        <w:ind w:left="3120" w:hanging="360"/>
      </w:pPr>
      <w:rPr>
        <w:rFonts w:ascii="細明體" w:eastAsia="細明體" w:hAnsi="細明體" w:cs="Times New Roman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39703677"/>
    <w:multiLevelType w:val="hybridMultilevel"/>
    <w:tmpl w:val="4B72D5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E4F2BD9"/>
    <w:multiLevelType w:val="hybridMultilevel"/>
    <w:tmpl w:val="38BCEAFA"/>
    <w:lvl w:ilvl="0" w:tplc="6F66371A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501557"/>
    <w:multiLevelType w:val="hybridMultilevel"/>
    <w:tmpl w:val="1F64AFF6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6FD0AEE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EA0F17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8E4E40"/>
    <w:multiLevelType w:val="hybridMultilevel"/>
    <w:tmpl w:val="7CCC01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354E97"/>
    <w:multiLevelType w:val="hybridMultilevel"/>
    <w:tmpl w:val="5F664886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1" w15:restartNumberingAfterBreak="0">
    <w:nsid w:val="4DD10C08"/>
    <w:multiLevelType w:val="hybridMultilevel"/>
    <w:tmpl w:val="B6D21562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E846DBF"/>
    <w:multiLevelType w:val="hybridMultilevel"/>
    <w:tmpl w:val="B68A6728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191678D"/>
    <w:multiLevelType w:val="hybridMultilevel"/>
    <w:tmpl w:val="D79C1692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3275340"/>
    <w:multiLevelType w:val="hybridMultilevel"/>
    <w:tmpl w:val="EE8ADF2A"/>
    <w:lvl w:ilvl="0" w:tplc="FFFFFFFF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9567723"/>
    <w:multiLevelType w:val="hybridMultilevel"/>
    <w:tmpl w:val="FDA0A0D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CE44F43"/>
    <w:multiLevelType w:val="hybridMultilevel"/>
    <w:tmpl w:val="7332B32A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DA86DE0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FD237BA"/>
    <w:multiLevelType w:val="hybridMultilevel"/>
    <w:tmpl w:val="814CD216"/>
    <w:lvl w:ilvl="0" w:tplc="583A2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05D2B55"/>
    <w:multiLevelType w:val="hybridMultilevel"/>
    <w:tmpl w:val="3AB0D622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9" w15:restartNumberingAfterBreak="0">
    <w:nsid w:val="60DB6E3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36E30F2"/>
    <w:multiLevelType w:val="hybridMultilevel"/>
    <w:tmpl w:val="FE7A153E"/>
    <w:lvl w:ilvl="0" w:tplc="539E250E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31" w15:restartNumberingAfterBreak="0">
    <w:nsid w:val="674A3F78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C9F6BEB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07D2CAF"/>
    <w:multiLevelType w:val="hybridMultilevel"/>
    <w:tmpl w:val="D4ECE192"/>
    <w:lvl w:ilvl="0" w:tplc="0409000B">
      <w:start w:val="1"/>
      <w:numFmt w:val="bullet"/>
      <w:lvlText w:val=""/>
      <w:lvlJc w:val="left"/>
      <w:pPr>
        <w:tabs>
          <w:tab w:val="num" w:pos="1335"/>
        </w:tabs>
        <w:ind w:left="13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15"/>
        </w:tabs>
        <w:ind w:left="18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95"/>
        </w:tabs>
        <w:ind w:left="22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55"/>
        </w:tabs>
        <w:ind w:left="32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35"/>
        </w:tabs>
        <w:ind w:left="37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75"/>
        </w:tabs>
        <w:ind w:left="5175" w:hanging="480"/>
      </w:pPr>
      <w:rPr>
        <w:rFonts w:ascii="Wingdings" w:hAnsi="Wingdings" w:hint="default"/>
      </w:rPr>
    </w:lvl>
  </w:abstractNum>
  <w:abstractNum w:abstractNumId="34" w15:restartNumberingAfterBreak="0">
    <w:nsid w:val="74EE2EFE"/>
    <w:multiLevelType w:val="hybridMultilevel"/>
    <w:tmpl w:val="1B2480FA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35" w15:restartNumberingAfterBreak="0">
    <w:nsid w:val="74F238F9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D696C19"/>
    <w:multiLevelType w:val="hybridMultilevel"/>
    <w:tmpl w:val="B0682C3C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88B6239C">
      <w:start w:val="1"/>
      <w:numFmt w:val="decimal"/>
      <w:lvlText w:val="(%2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3"/>
  </w:num>
  <w:num w:numId="2">
    <w:abstractNumId w:val="10"/>
  </w:num>
  <w:num w:numId="3">
    <w:abstractNumId w:val="26"/>
  </w:num>
  <w:num w:numId="4">
    <w:abstractNumId w:val="8"/>
  </w:num>
  <w:num w:numId="5">
    <w:abstractNumId w:val="24"/>
  </w:num>
  <w:num w:numId="6">
    <w:abstractNumId w:val="36"/>
  </w:num>
  <w:num w:numId="7">
    <w:abstractNumId w:val="18"/>
  </w:num>
  <w:num w:numId="8">
    <w:abstractNumId w:val="30"/>
  </w:num>
  <w:num w:numId="9">
    <w:abstractNumId w:val="33"/>
  </w:num>
  <w:num w:numId="10">
    <w:abstractNumId w:val="34"/>
  </w:num>
  <w:num w:numId="11">
    <w:abstractNumId w:val="28"/>
  </w:num>
  <w:num w:numId="12">
    <w:abstractNumId w:val="4"/>
  </w:num>
  <w:num w:numId="13">
    <w:abstractNumId w:val="15"/>
  </w:num>
  <w:num w:numId="14">
    <w:abstractNumId w:val="5"/>
  </w:num>
  <w:num w:numId="15">
    <w:abstractNumId w:val="35"/>
  </w:num>
  <w:num w:numId="16">
    <w:abstractNumId w:val="31"/>
  </w:num>
  <w:num w:numId="17">
    <w:abstractNumId w:val="12"/>
  </w:num>
  <w:num w:numId="18">
    <w:abstractNumId w:val="1"/>
  </w:num>
  <w:num w:numId="19">
    <w:abstractNumId w:val="13"/>
  </w:num>
  <w:num w:numId="20">
    <w:abstractNumId w:val="29"/>
  </w:num>
  <w:num w:numId="21">
    <w:abstractNumId w:val="32"/>
  </w:num>
  <w:num w:numId="22">
    <w:abstractNumId w:val="20"/>
  </w:num>
  <w:num w:numId="23">
    <w:abstractNumId w:val="17"/>
  </w:num>
  <w:num w:numId="24">
    <w:abstractNumId w:val="7"/>
  </w:num>
  <w:num w:numId="25">
    <w:abstractNumId w:val="21"/>
  </w:num>
  <w:num w:numId="26">
    <w:abstractNumId w:val="9"/>
  </w:num>
  <w:num w:numId="27">
    <w:abstractNumId w:val="22"/>
  </w:num>
  <w:num w:numId="28">
    <w:abstractNumId w:val="16"/>
  </w:num>
  <w:num w:numId="29">
    <w:abstractNumId w:val="0"/>
  </w:num>
  <w:num w:numId="30">
    <w:abstractNumId w:val="6"/>
  </w:num>
  <w:num w:numId="31">
    <w:abstractNumId w:val="25"/>
  </w:num>
  <w:num w:numId="32">
    <w:abstractNumId w:val="3"/>
  </w:num>
  <w:num w:numId="33">
    <w:abstractNumId w:val="2"/>
  </w:num>
  <w:num w:numId="34">
    <w:abstractNumId w:val="14"/>
  </w:num>
  <w:num w:numId="35">
    <w:abstractNumId w:val="11"/>
  </w:num>
  <w:num w:numId="36">
    <w:abstractNumId w:val="19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47FA1"/>
    <w:rsid w:val="0001351F"/>
    <w:rsid w:val="00015B6B"/>
    <w:rsid w:val="000210C9"/>
    <w:rsid w:val="00021662"/>
    <w:rsid w:val="00024954"/>
    <w:rsid w:val="00026456"/>
    <w:rsid w:val="00026B11"/>
    <w:rsid w:val="000340DC"/>
    <w:rsid w:val="00041A92"/>
    <w:rsid w:val="00041C0D"/>
    <w:rsid w:val="000437DD"/>
    <w:rsid w:val="00044B36"/>
    <w:rsid w:val="0005117B"/>
    <w:rsid w:val="000522B4"/>
    <w:rsid w:val="00054B3A"/>
    <w:rsid w:val="000605DC"/>
    <w:rsid w:val="00060BC7"/>
    <w:rsid w:val="00075393"/>
    <w:rsid w:val="00082C31"/>
    <w:rsid w:val="00083DFC"/>
    <w:rsid w:val="0008646D"/>
    <w:rsid w:val="000940DC"/>
    <w:rsid w:val="000A498A"/>
    <w:rsid w:val="000A4A04"/>
    <w:rsid w:val="000B0F24"/>
    <w:rsid w:val="000B0F26"/>
    <w:rsid w:val="000B2BFC"/>
    <w:rsid w:val="000B6E73"/>
    <w:rsid w:val="000C0D53"/>
    <w:rsid w:val="000C1583"/>
    <w:rsid w:val="000D30B0"/>
    <w:rsid w:val="000D7EF3"/>
    <w:rsid w:val="000E3CA4"/>
    <w:rsid w:val="000E4DA7"/>
    <w:rsid w:val="000F1459"/>
    <w:rsid w:val="000F2A12"/>
    <w:rsid w:val="000F394D"/>
    <w:rsid w:val="000F6902"/>
    <w:rsid w:val="000F72E5"/>
    <w:rsid w:val="000F7AAC"/>
    <w:rsid w:val="0010533F"/>
    <w:rsid w:val="0010583A"/>
    <w:rsid w:val="00105AFF"/>
    <w:rsid w:val="00105B2E"/>
    <w:rsid w:val="00105D58"/>
    <w:rsid w:val="001060DE"/>
    <w:rsid w:val="00107C66"/>
    <w:rsid w:val="0011091D"/>
    <w:rsid w:val="00110A4B"/>
    <w:rsid w:val="001134B4"/>
    <w:rsid w:val="00114196"/>
    <w:rsid w:val="00117A7D"/>
    <w:rsid w:val="00121CE3"/>
    <w:rsid w:val="001237CD"/>
    <w:rsid w:val="001275C2"/>
    <w:rsid w:val="001302F2"/>
    <w:rsid w:val="001319F1"/>
    <w:rsid w:val="00131E2B"/>
    <w:rsid w:val="00141B0D"/>
    <w:rsid w:val="00152BC4"/>
    <w:rsid w:val="001544B6"/>
    <w:rsid w:val="00157091"/>
    <w:rsid w:val="00160E6C"/>
    <w:rsid w:val="00165A9B"/>
    <w:rsid w:val="00174EAA"/>
    <w:rsid w:val="00175392"/>
    <w:rsid w:val="0018088D"/>
    <w:rsid w:val="001843F3"/>
    <w:rsid w:val="00184892"/>
    <w:rsid w:val="00185D68"/>
    <w:rsid w:val="001875F6"/>
    <w:rsid w:val="00195C3A"/>
    <w:rsid w:val="00195E62"/>
    <w:rsid w:val="001A161A"/>
    <w:rsid w:val="001A197B"/>
    <w:rsid w:val="001A6D88"/>
    <w:rsid w:val="001B0080"/>
    <w:rsid w:val="001B03BA"/>
    <w:rsid w:val="001B04E6"/>
    <w:rsid w:val="001B1E7F"/>
    <w:rsid w:val="001B217F"/>
    <w:rsid w:val="001B49BB"/>
    <w:rsid w:val="001C07EB"/>
    <w:rsid w:val="001C4DEC"/>
    <w:rsid w:val="001C6901"/>
    <w:rsid w:val="001C6BD0"/>
    <w:rsid w:val="001D6D8E"/>
    <w:rsid w:val="001D7682"/>
    <w:rsid w:val="001E1786"/>
    <w:rsid w:val="001E2691"/>
    <w:rsid w:val="001F270D"/>
    <w:rsid w:val="0020122E"/>
    <w:rsid w:val="00202BA9"/>
    <w:rsid w:val="0020426B"/>
    <w:rsid w:val="002048AC"/>
    <w:rsid w:val="00205EA2"/>
    <w:rsid w:val="002074B6"/>
    <w:rsid w:val="002134B0"/>
    <w:rsid w:val="0021547D"/>
    <w:rsid w:val="0021756C"/>
    <w:rsid w:val="00220082"/>
    <w:rsid w:val="00221ECA"/>
    <w:rsid w:val="002243FD"/>
    <w:rsid w:val="0022496C"/>
    <w:rsid w:val="00225912"/>
    <w:rsid w:val="0023272A"/>
    <w:rsid w:val="00234324"/>
    <w:rsid w:val="0023494F"/>
    <w:rsid w:val="002378B4"/>
    <w:rsid w:val="00251F53"/>
    <w:rsid w:val="002524E8"/>
    <w:rsid w:val="002575D0"/>
    <w:rsid w:val="0026334C"/>
    <w:rsid w:val="002643E1"/>
    <w:rsid w:val="0026533A"/>
    <w:rsid w:val="00272580"/>
    <w:rsid w:val="00276077"/>
    <w:rsid w:val="00280EB7"/>
    <w:rsid w:val="00283F1D"/>
    <w:rsid w:val="00287DFB"/>
    <w:rsid w:val="0029306A"/>
    <w:rsid w:val="00297227"/>
    <w:rsid w:val="002A076E"/>
    <w:rsid w:val="002A0BE5"/>
    <w:rsid w:val="002A2DA5"/>
    <w:rsid w:val="002B0A3C"/>
    <w:rsid w:val="002B3042"/>
    <w:rsid w:val="002B3646"/>
    <w:rsid w:val="002B6156"/>
    <w:rsid w:val="002C38A3"/>
    <w:rsid w:val="002C7AFC"/>
    <w:rsid w:val="002D05D0"/>
    <w:rsid w:val="002D39B2"/>
    <w:rsid w:val="002D3A82"/>
    <w:rsid w:val="002D5B35"/>
    <w:rsid w:val="002D6FDD"/>
    <w:rsid w:val="002E156D"/>
    <w:rsid w:val="002E19E9"/>
    <w:rsid w:val="002E230A"/>
    <w:rsid w:val="002E233A"/>
    <w:rsid w:val="002F0419"/>
    <w:rsid w:val="002F0CFA"/>
    <w:rsid w:val="002F1979"/>
    <w:rsid w:val="002F357C"/>
    <w:rsid w:val="00301081"/>
    <w:rsid w:val="0030178E"/>
    <w:rsid w:val="00305D9E"/>
    <w:rsid w:val="003101BB"/>
    <w:rsid w:val="00310CC7"/>
    <w:rsid w:val="003123FA"/>
    <w:rsid w:val="00315B27"/>
    <w:rsid w:val="0031678F"/>
    <w:rsid w:val="00320CB0"/>
    <w:rsid w:val="00320DCC"/>
    <w:rsid w:val="003247A8"/>
    <w:rsid w:val="00325D5A"/>
    <w:rsid w:val="00334B5A"/>
    <w:rsid w:val="003350EC"/>
    <w:rsid w:val="00343BE0"/>
    <w:rsid w:val="00345B9E"/>
    <w:rsid w:val="00357986"/>
    <w:rsid w:val="0036043F"/>
    <w:rsid w:val="00365701"/>
    <w:rsid w:val="00366A33"/>
    <w:rsid w:val="003721B8"/>
    <w:rsid w:val="003724DE"/>
    <w:rsid w:val="00373543"/>
    <w:rsid w:val="0037478E"/>
    <w:rsid w:val="00374D1C"/>
    <w:rsid w:val="00384F9A"/>
    <w:rsid w:val="003879BD"/>
    <w:rsid w:val="00391583"/>
    <w:rsid w:val="0039396C"/>
    <w:rsid w:val="0039424C"/>
    <w:rsid w:val="00394307"/>
    <w:rsid w:val="003944D2"/>
    <w:rsid w:val="00395B6A"/>
    <w:rsid w:val="003A005B"/>
    <w:rsid w:val="003B36B4"/>
    <w:rsid w:val="003B38F1"/>
    <w:rsid w:val="003B3DF8"/>
    <w:rsid w:val="003B44A4"/>
    <w:rsid w:val="003B7103"/>
    <w:rsid w:val="003B790E"/>
    <w:rsid w:val="003C2FEB"/>
    <w:rsid w:val="003D003B"/>
    <w:rsid w:val="003D5C4B"/>
    <w:rsid w:val="003E638E"/>
    <w:rsid w:val="003F47B0"/>
    <w:rsid w:val="003F5851"/>
    <w:rsid w:val="003F7EF8"/>
    <w:rsid w:val="00400619"/>
    <w:rsid w:val="00407A21"/>
    <w:rsid w:val="00411CD1"/>
    <w:rsid w:val="00412332"/>
    <w:rsid w:val="004240CE"/>
    <w:rsid w:val="00424942"/>
    <w:rsid w:val="00425611"/>
    <w:rsid w:val="00427415"/>
    <w:rsid w:val="00430074"/>
    <w:rsid w:val="00434F90"/>
    <w:rsid w:val="0043583D"/>
    <w:rsid w:val="00442B26"/>
    <w:rsid w:val="00445B60"/>
    <w:rsid w:val="00447FE8"/>
    <w:rsid w:val="0045141A"/>
    <w:rsid w:val="004519B1"/>
    <w:rsid w:val="0045337A"/>
    <w:rsid w:val="00455F33"/>
    <w:rsid w:val="0046023B"/>
    <w:rsid w:val="0046066F"/>
    <w:rsid w:val="00460C6F"/>
    <w:rsid w:val="00460F02"/>
    <w:rsid w:val="004611A3"/>
    <w:rsid w:val="00461376"/>
    <w:rsid w:val="00462E53"/>
    <w:rsid w:val="0046522E"/>
    <w:rsid w:val="00465B84"/>
    <w:rsid w:val="00467833"/>
    <w:rsid w:val="00470D89"/>
    <w:rsid w:val="00473891"/>
    <w:rsid w:val="00477976"/>
    <w:rsid w:val="0048087E"/>
    <w:rsid w:val="00482678"/>
    <w:rsid w:val="0048359B"/>
    <w:rsid w:val="0048472E"/>
    <w:rsid w:val="00490232"/>
    <w:rsid w:val="00491652"/>
    <w:rsid w:val="00495E6F"/>
    <w:rsid w:val="004A2171"/>
    <w:rsid w:val="004A230F"/>
    <w:rsid w:val="004A30C7"/>
    <w:rsid w:val="004A6147"/>
    <w:rsid w:val="004B1372"/>
    <w:rsid w:val="004B1540"/>
    <w:rsid w:val="004B1DFC"/>
    <w:rsid w:val="004B44FE"/>
    <w:rsid w:val="004C02E5"/>
    <w:rsid w:val="004C04F0"/>
    <w:rsid w:val="004C63D6"/>
    <w:rsid w:val="004C6782"/>
    <w:rsid w:val="004D2578"/>
    <w:rsid w:val="004E13F5"/>
    <w:rsid w:val="004E17D3"/>
    <w:rsid w:val="004E2E45"/>
    <w:rsid w:val="004E6225"/>
    <w:rsid w:val="004F3C89"/>
    <w:rsid w:val="0050129A"/>
    <w:rsid w:val="005018AC"/>
    <w:rsid w:val="005020DC"/>
    <w:rsid w:val="005035A1"/>
    <w:rsid w:val="00504484"/>
    <w:rsid w:val="0050448D"/>
    <w:rsid w:val="00504F6E"/>
    <w:rsid w:val="0050506E"/>
    <w:rsid w:val="005108BF"/>
    <w:rsid w:val="00516FB6"/>
    <w:rsid w:val="00517F3D"/>
    <w:rsid w:val="00520887"/>
    <w:rsid w:val="005220F1"/>
    <w:rsid w:val="0052287D"/>
    <w:rsid w:val="00522D18"/>
    <w:rsid w:val="005246EE"/>
    <w:rsid w:val="00531B6B"/>
    <w:rsid w:val="00533961"/>
    <w:rsid w:val="00534C0C"/>
    <w:rsid w:val="0054015A"/>
    <w:rsid w:val="00541202"/>
    <w:rsid w:val="00557D18"/>
    <w:rsid w:val="00557D33"/>
    <w:rsid w:val="00561636"/>
    <w:rsid w:val="00564387"/>
    <w:rsid w:val="00566324"/>
    <w:rsid w:val="00572B02"/>
    <w:rsid w:val="0057359B"/>
    <w:rsid w:val="00576B22"/>
    <w:rsid w:val="00577E57"/>
    <w:rsid w:val="00580473"/>
    <w:rsid w:val="00580EAA"/>
    <w:rsid w:val="00584F44"/>
    <w:rsid w:val="0058648E"/>
    <w:rsid w:val="005872C7"/>
    <w:rsid w:val="00590330"/>
    <w:rsid w:val="005906C6"/>
    <w:rsid w:val="00590725"/>
    <w:rsid w:val="00592164"/>
    <w:rsid w:val="00595055"/>
    <w:rsid w:val="00595578"/>
    <w:rsid w:val="00595889"/>
    <w:rsid w:val="0059680C"/>
    <w:rsid w:val="00597B88"/>
    <w:rsid w:val="005A0FA3"/>
    <w:rsid w:val="005A6B70"/>
    <w:rsid w:val="005B317C"/>
    <w:rsid w:val="005B44F6"/>
    <w:rsid w:val="005B72AC"/>
    <w:rsid w:val="005C14C9"/>
    <w:rsid w:val="005C3A45"/>
    <w:rsid w:val="005D12C7"/>
    <w:rsid w:val="005D48E2"/>
    <w:rsid w:val="005D5894"/>
    <w:rsid w:val="005E06A8"/>
    <w:rsid w:val="005E1E9E"/>
    <w:rsid w:val="005E242B"/>
    <w:rsid w:val="005E605A"/>
    <w:rsid w:val="0060004A"/>
    <w:rsid w:val="006018E7"/>
    <w:rsid w:val="00603B73"/>
    <w:rsid w:val="00605281"/>
    <w:rsid w:val="00610BB6"/>
    <w:rsid w:val="00612706"/>
    <w:rsid w:val="0061280C"/>
    <w:rsid w:val="00613103"/>
    <w:rsid w:val="0061399F"/>
    <w:rsid w:val="00614F25"/>
    <w:rsid w:val="00617161"/>
    <w:rsid w:val="00627100"/>
    <w:rsid w:val="00630859"/>
    <w:rsid w:val="00634C0F"/>
    <w:rsid w:val="00642340"/>
    <w:rsid w:val="00642A55"/>
    <w:rsid w:val="00650577"/>
    <w:rsid w:val="00654828"/>
    <w:rsid w:val="00664B56"/>
    <w:rsid w:val="00667B10"/>
    <w:rsid w:val="0067035C"/>
    <w:rsid w:val="006757E9"/>
    <w:rsid w:val="0067684E"/>
    <w:rsid w:val="00682BC3"/>
    <w:rsid w:val="006841A3"/>
    <w:rsid w:val="006868F2"/>
    <w:rsid w:val="00691836"/>
    <w:rsid w:val="00692F23"/>
    <w:rsid w:val="00693DD8"/>
    <w:rsid w:val="006954E8"/>
    <w:rsid w:val="006A2495"/>
    <w:rsid w:val="006A48FF"/>
    <w:rsid w:val="006B18D9"/>
    <w:rsid w:val="006B553D"/>
    <w:rsid w:val="006B764B"/>
    <w:rsid w:val="006B784C"/>
    <w:rsid w:val="006C1295"/>
    <w:rsid w:val="006C39EF"/>
    <w:rsid w:val="006C3A38"/>
    <w:rsid w:val="006C445C"/>
    <w:rsid w:val="006C56BD"/>
    <w:rsid w:val="006C60D4"/>
    <w:rsid w:val="006C64A7"/>
    <w:rsid w:val="006D3F02"/>
    <w:rsid w:val="006D62F0"/>
    <w:rsid w:val="006E21C4"/>
    <w:rsid w:val="006E47F9"/>
    <w:rsid w:val="006F2D79"/>
    <w:rsid w:val="006F572C"/>
    <w:rsid w:val="006F5C97"/>
    <w:rsid w:val="00700F48"/>
    <w:rsid w:val="00714FA6"/>
    <w:rsid w:val="007153C9"/>
    <w:rsid w:val="007212DD"/>
    <w:rsid w:val="00726FAF"/>
    <w:rsid w:val="007272AF"/>
    <w:rsid w:val="00727947"/>
    <w:rsid w:val="00730D6B"/>
    <w:rsid w:val="00735802"/>
    <w:rsid w:val="00737028"/>
    <w:rsid w:val="00743769"/>
    <w:rsid w:val="00745DE6"/>
    <w:rsid w:val="00750630"/>
    <w:rsid w:val="00757098"/>
    <w:rsid w:val="00757846"/>
    <w:rsid w:val="00764278"/>
    <w:rsid w:val="00777BF2"/>
    <w:rsid w:val="00777E61"/>
    <w:rsid w:val="00780241"/>
    <w:rsid w:val="00780C1E"/>
    <w:rsid w:val="00781304"/>
    <w:rsid w:val="00782333"/>
    <w:rsid w:val="00783064"/>
    <w:rsid w:val="007835F6"/>
    <w:rsid w:val="0078570F"/>
    <w:rsid w:val="00787966"/>
    <w:rsid w:val="007954F4"/>
    <w:rsid w:val="007955DB"/>
    <w:rsid w:val="00795781"/>
    <w:rsid w:val="007A1641"/>
    <w:rsid w:val="007A21B2"/>
    <w:rsid w:val="007A2745"/>
    <w:rsid w:val="007A29C9"/>
    <w:rsid w:val="007A3A13"/>
    <w:rsid w:val="007A7547"/>
    <w:rsid w:val="007A7B9E"/>
    <w:rsid w:val="007B45CD"/>
    <w:rsid w:val="007B52E5"/>
    <w:rsid w:val="007B6B0F"/>
    <w:rsid w:val="007C1B31"/>
    <w:rsid w:val="007C220C"/>
    <w:rsid w:val="007C22F3"/>
    <w:rsid w:val="007C6DD4"/>
    <w:rsid w:val="007D2400"/>
    <w:rsid w:val="007D2937"/>
    <w:rsid w:val="007E09BD"/>
    <w:rsid w:val="007E1657"/>
    <w:rsid w:val="007E1BE9"/>
    <w:rsid w:val="007E3B12"/>
    <w:rsid w:val="007E3DA7"/>
    <w:rsid w:val="007F4B92"/>
    <w:rsid w:val="007F5336"/>
    <w:rsid w:val="007F5CDF"/>
    <w:rsid w:val="00800845"/>
    <w:rsid w:val="00800975"/>
    <w:rsid w:val="00801B00"/>
    <w:rsid w:val="0081128A"/>
    <w:rsid w:val="00816704"/>
    <w:rsid w:val="00816DC0"/>
    <w:rsid w:val="00820C40"/>
    <w:rsid w:val="00824468"/>
    <w:rsid w:val="00830BB0"/>
    <w:rsid w:val="0083281E"/>
    <w:rsid w:val="008429D8"/>
    <w:rsid w:val="008464E6"/>
    <w:rsid w:val="00847220"/>
    <w:rsid w:val="008478E9"/>
    <w:rsid w:val="00850746"/>
    <w:rsid w:val="00851EB6"/>
    <w:rsid w:val="008559CC"/>
    <w:rsid w:val="00862745"/>
    <w:rsid w:val="00863F93"/>
    <w:rsid w:val="0086423C"/>
    <w:rsid w:val="00866DCD"/>
    <w:rsid w:val="0086719A"/>
    <w:rsid w:val="008704B5"/>
    <w:rsid w:val="00872FF5"/>
    <w:rsid w:val="00875584"/>
    <w:rsid w:val="00876118"/>
    <w:rsid w:val="0088138E"/>
    <w:rsid w:val="008904EA"/>
    <w:rsid w:val="008916B0"/>
    <w:rsid w:val="008940CA"/>
    <w:rsid w:val="0089616C"/>
    <w:rsid w:val="00897C0C"/>
    <w:rsid w:val="00897C52"/>
    <w:rsid w:val="008A1D38"/>
    <w:rsid w:val="008A47F9"/>
    <w:rsid w:val="008A49E1"/>
    <w:rsid w:val="008A7D6D"/>
    <w:rsid w:val="008B0AC5"/>
    <w:rsid w:val="008B5F9A"/>
    <w:rsid w:val="008B6B3B"/>
    <w:rsid w:val="008B7B4F"/>
    <w:rsid w:val="008C0F03"/>
    <w:rsid w:val="008C302A"/>
    <w:rsid w:val="008C64A9"/>
    <w:rsid w:val="008C73EA"/>
    <w:rsid w:val="008D35CC"/>
    <w:rsid w:val="008D416D"/>
    <w:rsid w:val="008D7CD9"/>
    <w:rsid w:val="008E1D0A"/>
    <w:rsid w:val="008F00CA"/>
    <w:rsid w:val="008F0C8E"/>
    <w:rsid w:val="008F609C"/>
    <w:rsid w:val="008F6659"/>
    <w:rsid w:val="00900400"/>
    <w:rsid w:val="00901010"/>
    <w:rsid w:val="00901E4A"/>
    <w:rsid w:val="0090310B"/>
    <w:rsid w:val="0090439A"/>
    <w:rsid w:val="00913DAC"/>
    <w:rsid w:val="00914DD4"/>
    <w:rsid w:val="009155F8"/>
    <w:rsid w:val="009171D3"/>
    <w:rsid w:val="009215E0"/>
    <w:rsid w:val="009217AB"/>
    <w:rsid w:val="009237B7"/>
    <w:rsid w:val="009244B0"/>
    <w:rsid w:val="009247F2"/>
    <w:rsid w:val="00924DDC"/>
    <w:rsid w:val="009317B7"/>
    <w:rsid w:val="00932D66"/>
    <w:rsid w:val="009352A1"/>
    <w:rsid w:val="00940ADA"/>
    <w:rsid w:val="00943670"/>
    <w:rsid w:val="00947161"/>
    <w:rsid w:val="009476DC"/>
    <w:rsid w:val="00957AA3"/>
    <w:rsid w:val="00961218"/>
    <w:rsid w:val="00963000"/>
    <w:rsid w:val="00971B31"/>
    <w:rsid w:val="00971D9B"/>
    <w:rsid w:val="00973478"/>
    <w:rsid w:val="00974339"/>
    <w:rsid w:val="0097464A"/>
    <w:rsid w:val="00974DD4"/>
    <w:rsid w:val="00980716"/>
    <w:rsid w:val="00981422"/>
    <w:rsid w:val="009853A3"/>
    <w:rsid w:val="00986B6E"/>
    <w:rsid w:val="0099307D"/>
    <w:rsid w:val="00997772"/>
    <w:rsid w:val="009A05C0"/>
    <w:rsid w:val="009A099C"/>
    <w:rsid w:val="009A1DFF"/>
    <w:rsid w:val="009A4415"/>
    <w:rsid w:val="009A793D"/>
    <w:rsid w:val="009B061C"/>
    <w:rsid w:val="009B336F"/>
    <w:rsid w:val="009B7ABC"/>
    <w:rsid w:val="009B7F77"/>
    <w:rsid w:val="009C170C"/>
    <w:rsid w:val="009C44E2"/>
    <w:rsid w:val="009C4E71"/>
    <w:rsid w:val="009D0108"/>
    <w:rsid w:val="009D5F4E"/>
    <w:rsid w:val="009D5FC3"/>
    <w:rsid w:val="009D65A8"/>
    <w:rsid w:val="009E3340"/>
    <w:rsid w:val="009E6CA5"/>
    <w:rsid w:val="009F01AE"/>
    <w:rsid w:val="009F1D5E"/>
    <w:rsid w:val="009F4ED1"/>
    <w:rsid w:val="009F54C3"/>
    <w:rsid w:val="009F6927"/>
    <w:rsid w:val="00A00DCA"/>
    <w:rsid w:val="00A039F1"/>
    <w:rsid w:val="00A059D1"/>
    <w:rsid w:val="00A0716B"/>
    <w:rsid w:val="00A14DCE"/>
    <w:rsid w:val="00A1676E"/>
    <w:rsid w:val="00A16A2B"/>
    <w:rsid w:val="00A2061A"/>
    <w:rsid w:val="00A22790"/>
    <w:rsid w:val="00A24452"/>
    <w:rsid w:val="00A25A41"/>
    <w:rsid w:val="00A25B7A"/>
    <w:rsid w:val="00A2756D"/>
    <w:rsid w:val="00A31155"/>
    <w:rsid w:val="00A32539"/>
    <w:rsid w:val="00A37C35"/>
    <w:rsid w:val="00A423E2"/>
    <w:rsid w:val="00A428C3"/>
    <w:rsid w:val="00A44307"/>
    <w:rsid w:val="00A44EE8"/>
    <w:rsid w:val="00A4700F"/>
    <w:rsid w:val="00A539BB"/>
    <w:rsid w:val="00A62C23"/>
    <w:rsid w:val="00A63C6B"/>
    <w:rsid w:val="00A66055"/>
    <w:rsid w:val="00A7256E"/>
    <w:rsid w:val="00A74C69"/>
    <w:rsid w:val="00A75B2D"/>
    <w:rsid w:val="00A82769"/>
    <w:rsid w:val="00A84C70"/>
    <w:rsid w:val="00A87D45"/>
    <w:rsid w:val="00A947AB"/>
    <w:rsid w:val="00A960EA"/>
    <w:rsid w:val="00A9673E"/>
    <w:rsid w:val="00AA2E0C"/>
    <w:rsid w:val="00AA66B5"/>
    <w:rsid w:val="00AA69CA"/>
    <w:rsid w:val="00AB5653"/>
    <w:rsid w:val="00AB5EFC"/>
    <w:rsid w:val="00AC125C"/>
    <w:rsid w:val="00AC161B"/>
    <w:rsid w:val="00AC1637"/>
    <w:rsid w:val="00AC2923"/>
    <w:rsid w:val="00AC76E5"/>
    <w:rsid w:val="00AD108E"/>
    <w:rsid w:val="00AD20C8"/>
    <w:rsid w:val="00AD2517"/>
    <w:rsid w:val="00AD68E7"/>
    <w:rsid w:val="00AD709A"/>
    <w:rsid w:val="00AE0266"/>
    <w:rsid w:val="00AE13E3"/>
    <w:rsid w:val="00AE1F8A"/>
    <w:rsid w:val="00AE3EB5"/>
    <w:rsid w:val="00AF0C48"/>
    <w:rsid w:val="00B118D9"/>
    <w:rsid w:val="00B15D20"/>
    <w:rsid w:val="00B16037"/>
    <w:rsid w:val="00B17493"/>
    <w:rsid w:val="00B211DF"/>
    <w:rsid w:val="00B241D2"/>
    <w:rsid w:val="00B30E76"/>
    <w:rsid w:val="00B315F2"/>
    <w:rsid w:val="00B3485C"/>
    <w:rsid w:val="00B3585F"/>
    <w:rsid w:val="00B405DF"/>
    <w:rsid w:val="00B50B28"/>
    <w:rsid w:val="00B515BB"/>
    <w:rsid w:val="00B54236"/>
    <w:rsid w:val="00B55490"/>
    <w:rsid w:val="00B614DF"/>
    <w:rsid w:val="00B64797"/>
    <w:rsid w:val="00B87D76"/>
    <w:rsid w:val="00B904B1"/>
    <w:rsid w:val="00B92BAF"/>
    <w:rsid w:val="00B95115"/>
    <w:rsid w:val="00B9590F"/>
    <w:rsid w:val="00B96FBB"/>
    <w:rsid w:val="00B97B00"/>
    <w:rsid w:val="00BA0442"/>
    <w:rsid w:val="00BA1446"/>
    <w:rsid w:val="00BA1691"/>
    <w:rsid w:val="00BA6B7A"/>
    <w:rsid w:val="00BB00CE"/>
    <w:rsid w:val="00BB1F21"/>
    <w:rsid w:val="00BB22B7"/>
    <w:rsid w:val="00BB35DD"/>
    <w:rsid w:val="00BB48BE"/>
    <w:rsid w:val="00BB7F5B"/>
    <w:rsid w:val="00BC4DE2"/>
    <w:rsid w:val="00BD1C4B"/>
    <w:rsid w:val="00BD39F4"/>
    <w:rsid w:val="00BD3A80"/>
    <w:rsid w:val="00BD3B52"/>
    <w:rsid w:val="00BE13A2"/>
    <w:rsid w:val="00BE2B05"/>
    <w:rsid w:val="00BE52B9"/>
    <w:rsid w:val="00BE531D"/>
    <w:rsid w:val="00BE5355"/>
    <w:rsid w:val="00BF1A0E"/>
    <w:rsid w:val="00BF7AA6"/>
    <w:rsid w:val="00C018D5"/>
    <w:rsid w:val="00C067AD"/>
    <w:rsid w:val="00C078A5"/>
    <w:rsid w:val="00C105F8"/>
    <w:rsid w:val="00C106E1"/>
    <w:rsid w:val="00C10905"/>
    <w:rsid w:val="00C10C24"/>
    <w:rsid w:val="00C173DC"/>
    <w:rsid w:val="00C227D4"/>
    <w:rsid w:val="00C2439C"/>
    <w:rsid w:val="00C248D5"/>
    <w:rsid w:val="00C273B7"/>
    <w:rsid w:val="00C34FED"/>
    <w:rsid w:val="00C378BA"/>
    <w:rsid w:val="00C379EF"/>
    <w:rsid w:val="00C41906"/>
    <w:rsid w:val="00C41C43"/>
    <w:rsid w:val="00C42C93"/>
    <w:rsid w:val="00C43F99"/>
    <w:rsid w:val="00C44048"/>
    <w:rsid w:val="00C44A79"/>
    <w:rsid w:val="00C47FA1"/>
    <w:rsid w:val="00C5055E"/>
    <w:rsid w:val="00C569A8"/>
    <w:rsid w:val="00C57E1D"/>
    <w:rsid w:val="00C72B3F"/>
    <w:rsid w:val="00C73DEE"/>
    <w:rsid w:val="00C76B59"/>
    <w:rsid w:val="00C7703B"/>
    <w:rsid w:val="00C7759D"/>
    <w:rsid w:val="00C820A7"/>
    <w:rsid w:val="00C82C07"/>
    <w:rsid w:val="00C96D0D"/>
    <w:rsid w:val="00CA4A00"/>
    <w:rsid w:val="00CB1FD1"/>
    <w:rsid w:val="00CC07A4"/>
    <w:rsid w:val="00CC3264"/>
    <w:rsid w:val="00CC7A16"/>
    <w:rsid w:val="00CD0655"/>
    <w:rsid w:val="00CD0C80"/>
    <w:rsid w:val="00CD1302"/>
    <w:rsid w:val="00CD668B"/>
    <w:rsid w:val="00CD6C9D"/>
    <w:rsid w:val="00CE28C9"/>
    <w:rsid w:val="00CE6FBB"/>
    <w:rsid w:val="00CE789F"/>
    <w:rsid w:val="00CF2EB3"/>
    <w:rsid w:val="00D02342"/>
    <w:rsid w:val="00D029F5"/>
    <w:rsid w:val="00D02D52"/>
    <w:rsid w:val="00D04254"/>
    <w:rsid w:val="00D04422"/>
    <w:rsid w:val="00D04E77"/>
    <w:rsid w:val="00D0715F"/>
    <w:rsid w:val="00D1223D"/>
    <w:rsid w:val="00D12CA9"/>
    <w:rsid w:val="00D15AEB"/>
    <w:rsid w:val="00D21BC3"/>
    <w:rsid w:val="00D223C3"/>
    <w:rsid w:val="00D230F8"/>
    <w:rsid w:val="00D246FF"/>
    <w:rsid w:val="00D305BF"/>
    <w:rsid w:val="00D30A79"/>
    <w:rsid w:val="00D314A8"/>
    <w:rsid w:val="00D319D4"/>
    <w:rsid w:val="00D35CA7"/>
    <w:rsid w:val="00D4103B"/>
    <w:rsid w:val="00D41C8E"/>
    <w:rsid w:val="00D61E35"/>
    <w:rsid w:val="00D63B3D"/>
    <w:rsid w:val="00D652DC"/>
    <w:rsid w:val="00D660F0"/>
    <w:rsid w:val="00D66E3A"/>
    <w:rsid w:val="00D70572"/>
    <w:rsid w:val="00D71DD6"/>
    <w:rsid w:val="00D73675"/>
    <w:rsid w:val="00D736DD"/>
    <w:rsid w:val="00D73AA1"/>
    <w:rsid w:val="00D7530E"/>
    <w:rsid w:val="00D76522"/>
    <w:rsid w:val="00D77909"/>
    <w:rsid w:val="00D8087D"/>
    <w:rsid w:val="00D80EBA"/>
    <w:rsid w:val="00D823E0"/>
    <w:rsid w:val="00D825E5"/>
    <w:rsid w:val="00D837FB"/>
    <w:rsid w:val="00D865DC"/>
    <w:rsid w:val="00DA0024"/>
    <w:rsid w:val="00DA0EA2"/>
    <w:rsid w:val="00DA19EC"/>
    <w:rsid w:val="00DA22C7"/>
    <w:rsid w:val="00DA5B9E"/>
    <w:rsid w:val="00DB4232"/>
    <w:rsid w:val="00DB464F"/>
    <w:rsid w:val="00DC0E8C"/>
    <w:rsid w:val="00DC5D77"/>
    <w:rsid w:val="00DD1D6F"/>
    <w:rsid w:val="00DD6CDF"/>
    <w:rsid w:val="00DD791D"/>
    <w:rsid w:val="00DE0799"/>
    <w:rsid w:val="00DE082F"/>
    <w:rsid w:val="00DE18E9"/>
    <w:rsid w:val="00DE20E7"/>
    <w:rsid w:val="00DE49DB"/>
    <w:rsid w:val="00DE599C"/>
    <w:rsid w:val="00DE60A9"/>
    <w:rsid w:val="00DE63F1"/>
    <w:rsid w:val="00DE7EC5"/>
    <w:rsid w:val="00DF4F7E"/>
    <w:rsid w:val="00DF630C"/>
    <w:rsid w:val="00E012AD"/>
    <w:rsid w:val="00E05B9C"/>
    <w:rsid w:val="00E10EF1"/>
    <w:rsid w:val="00E116B7"/>
    <w:rsid w:val="00E1208E"/>
    <w:rsid w:val="00E20A5E"/>
    <w:rsid w:val="00E23918"/>
    <w:rsid w:val="00E31785"/>
    <w:rsid w:val="00E31BC0"/>
    <w:rsid w:val="00E346B7"/>
    <w:rsid w:val="00E41CEB"/>
    <w:rsid w:val="00E42B28"/>
    <w:rsid w:val="00E459AE"/>
    <w:rsid w:val="00E462E0"/>
    <w:rsid w:val="00E46C31"/>
    <w:rsid w:val="00E47CD7"/>
    <w:rsid w:val="00E5101A"/>
    <w:rsid w:val="00E52160"/>
    <w:rsid w:val="00E52E6F"/>
    <w:rsid w:val="00E56296"/>
    <w:rsid w:val="00E61BA4"/>
    <w:rsid w:val="00E65901"/>
    <w:rsid w:val="00E7325A"/>
    <w:rsid w:val="00E73372"/>
    <w:rsid w:val="00E76024"/>
    <w:rsid w:val="00E835D4"/>
    <w:rsid w:val="00E9075F"/>
    <w:rsid w:val="00E92C67"/>
    <w:rsid w:val="00E9300C"/>
    <w:rsid w:val="00EA0A0E"/>
    <w:rsid w:val="00EB0397"/>
    <w:rsid w:val="00EB1219"/>
    <w:rsid w:val="00EB6BA2"/>
    <w:rsid w:val="00EB6E1F"/>
    <w:rsid w:val="00EC7DED"/>
    <w:rsid w:val="00ED0679"/>
    <w:rsid w:val="00ED3D3C"/>
    <w:rsid w:val="00ED6054"/>
    <w:rsid w:val="00EE1DD9"/>
    <w:rsid w:val="00EE5652"/>
    <w:rsid w:val="00EE7020"/>
    <w:rsid w:val="00EF1912"/>
    <w:rsid w:val="00EF614D"/>
    <w:rsid w:val="00F0041D"/>
    <w:rsid w:val="00F00CE1"/>
    <w:rsid w:val="00F027AC"/>
    <w:rsid w:val="00F071E1"/>
    <w:rsid w:val="00F11A9F"/>
    <w:rsid w:val="00F129BA"/>
    <w:rsid w:val="00F142A3"/>
    <w:rsid w:val="00F17594"/>
    <w:rsid w:val="00F21435"/>
    <w:rsid w:val="00F2299A"/>
    <w:rsid w:val="00F241F3"/>
    <w:rsid w:val="00F264C8"/>
    <w:rsid w:val="00F27AA0"/>
    <w:rsid w:val="00F30059"/>
    <w:rsid w:val="00F30B5C"/>
    <w:rsid w:val="00F42553"/>
    <w:rsid w:val="00F43CCB"/>
    <w:rsid w:val="00F5106E"/>
    <w:rsid w:val="00F518CD"/>
    <w:rsid w:val="00F54285"/>
    <w:rsid w:val="00F6119B"/>
    <w:rsid w:val="00F63A14"/>
    <w:rsid w:val="00F74E07"/>
    <w:rsid w:val="00F83204"/>
    <w:rsid w:val="00F83F1B"/>
    <w:rsid w:val="00F92829"/>
    <w:rsid w:val="00F92D04"/>
    <w:rsid w:val="00F93022"/>
    <w:rsid w:val="00F96591"/>
    <w:rsid w:val="00F96AD2"/>
    <w:rsid w:val="00FA0A89"/>
    <w:rsid w:val="00FB2460"/>
    <w:rsid w:val="00FB254A"/>
    <w:rsid w:val="00FB7359"/>
    <w:rsid w:val="00FC346D"/>
    <w:rsid w:val="00FC47C9"/>
    <w:rsid w:val="00FC6710"/>
    <w:rsid w:val="00FD1BD3"/>
    <w:rsid w:val="00FD2360"/>
    <w:rsid w:val="00FD36DB"/>
    <w:rsid w:val="00FE54C7"/>
    <w:rsid w:val="00FF13FE"/>
    <w:rsid w:val="00FF1B18"/>
    <w:rsid w:val="00FF53A2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D91F8E-CFC0-47A1-92A0-2CFF25C9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AD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40ADA"/>
    <w:pPr>
      <w:keepNext/>
      <w:autoSpaceDE w:val="0"/>
      <w:autoSpaceDN w:val="0"/>
      <w:adjustRightInd w:val="0"/>
      <w:outlineLvl w:val="0"/>
    </w:pPr>
    <w:rPr>
      <w:rFonts w:ascii="Tahoma" w:hAnsi="Tahoma"/>
      <w:b/>
    </w:rPr>
  </w:style>
  <w:style w:type="paragraph" w:styleId="20">
    <w:name w:val="heading 2"/>
    <w:basedOn w:val="a"/>
    <w:next w:val="a0"/>
    <w:link w:val="21"/>
    <w:qFormat/>
    <w:rsid w:val="00940ADA"/>
    <w:pPr>
      <w:keepNext/>
      <w:autoSpaceDE w:val="0"/>
      <w:autoSpaceDN w:val="0"/>
      <w:adjustRightInd w:val="0"/>
      <w:outlineLvl w:val="1"/>
    </w:pPr>
    <w:rPr>
      <w:rFonts w:ascii="Tahoma" w:hAnsi="Tahoma"/>
      <w:b/>
      <w:color w:val="000000"/>
    </w:rPr>
  </w:style>
  <w:style w:type="paragraph" w:styleId="3">
    <w:name w:val="heading 3"/>
    <w:basedOn w:val="a"/>
    <w:next w:val="a0"/>
    <w:link w:val="30"/>
    <w:qFormat/>
    <w:rsid w:val="00940ADA"/>
    <w:pPr>
      <w:keepNext/>
      <w:autoSpaceDE w:val="0"/>
      <w:autoSpaceDN w:val="0"/>
      <w:adjustRightInd w:val="0"/>
      <w:outlineLvl w:val="2"/>
    </w:pPr>
    <w:rPr>
      <w:rFonts w:ascii="Tahoma" w:hAnsi="Tahoma"/>
      <w:b/>
      <w:color w:val="000000"/>
      <w:sz w:val="22"/>
    </w:rPr>
  </w:style>
  <w:style w:type="paragraph" w:styleId="4">
    <w:name w:val="heading 4"/>
    <w:basedOn w:val="a"/>
    <w:next w:val="a0"/>
    <w:qFormat/>
    <w:rsid w:val="00940ADA"/>
    <w:pPr>
      <w:keepNext/>
      <w:outlineLvl w:val="3"/>
    </w:pPr>
    <w:rPr>
      <w:rFonts w:ascii="Tahoma" w:hAnsi="Tahoma"/>
      <w:b/>
      <w:sz w:val="22"/>
    </w:rPr>
  </w:style>
  <w:style w:type="paragraph" w:styleId="5">
    <w:name w:val="heading 5"/>
    <w:basedOn w:val="a"/>
    <w:next w:val="a0"/>
    <w:qFormat/>
    <w:rsid w:val="00940ADA"/>
    <w:pPr>
      <w:keepNext/>
      <w:jc w:val="center"/>
      <w:outlineLvl w:val="4"/>
    </w:pPr>
    <w:rPr>
      <w:rFonts w:ascii="Tahoma" w:hAnsi="Tahoma"/>
      <w:b/>
    </w:rPr>
  </w:style>
  <w:style w:type="paragraph" w:styleId="6">
    <w:name w:val="heading 6"/>
    <w:basedOn w:val="a"/>
    <w:next w:val="a0"/>
    <w:qFormat/>
    <w:rsid w:val="00940ADA"/>
    <w:pPr>
      <w:keepNext/>
      <w:jc w:val="center"/>
      <w:outlineLvl w:val="5"/>
    </w:pPr>
    <w:rPr>
      <w:rFonts w:ascii="Tahoma" w:hAnsi="Tahoma"/>
      <w:b/>
      <w:sz w:val="22"/>
    </w:rPr>
  </w:style>
  <w:style w:type="paragraph" w:styleId="7">
    <w:name w:val="heading 7"/>
    <w:basedOn w:val="a"/>
    <w:next w:val="a0"/>
    <w:qFormat/>
    <w:rsid w:val="00940ADA"/>
    <w:pPr>
      <w:keepNext/>
      <w:jc w:val="center"/>
      <w:outlineLvl w:val="6"/>
    </w:pPr>
    <w:rPr>
      <w:rFonts w:ascii="Tahoma" w:hAnsi="Tahoma"/>
      <w:b/>
      <w:sz w:val="20"/>
    </w:rPr>
  </w:style>
  <w:style w:type="paragraph" w:styleId="8">
    <w:name w:val="heading 8"/>
    <w:basedOn w:val="a"/>
    <w:next w:val="a"/>
    <w:link w:val="80"/>
    <w:uiPriority w:val="9"/>
    <w:qFormat/>
    <w:rsid w:val="00D30A79"/>
    <w:pPr>
      <w:keepNext/>
      <w:spacing w:line="720" w:lineRule="auto"/>
      <w:ind w:leftChars="400" w:left="400"/>
      <w:outlineLvl w:val="7"/>
    </w:pPr>
    <w:rPr>
      <w:rFonts w:ascii="Cambria" w:hAnsi="Cambria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940ADA"/>
    <w:pPr>
      <w:ind w:left="480"/>
    </w:pPr>
  </w:style>
  <w:style w:type="paragraph" w:styleId="a4">
    <w:name w:val="header"/>
    <w:basedOn w:val="a"/>
    <w:link w:val="a5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1"/>
    <w:rsid w:val="00940ADA"/>
  </w:style>
  <w:style w:type="paragraph" w:styleId="a9">
    <w:name w:val="Date"/>
    <w:basedOn w:val="a"/>
    <w:next w:val="a"/>
    <w:link w:val="aa"/>
    <w:rsid w:val="00940ADA"/>
    <w:pPr>
      <w:jc w:val="right"/>
    </w:pPr>
    <w:rPr>
      <w:rFonts w:ascii="Arial" w:hAnsi="Arial"/>
    </w:rPr>
  </w:style>
  <w:style w:type="character" w:customStyle="1" w:styleId="a5">
    <w:name w:val="頁首 字元"/>
    <w:link w:val="a4"/>
    <w:rsid w:val="001C07EB"/>
    <w:rPr>
      <w:kern w:val="2"/>
    </w:rPr>
  </w:style>
  <w:style w:type="character" w:customStyle="1" w:styleId="a7">
    <w:name w:val="頁尾 字元"/>
    <w:link w:val="a6"/>
    <w:uiPriority w:val="99"/>
    <w:rsid w:val="001C07EB"/>
    <w:rPr>
      <w:kern w:val="2"/>
    </w:rPr>
  </w:style>
  <w:style w:type="character" w:customStyle="1" w:styleId="80">
    <w:name w:val="標題 8 字元"/>
    <w:link w:val="8"/>
    <w:uiPriority w:val="9"/>
    <w:rsid w:val="00D30A79"/>
    <w:rPr>
      <w:rFonts w:ascii="Cambria" w:hAnsi="Cambria"/>
      <w:kern w:val="2"/>
      <w:sz w:val="36"/>
      <w:szCs w:val="36"/>
    </w:rPr>
  </w:style>
  <w:style w:type="paragraph" w:styleId="ab">
    <w:name w:val="Balloon Text"/>
    <w:basedOn w:val="a"/>
    <w:link w:val="ac"/>
    <w:uiPriority w:val="99"/>
    <w:unhideWhenUsed/>
    <w:rsid w:val="00D30A79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rsid w:val="00D30A79"/>
    <w:rPr>
      <w:rFonts w:ascii="Cambria" w:hAnsi="Cambria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D30A79"/>
    <w:rPr>
      <w:rFonts w:ascii="Tahoma" w:hAnsi="Tahoma"/>
      <w:b/>
      <w:kern w:val="2"/>
      <w:sz w:val="24"/>
    </w:rPr>
  </w:style>
  <w:style w:type="paragraph" w:styleId="ad">
    <w:name w:val="No Spacing"/>
    <w:link w:val="ae"/>
    <w:uiPriority w:val="1"/>
    <w:qFormat/>
    <w:rsid w:val="00D30A79"/>
    <w:rPr>
      <w:rFonts w:ascii="Calibri" w:hAnsi="Calibri"/>
      <w:sz w:val="22"/>
      <w:szCs w:val="22"/>
    </w:rPr>
  </w:style>
  <w:style w:type="character" w:customStyle="1" w:styleId="ae">
    <w:name w:val="無間距 字元"/>
    <w:link w:val="ad"/>
    <w:uiPriority w:val="1"/>
    <w:rsid w:val="00D30A79"/>
    <w:rPr>
      <w:rFonts w:ascii="Calibri" w:hAnsi="Calibri"/>
      <w:sz w:val="22"/>
      <w:szCs w:val="22"/>
      <w:lang w:val="en-US" w:eastAsia="zh-TW" w:bidi="ar-SA"/>
    </w:rPr>
  </w:style>
  <w:style w:type="table" w:styleId="af">
    <w:name w:val="Table Grid"/>
    <w:basedOn w:val="a2"/>
    <w:uiPriority w:val="39"/>
    <w:rsid w:val="00D30A7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annotation text"/>
    <w:basedOn w:val="a"/>
    <w:link w:val="af1"/>
    <w:rsid w:val="00D30A79"/>
    <w:rPr>
      <w:szCs w:val="24"/>
    </w:rPr>
  </w:style>
  <w:style w:type="character" w:customStyle="1" w:styleId="af1">
    <w:name w:val="註解文字 字元"/>
    <w:link w:val="af0"/>
    <w:rsid w:val="00D30A79"/>
    <w:rPr>
      <w:kern w:val="2"/>
      <w:sz w:val="24"/>
      <w:szCs w:val="24"/>
    </w:rPr>
  </w:style>
  <w:style w:type="character" w:customStyle="1" w:styleId="21">
    <w:name w:val="標題 2 字元"/>
    <w:link w:val="20"/>
    <w:rsid w:val="00D30A79"/>
    <w:rPr>
      <w:rFonts w:ascii="Tahoma" w:hAnsi="Tahoma"/>
      <w:b/>
      <w:color w:val="000000"/>
      <w:kern w:val="2"/>
      <w:sz w:val="24"/>
    </w:rPr>
  </w:style>
  <w:style w:type="character" w:customStyle="1" w:styleId="30">
    <w:name w:val="標題 3 字元"/>
    <w:link w:val="3"/>
    <w:rsid w:val="00D30A79"/>
    <w:rPr>
      <w:rFonts w:ascii="Tahoma" w:hAnsi="Tahoma"/>
      <w:b/>
      <w:color w:val="000000"/>
      <w:kern w:val="2"/>
      <w:sz w:val="22"/>
    </w:rPr>
  </w:style>
  <w:style w:type="paragraph" w:styleId="af2">
    <w:name w:val="Body Text"/>
    <w:basedOn w:val="a"/>
    <w:link w:val="af3"/>
    <w:rsid w:val="00D30A79"/>
    <w:pPr>
      <w:spacing w:line="240" w:lineRule="exact"/>
    </w:pPr>
    <w:rPr>
      <w:b/>
      <w:bCs/>
      <w:sz w:val="28"/>
      <w:szCs w:val="24"/>
    </w:rPr>
  </w:style>
  <w:style w:type="character" w:customStyle="1" w:styleId="af3">
    <w:name w:val="本文 字元"/>
    <w:link w:val="af2"/>
    <w:rsid w:val="00D30A79"/>
    <w:rPr>
      <w:b/>
      <w:bCs/>
      <w:kern w:val="2"/>
      <w:sz w:val="28"/>
      <w:szCs w:val="24"/>
    </w:rPr>
  </w:style>
  <w:style w:type="paragraph" w:styleId="af4">
    <w:name w:val="Body Text Indent"/>
    <w:basedOn w:val="a"/>
    <w:link w:val="af5"/>
    <w:uiPriority w:val="99"/>
    <w:unhideWhenUsed/>
    <w:rsid w:val="00D30A79"/>
    <w:pPr>
      <w:spacing w:after="120"/>
      <w:ind w:leftChars="200" w:left="480"/>
    </w:pPr>
    <w:rPr>
      <w:rFonts w:ascii="Calibri" w:hAnsi="Calibri"/>
      <w:szCs w:val="22"/>
    </w:rPr>
  </w:style>
  <w:style w:type="character" w:customStyle="1" w:styleId="af5">
    <w:name w:val="本文縮排 字元"/>
    <w:link w:val="af4"/>
    <w:uiPriority w:val="99"/>
    <w:rsid w:val="00D30A79"/>
    <w:rPr>
      <w:rFonts w:ascii="Calibri" w:hAnsi="Calibri"/>
      <w:kern w:val="2"/>
      <w:sz w:val="24"/>
      <w:szCs w:val="22"/>
    </w:rPr>
  </w:style>
  <w:style w:type="character" w:customStyle="1" w:styleId="aa">
    <w:name w:val="日期 字元"/>
    <w:link w:val="a9"/>
    <w:rsid w:val="00D30A79"/>
    <w:rPr>
      <w:rFonts w:ascii="Arial" w:hAnsi="Arial"/>
      <w:kern w:val="2"/>
      <w:sz w:val="24"/>
    </w:rPr>
  </w:style>
  <w:style w:type="character" w:styleId="af6">
    <w:name w:val="Hyperlink"/>
    <w:rsid w:val="00D30A79"/>
    <w:rPr>
      <w:color w:val="0000FF"/>
      <w:u w:val="single"/>
    </w:rPr>
  </w:style>
  <w:style w:type="paragraph" w:customStyle="1" w:styleId="font8">
    <w:name w:val="font8"/>
    <w:basedOn w:val="a"/>
    <w:rsid w:val="00D30A79"/>
    <w:pPr>
      <w:widowControl/>
      <w:spacing w:before="100" w:beforeAutospacing="1" w:after="100" w:afterAutospacing="1"/>
    </w:pPr>
    <w:rPr>
      <w:rFonts w:ascii="Lucida Console" w:hAnsi="Lucida Console"/>
      <w:kern w:val="0"/>
      <w:sz w:val="22"/>
      <w:szCs w:val="22"/>
    </w:rPr>
  </w:style>
  <w:style w:type="paragraph" w:styleId="af7">
    <w:name w:val="Closing"/>
    <w:basedOn w:val="a"/>
    <w:link w:val="af8"/>
    <w:rsid w:val="00D30A79"/>
    <w:pPr>
      <w:ind w:left="4252"/>
    </w:pPr>
    <w:rPr>
      <w:rFonts w:eastAsia="標楷體"/>
    </w:rPr>
  </w:style>
  <w:style w:type="character" w:customStyle="1" w:styleId="af8">
    <w:name w:val="結語 字元"/>
    <w:link w:val="af7"/>
    <w:rsid w:val="00D30A79"/>
    <w:rPr>
      <w:rFonts w:eastAsia="標楷體"/>
      <w:kern w:val="2"/>
      <w:sz w:val="24"/>
    </w:rPr>
  </w:style>
  <w:style w:type="paragraph" w:styleId="af9">
    <w:name w:val="List Paragraph"/>
    <w:basedOn w:val="a"/>
    <w:uiPriority w:val="34"/>
    <w:qFormat/>
    <w:rsid w:val="00D30A79"/>
    <w:pPr>
      <w:ind w:leftChars="200" w:left="480"/>
    </w:pPr>
    <w:rPr>
      <w:rFonts w:ascii="Calibri" w:hAnsi="Calibri"/>
      <w:szCs w:val="22"/>
    </w:rPr>
  </w:style>
  <w:style w:type="paragraph" w:styleId="2">
    <w:name w:val="toc 2"/>
    <w:basedOn w:val="a"/>
    <w:next w:val="a"/>
    <w:autoRedefine/>
    <w:uiPriority w:val="39"/>
    <w:unhideWhenUsed/>
    <w:rsid w:val="00D30A79"/>
    <w:pPr>
      <w:numPr>
        <w:numId w:val="4"/>
      </w:numPr>
      <w:tabs>
        <w:tab w:val="right" w:leader="dot" w:pos="9911"/>
      </w:tabs>
    </w:pPr>
    <w:rPr>
      <w:rFonts w:ascii="Calibri" w:hAnsi="Calibri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30A79"/>
    <w:pPr>
      <w:ind w:leftChars="400" w:left="960"/>
    </w:pPr>
    <w:rPr>
      <w:rFonts w:ascii="Calibri" w:hAnsi="Calibri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30A79"/>
    <w:pPr>
      <w:tabs>
        <w:tab w:val="right" w:leader="dot" w:pos="9911"/>
      </w:tabs>
      <w:ind w:left="142"/>
      <w:jc w:val="center"/>
    </w:pPr>
    <w:rPr>
      <w:rFonts w:ascii="微軟正黑體" w:eastAsia="微軟正黑體" w:hAnsi="微軟正黑體"/>
      <w:b/>
      <w:noProof/>
      <w:sz w:val="32"/>
      <w:szCs w:val="32"/>
    </w:rPr>
  </w:style>
  <w:style w:type="paragraph" w:styleId="afa">
    <w:name w:val="endnote text"/>
    <w:basedOn w:val="a"/>
    <w:link w:val="afb"/>
    <w:uiPriority w:val="99"/>
    <w:unhideWhenUsed/>
    <w:rsid w:val="00D30A79"/>
    <w:pPr>
      <w:snapToGrid w:val="0"/>
    </w:pPr>
    <w:rPr>
      <w:rFonts w:ascii="Calibri" w:hAnsi="Calibri"/>
      <w:szCs w:val="22"/>
    </w:rPr>
  </w:style>
  <w:style w:type="character" w:customStyle="1" w:styleId="afb">
    <w:name w:val="章節附註文字 字元"/>
    <w:link w:val="afa"/>
    <w:uiPriority w:val="99"/>
    <w:rsid w:val="00D30A79"/>
    <w:rPr>
      <w:rFonts w:ascii="Calibri" w:hAnsi="Calibri"/>
      <w:kern w:val="2"/>
      <w:sz w:val="24"/>
      <w:szCs w:val="22"/>
    </w:rPr>
  </w:style>
  <w:style w:type="character" w:styleId="afc">
    <w:name w:val="endnote reference"/>
    <w:uiPriority w:val="99"/>
    <w:unhideWhenUsed/>
    <w:rsid w:val="00D30A79"/>
    <w:rPr>
      <w:vertAlign w:val="superscript"/>
    </w:rPr>
  </w:style>
  <w:style w:type="paragraph" w:styleId="afd">
    <w:name w:val="Title"/>
    <w:basedOn w:val="a"/>
    <w:link w:val="afe"/>
    <w:qFormat/>
    <w:rsid w:val="00D30A7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e">
    <w:name w:val="標題 字元"/>
    <w:link w:val="afd"/>
    <w:rsid w:val="00D30A79"/>
    <w:rPr>
      <w:rFonts w:ascii="Arial" w:hAnsi="Arial" w:cs="Arial"/>
      <w:b/>
      <w:bCs/>
      <w:kern w:val="2"/>
      <w:sz w:val="32"/>
      <w:szCs w:val="32"/>
    </w:rPr>
  </w:style>
  <w:style w:type="paragraph" w:styleId="aff">
    <w:name w:val="Plain Text"/>
    <w:basedOn w:val="a"/>
    <w:link w:val="aff0"/>
    <w:rsid w:val="00BE531D"/>
    <w:rPr>
      <w:rFonts w:ascii="細明體" w:eastAsia="細明體" w:hAnsi="Courier New" w:cs="Courier New"/>
      <w:szCs w:val="24"/>
    </w:rPr>
  </w:style>
  <w:style w:type="character" w:customStyle="1" w:styleId="aff0">
    <w:name w:val="純文字 字元"/>
    <w:link w:val="aff"/>
    <w:rsid w:val="00BE531D"/>
    <w:rPr>
      <w:rFonts w:ascii="細明體" w:eastAsia="細明體" w:hAnsi="Courier New" w:cs="Courier New"/>
      <w:kern w:val="2"/>
      <w:sz w:val="24"/>
      <w:szCs w:val="24"/>
    </w:rPr>
  </w:style>
  <w:style w:type="character" w:styleId="aff1">
    <w:name w:val="annotation reference"/>
    <w:basedOn w:val="a1"/>
    <w:semiHidden/>
    <w:unhideWhenUsed/>
    <w:rsid w:val="0045337A"/>
    <w:rPr>
      <w:sz w:val="18"/>
      <w:szCs w:val="18"/>
    </w:rPr>
  </w:style>
  <w:style w:type="paragraph" w:styleId="aff2">
    <w:name w:val="annotation subject"/>
    <w:basedOn w:val="af0"/>
    <w:next w:val="af0"/>
    <w:link w:val="aff3"/>
    <w:semiHidden/>
    <w:unhideWhenUsed/>
    <w:rsid w:val="0045337A"/>
    <w:rPr>
      <w:b/>
      <w:bCs/>
      <w:szCs w:val="20"/>
    </w:rPr>
  </w:style>
  <w:style w:type="character" w:customStyle="1" w:styleId="aff3">
    <w:name w:val="註解主旨 字元"/>
    <w:basedOn w:val="af1"/>
    <w:link w:val="aff2"/>
    <w:semiHidden/>
    <w:rsid w:val="0045337A"/>
    <w:rPr>
      <w:b/>
      <w:bCs/>
      <w:kern w:val="2"/>
      <w:sz w:val="24"/>
      <w:szCs w:val="24"/>
    </w:rPr>
  </w:style>
  <w:style w:type="character" w:customStyle="1" w:styleId="apple-converted-space">
    <w:name w:val="apple-converted-space"/>
    <w:basedOn w:val="a1"/>
    <w:rsid w:val="00B2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ny@accudata.com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31995;&#32113;&#38283;&#30332;&#32676;\&#27161;&#28310;\Standard\Document\&#38283;&#30332;&#25991;&#20214;&#27161;&#28310;\2_SASD-&#35215;&#26684;&#26360;&#31354;&#30333;&#34920;&#26684;\07_&#21151;&#33021;(&#31243;&#24335;)&#35215;&#26684;&#35498;&#26126;\07_&#21151;&#33021;(&#31243;&#24335;)&#35215;&#26684;&#35498;&#26126;_Web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24BBC-B647-4931-94CA-3C4AAAD9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07_功能(程式)規格說明_Web.dot</Template>
  <TotalTime>4675</TotalTime>
  <Pages>6</Pages>
  <Words>538</Words>
  <Characters>3070</Characters>
  <Application>Microsoft Office Word</Application>
  <DocSecurity>0</DocSecurity>
  <Lines>25</Lines>
  <Paragraphs>7</Paragraphs>
  <ScaleCrop>false</ScaleCrop>
  <Company>Accudata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SQL一般分類 (本課程只有DML部份)</dc:title>
  <dc:subject/>
  <dc:creator>余秋慧經理</dc:creator>
  <cp:keywords/>
  <cp:lastModifiedBy>張紫庭</cp:lastModifiedBy>
  <cp:revision>605</cp:revision>
  <cp:lastPrinted>2013-08-19T06:41:00Z</cp:lastPrinted>
  <dcterms:created xsi:type="dcterms:W3CDTF">2016-07-01T10:16:00Z</dcterms:created>
  <dcterms:modified xsi:type="dcterms:W3CDTF">2017-01-12T09:54:00Z</dcterms:modified>
</cp:coreProperties>
</file>