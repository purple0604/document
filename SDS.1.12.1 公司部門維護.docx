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19F1" w:rsidRPr="00E41CEB" w:rsidRDefault="001319F1" w:rsidP="001319F1">
      <w:pPr>
        <w:jc w:val="center"/>
        <w:rPr>
          <w:rFonts w:ascii="細明體" w:eastAsia="細明體" w:hAnsi="細明體"/>
          <w:b/>
          <w:sz w:val="36"/>
          <w:szCs w:val="36"/>
        </w:rPr>
      </w:pPr>
      <w:r w:rsidRPr="00E41CEB">
        <w:rPr>
          <w:rFonts w:ascii="細明體" w:eastAsia="細明體" w:hAnsi="細明體" w:hint="eastAsia"/>
          <w:b/>
          <w:sz w:val="36"/>
          <w:szCs w:val="36"/>
        </w:rPr>
        <w:t>功能規格變更履歷</w:t>
      </w:r>
    </w:p>
    <w:tbl>
      <w:tblPr>
        <w:tblW w:w="98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4"/>
        <w:gridCol w:w="6197"/>
        <w:gridCol w:w="851"/>
        <w:gridCol w:w="1417"/>
      </w:tblGrid>
      <w:tr w:rsidR="00627100" w:rsidRPr="00E41CEB" w:rsidTr="00157091">
        <w:tc>
          <w:tcPr>
            <w:tcW w:w="1424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更新日期</w:t>
            </w: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更新內容</w:t>
            </w:r>
          </w:p>
        </w:tc>
        <w:tc>
          <w:tcPr>
            <w:tcW w:w="851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版本</w:t>
            </w:r>
          </w:p>
        </w:tc>
        <w:tc>
          <w:tcPr>
            <w:tcW w:w="1417" w:type="dxa"/>
          </w:tcPr>
          <w:p w:rsidR="00627100" w:rsidRPr="00E41CEB" w:rsidRDefault="00627100" w:rsidP="00157091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  <w:b/>
              </w:rPr>
            </w:pPr>
            <w:r w:rsidRPr="00E41CEB">
              <w:rPr>
                <w:rFonts w:ascii="細明體" w:eastAsia="細明體" w:hAnsi="細明體" w:hint="eastAsia"/>
                <w:b/>
              </w:rPr>
              <w:t>變更者</w:t>
            </w: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201</w:t>
            </w:r>
            <w:r w:rsidR="00366A33" w:rsidRPr="00E41CEB">
              <w:rPr>
                <w:rFonts w:ascii="細明體" w:eastAsia="細明體" w:hAnsi="細明體" w:hint="eastAsia"/>
              </w:rPr>
              <w:t>7</w:t>
            </w:r>
            <w:r w:rsidR="007F5336">
              <w:rPr>
                <w:rFonts w:ascii="細明體" w:eastAsia="細明體" w:hAnsi="細明體" w:hint="eastAsia"/>
              </w:rPr>
              <w:t>/01/12</w:t>
            </w:r>
          </w:p>
        </w:tc>
        <w:tc>
          <w:tcPr>
            <w:tcW w:w="6197" w:type="dxa"/>
          </w:tcPr>
          <w:p w:rsidR="002F1979" w:rsidRPr="00E41CEB" w:rsidRDefault="002F1979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初版</w:t>
            </w:r>
          </w:p>
        </w:tc>
        <w:tc>
          <w:tcPr>
            <w:tcW w:w="851" w:type="dxa"/>
          </w:tcPr>
          <w:p w:rsidR="00627100" w:rsidRPr="00E41CEB" w:rsidRDefault="002F1979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1.0</w:t>
            </w:r>
          </w:p>
        </w:tc>
        <w:tc>
          <w:tcPr>
            <w:tcW w:w="1417" w:type="dxa"/>
          </w:tcPr>
          <w:p w:rsidR="00627100" w:rsidRPr="00E41CEB" w:rsidRDefault="00366A33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張紫庭</w:t>
            </w: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  <w:tr w:rsidR="00627100" w:rsidRPr="00E41CEB" w:rsidTr="00157091">
        <w:tc>
          <w:tcPr>
            <w:tcW w:w="1424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6197" w:type="dxa"/>
          </w:tcPr>
          <w:p w:rsidR="00627100" w:rsidRPr="00E41CEB" w:rsidRDefault="00627100" w:rsidP="00157091">
            <w:pPr>
              <w:tabs>
                <w:tab w:val="left" w:pos="1830"/>
              </w:tabs>
              <w:rPr>
                <w:rFonts w:ascii="細明體" w:eastAsia="細明體" w:hAnsi="細明體"/>
              </w:rPr>
            </w:pPr>
          </w:p>
        </w:tc>
        <w:tc>
          <w:tcPr>
            <w:tcW w:w="851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1417" w:type="dxa"/>
          </w:tcPr>
          <w:p w:rsidR="00627100" w:rsidRPr="00E41CEB" w:rsidRDefault="00627100" w:rsidP="007954F4">
            <w:pPr>
              <w:tabs>
                <w:tab w:val="left" w:pos="1830"/>
              </w:tabs>
              <w:jc w:val="center"/>
              <w:rPr>
                <w:rFonts w:ascii="細明體" w:eastAsia="細明體" w:hAnsi="細明體"/>
              </w:rPr>
            </w:pPr>
          </w:p>
        </w:tc>
      </w:tr>
    </w:tbl>
    <w:p w:rsidR="00D30A79" w:rsidRPr="00E41CEB" w:rsidRDefault="00627100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/>
          <w:b/>
          <w:color w:val="000080"/>
        </w:rPr>
        <w:br w:type="page"/>
      </w:r>
      <w:r w:rsidR="00D30A79" w:rsidRPr="00E41CEB">
        <w:rPr>
          <w:rFonts w:ascii="細明體" w:eastAsia="細明體" w:hAnsi="細明體" w:hint="eastAsia"/>
          <w:b/>
          <w:color w:val="000080"/>
        </w:rPr>
        <w:lastRenderedPageBreak/>
        <w:t>畫面格式：</w:t>
      </w:r>
    </w:p>
    <w:p w:rsidR="002F1979" w:rsidRPr="00E41CEB" w:rsidRDefault="002F1979" w:rsidP="00D30A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【主畫面】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5302"/>
      </w:tblGrid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X(50)XXXXXXXXXXXXXXXXXXXXXXXXXXXXX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管理／一線／二線</w:t>
            </w: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</w:p>
        </w:tc>
      </w:tr>
      <w:tr w:rsidR="0008646D" w:rsidRPr="00482058" w:rsidTr="00760CC0">
        <w:tc>
          <w:tcPr>
            <w:tcW w:w="6658" w:type="dxa"/>
            <w:gridSpan w:val="2"/>
          </w:tcPr>
          <w:p w:rsidR="0008646D" w:rsidRPr="00482058" w:rsidRDefault="0008646D" w:rsidP="00760CC0">
            <w:pPr>
              <w:jc w:val="center"/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查詢</w:t>
            </w:r>
          </w:p>
        </w:tc>
      </w:tr>
    </w:tbl>
    <w:p w:rsidR="002F1979" w:rsidRPr="00E41CEB" w:rsidRDefault="002F1979" w:rsidP="002F1979">
      <w:pPr>
        <w:rPr>
          <w:rFonts w:ascii="細明體" w:eastAsia="細明體" w:hAnsi="細明體"/>
          <w:sz w:val="20"/>
        </w:rPr>
      </w:pPr>
    </w:p>
    <w:tbl>
      <w:tblPr>
        <w:tblStyle w:val="af"/>
        <w:tblW w:w="6663" w:type="dxa"/>
        <w:tblInd w:w="-5" w:type="dxa"/>
        <w:tblLook w:val="04A0" w:firstRow="1" w:lastRow="0" w:firstColumn="1" w:lastColumn="0" w:noHBand="0" w:noVBand="1"/>
      </w:tblPr>
      <w:tblGrid>
        <w:gridCol w:w="781"/>
        <w:gridCol w:w="1216"/>
        <w:gridCol w:w="2256"/>
        <w:gridCol w:w="1129"/>
        <w:gridCol w:w="1281"/>
      </w:tblGrid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新增</w:t>
            </w:r>
          </w:p>
        </w:tc>
        <w:tc>
          <w:tcPr>
            <w:tcW w:w="1216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2256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1129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12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ascii="細明體" w:eastAsia="細明體" w:hAnsi="細明體" w:hint="eastAsia"/>
                <w:sz w:val="20"/>
              </w:rPr>
              <w:t>統一編號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TFM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全家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管理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  <w:r>
              <w:rPr>
                <w:rFonts w:ascii="細明體" w:eastAsia="細明體" w:hAnsi="細明體"/>
                <w:sz w:val="20"/>
              </w:rPr>
              <w:t>2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  <w:r>
              <w:rPr>
                <w:rFonts w:ascii="細明體" w:eastAsia="細明體" w:hAnsi="細明體" w:hint="eastAsia"/>
                <w:sz w:val="20"/>
              </w:rPr>
              <w:t>維修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二線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Pr="00482058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SYSTEX</w:t>
            </w:r>
          </w:p>
        </w:tc>
        <w:tc>
          <w:tcPr>
            <w:tcW w:w="22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精誠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二線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  <w:tr w:rsidR="0008646D" w:rsidRPr="00482058" w:rsidTr="00760CC0">
        <w:tc>
          <w:tcPr>
            <w:tcW w:w="781" w:type="dxa"/>
          </w:tcPr>
          <w:p w:rsidR="0008646D" w:rsidRDefault="0008646D" w:rsidP="0008646D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21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  <w:tc>
          <w:tcPr>
            <w:tcW w:w="2256" w:type="dxa"/>
          </w:tcPr>
          <w:p w:rsidR="0008646D" w:rsidRDefault="00400619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X(5</w:t>
            </w:r>
            <w:r w:rsidR="0008646D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0)XXXXXXXXXXXXXXX</w:t>
            </w:r>
          </w:p>
        </w:tc>
        <w:tc>
          <w:tcPr>
            <w:tcW w:w="112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</w:t>
            </w:r>
            <w:r w:rsidR="0086719A">
              <w:rPr>
                <w:rFonts w:ascii="細明體" w:eastAsia="細明體" w:hAnsi="細明體" w:hint="eastAsia"/>
                <w:sz w:val="20"/>
              </w:rPr>
              <w:t>(10)</w:t>
            </w:r>
            <w:r>
              <w:rPr>
                <w:rFonts w:ascii="細明體" w:eastAsia="細明體" w:hAnsi="細明體" w:hint="eastAsia"/>
                <w:sz w:val="20"/>
              </w:rPr>
              <w:t>XXX</w:t>
            </w:r>
          </w:p>
        </w:tc>
        <w:tc>
          <w:tcPr>
            <w:tcW w:w="1281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X(10)XXXXX</w:t>
            </w:r>
          </w:p>
        </w:tc>
      </w:tr>
    </w:tbl>
    <w:p w:rsidR="0008646D" w:rsidRPr="00E41CEB" w:rsidRDefault="0008646D" w:rsidP="00667B10">
      <w:pPr>
        <w:tabs>
          <w:tab w:val="left" w:pos="567"/>
        </w:tabs>
        <w:rPr>
          <w:rFonts w:ascii="細明體" w:eastAsia="細明體" w:hAnsi="細明體"/>
          <w:sz w:val="20"/>
        </w:rPr>
      </w:pPr>
    </w:p>
    <w:p w:rsidR="002F1979" w:rsidRPr="00E41CEB" w:rsidRDefault="002F1979" w:rsidP="002F1979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</w:t>
      </w:r>
      <w:r w:rsidR="00F071E1" w:rsidRPr="00E41CEB">
        <w:rPr>
          <w:rFonts w:ascii="細明體" w:eastAsia="細明體" w:hAnsi="細明體" w:hint="eastAsia"/>
          <w:b/>
          <w:szCs w:val="24"/>
        </w:rPr>
        <w:t>新增/</w:t>
      </w:r>
      <w:r w:rsidR="00576B22" w:rsidRPr="00E41CEB">
        <w:rPr>
          <w:rFonts w:ascii="細明體" w:eastAsia="細明體" w:hAnsi="細明體" w:hint="eastAsia"/>
          <w:b/>
          <w:szCs w:val="24"/>
        </w:rPr>
        <w:t>明細</w:t>
      </w:r>
      <w:r w:rsidRPr="00E41CEB">
        <w:rPr>
          <w:rFonts w:ascii="細明體" w:eastAsia="細明體" w:hAnsi="細明體" w:hint="eastAsia"/>
          <w:b/>
          <w:szCs w:val="24"/>
        </w:rPr>
        <w:t>畫面】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56"/>
        <w:gridCol w:w="5302"/>
      </w:tblGrid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/>
                <w:sz w:val="20"/>
                <w:bdr w:val="single" w:sz="4" w:space="0" w:color="auto"/>
              </w:rPr>
              <w:t>FUJI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公司名稱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8308E3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富士通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公司角色</w:t>
            </w:r>
          </w:p>
        </w:tc>
        <w:tc>
          <w:tcPr>
            <w:tcW w:w="5302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一線</w:t>
            </w:r>
            <w:r w:rsidRPr="008308E3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</w:p>
        </w:tc>
      </w:tr>
      <w:tr w:rsidR="0008646D" w:rsidRPr="00482058" w:rsidTr="00760CC0">
        <w:tc>
          <w:tcPr>
            <w:tcW w:w="1356" w:type="dxa"/>
          </w:tcPr>
          <w:p w:rsidR="0008646D" w:rsidRPr="00284DB0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284DB0">
              <w:rPr>
                <w:rFonts w:ascii="細明體" w:eastAsia="細明體" w:hAnsi="細明體" w:hint="eastAsia"/>
                <w:sz w:val="20"/>
              </w:rPr>
              <w:t>統一編號</w:t>
            </w:r>
          </w:p>
        </w:tc>
        <w:tc>
          <w:tcPr>
            <w:tcW w:w="5302" w:type="dxa"/>
          </w:tcPr>
          <w:p w:rsidR="0008646D" w:rsidRPr="0032340F" w:rsidRDefault="0008646D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X(10)XXXXX</w:t>
            </w:r>
            <w:r w:rsidRPr="00284DB0">
              <w:rPr>
                <w:rFonts w:ascii="細明體" w:eastAsia="細明體" w:hAnsi="細明體" w:hint="eastAsia"/>
                <w:sz w:val="20"/>
              </w:rPr>
              <w:t xml:space="preserve"> </w:t>
            </w:r>
            <w:r>
              <w:rPr>
                <w:rFonts w:ascii="細明體" w:eastAsia="細明體" w:hAnsi="細明體"/>
                <w:sz w:val="20"/>
                <w:bdr w:val="single" w:sz="4" w:space="0" w:color="auto"/>
              </w:rPr>
              <w:t>…</w:t>
            </w:r>
            <w:r w:rsidRPr="00603E3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5509D2">
              <w:rPr>
                <w:rFonts w:ascii="細明體" w:eastAsia="細明體" w:hAnsi="細明體" w:hint="eastAsia"/>
                <w:sz w:val="20"/>
              </w:rPr>
              <w:t>X(20)XXXXXXXXXXXXX</w:t>
            </w:r>
          </w:p>
        </w:tc>
      </w:tr>
      <w:tr w:rsidR="0008646D" w:rsidRPr="00482058" w:rsidTr="00760CC0">
        <w:tc>
          <w:tcPr>
            <w:tcW w:w="6658" w:type="dxa"/>
            <w:gridSpan w:val="2"/>
          </w:tcPr>
          <w:p w:rsidR="0008646D" w:rsidRPr="00482058" w:rsidRDefault="0008646D" w:rsidP="002643E1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="002643E1" w:rsidRPr="002643E1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2643E1" w:rsidRPr="002643E1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刪除</w:t>
            </w:r>
            <w:r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關閉</w:t>
            </w:r>
          </w:p>
        </w:tc>
      </w:tr>
    </w:tbl>
    <w:p w:rsidR="00D837FB" w:rsidRDefault="00D837FB" w:rsidP="00D30A79">
      <w:pPr>
        <w:rPr>
          <w:rFonts w:ascii="細明體" w:eastAsia="細明體" w:hAnsi="細明體"/>
          <w:sz w:val="20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96"/>
        <w:gridCol w:w="1196"/>
        <w:gridCol w:w="2539"/>
        <w:gridCol w:w="1134"/>
        <w:gridCol w:w="994"/>
      </w:tblGrid>
      <w:tr w:rsidR="0008646D" w:rsidRPr="00482058" w:rsidTr="00760CC0">
        <w:tc>
          <w:tcPr>
            <w:tcW w:w="796" w:type="dxa"/>
          </w:tcPr>
          <w:p w:rsidR="0008646D" w:rsidRPr="0032340F" w:rsidRDefault="0008646D" w:rsidP="0083281E">
            <w:pPr>
              <w:jc w:val="center"/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新增</w:t>
            </w:r>
          </w:p>
        </w:tc>
        <w:tc>
          <w:tcPr>
            <w:tcW w:w="11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部門代號</w:t>
            </w:r>
          </w:p>
        </w:tc>
        <w:tc>
          <w:tcPr>
            <w:tcW w:w="2539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部門名稱</w:t>
            </w:r>
          </w:p>
        </w:tc>
        <w:tc>
          <w:tcPr>
            <w:tcW w:w="1134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用途</w:t>
            </w:r>
            <w:r w:rsidR="0052287D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994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</w:t>
            </w:r>
            <w:r w:rsidRPr="00482058">
              <w:rPr>
                <w:rFonts w:ascii="細明體" w:eastAsia="細明體" w:hAnsi="細明體" w:hint="eastAsia"/>
                <w:sz w:val="20"/>
              </w:rPr>
              <w:t>別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F101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新品整備中心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新品倉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台北倉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F202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整備中心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F203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汐止倉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總倉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Pr="00482058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F211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 w:rsidRPr="00482058">
              <w:rPr>
                <w:rFonts w:ascii="細明體" w:eastAsia="細明體" w:hAnsi="細明體" w:hint="eastAsia"/>
                <w:color w:val="000000"/>
                <w:sz w:val="20"/>
              </w:rPr>
              <w:t>台北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一般倉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 w:rsidRPr="00482058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區域倉</w:t>
            </w:r>
          </w:p>
        </w:tc>
      </w:tr>
      <w:tr w:rsidR="0008646D" w:rsidRPr="00482058" w:rsidTr="00760CC0">
        <w:tc>
          <w:tcPr>
            <w:tcW w:w="796" w:type="dxa"/>
          </w:tcPr>
          <w:p w:rsidR="0008646D" w:rsidRDefault="0008646D" w:rsidP="0083281E">
            <w:pPr>
              <w:jc w:val="center"/>
              <w:rPr>
                <w:rFonts w:ascii="細明體" w:eastAsia="細明體" w:hAnsi="細明體"/>
                <w:sz w:val="20"/>
                <w:u w:val="single"/>
              </w:rPr>
            </w:pPr>
            <w:r>
              <w:rPr>
                <w:rFonts w:ascii="細明體" w:eastAsia="細明體" w:hAnsi="細明體" w:hint="eastAsia"/>
                <w:sz w:val="20"/>
                <w:u w:val="single"/>
              </w:rPr>
              <w:t>明細</w:t>
            </w:r>
          </w:p>
        </w:tc>
        <w:tc>
          <w:tcPr>
            <w:tcW w:w="1196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</w:t>
            </w:r>
            <w:r w:rsidR="00897C52">
              <w:rPr>
                <w:rFonts w:ascii="細明體" w:eastAsia="細明體" w:hAnsi="細明體" w:hint="eastAsia"/>
                <w:sz w:val="20"/>
              </w:rPr>
              <w:t>(5)</w:t>
            </w:r>
            <w:r>
              <w:rPr>
                <w:rFonts w:ascii="細明體" w:eastAsia="細明體" w:hAnsi="細明體" w:hint="eastAsia"/>
                <w:sz w:val="20"/>
              </w:rPr>
              <w:t>XXX</w:t>
            </w:r>
          </w:p>
        </w:tc>
        <w:tc>
          <w:tcPr>
            <w:tcW w:w="2539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color w:val="000000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X(20)XXXXXXXXXXXXXXX</w:t>
            </w:r>
          </w:p>
        </w:tc>
        <w:tc>
          <w:tcPr>
            <w:tcW w:w="1134" w:type="dxa"/>
          </w:tcPr>
          <w:p w:rsidR="0008646D" w:rsidRPr="00482058" w:rsidRDefault="0008646D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XXXXXX</w:t>
            </w:r>
          </w:p>
        </w:tc>
        <w:tc>
          <w:tcPr>
            <w:tcW w:w="994" w:type="dxa"/>
          </w:tcPr>
          <w:p w:rsidR="0008646D" w:rsidRPr="00482058" w:rsidRDefault="0008646D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</w:rPr>
            </w:pPr>
            <w:r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</w:rPr>
              <w:t>XXXXXX</w:t>
            </w:r>
          </w:p>
        </w:tc>
      </w:tr>
    </w:tbl>
    <w:p w:rsidR="0008646D" w:rsidRDefault="0008646D" w:rsidP="00D30A79">
      <w:pPr>
        <w:rPr>
          <w:rFonts w:ascii="細明體" w:eastAsia="細明體" w:hAnsi="細明體"/>
          <w:sz w:val="20"/>
        </w:rPr>
      </w:pPr>
    </w:p>
    <w:p w:rsidR="001B03BA" w:rsidRDefault="001B03BA" w:rsidP="001B03BA">
      <w:pPr>
        <w:tabs>
          <w:tab w:val="left" w:pos="567"/>
        </w:tabs>
        <w:rPr>
          <w:rFonts w:ascii="細明體" w:eastAsia="細明體" w:hAnsi="細明體"/>
          <w:b/>
          <w:szCs w:val="24"/>
        </w:rPr>
      </w:pPr>
      <w:r w:rsidRPr="00E41CEB">
        <w:rPr>
          <w:rFonts w:ascii="細明體" w:eastAsia="細明體" w:hAnsi="細明體" w:hint="eastAsia"/>
          <w:b/>
          <w:szCs w:val="24"/>
        </w:rPr>
        <w:t>【</w:t>
      </w:r>
      <w:r>
        <w:rPr>
          <w:rFonts w:ascii="細明體" w:eastAsia="細明體" w:hAnsi="細明體" w:hint="eastAsia"/>
          <w:b/>
          <w:szCs w:val="24"/>
        </w:rPr>
        <w:t>部門設定畫</w:t>
      </w:r>
      <w:r w:rsidRPr="00E41CEB">
        <w:rPr>
          <w:rFonts w:ascii="細明體" w:eastAsia="細明體" w:hAnsi="細明體" w:hint="eastAsia"/>
          <w:b/>
          <w:szCs w:val="24"/>
        </w:rPr>
        <w:t>面】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196"/>
        <w:gridCol w:w="1918"/>
        <w:gridCol w:w="1134"/>
        <w:gridCol w:w="2410"/>
      </w:tblGrid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 w:hint="eastAsia"/>
                <w:sz w:val="20"/>
              </w:rPr>
              <w:t>公司代號</w:t>
            </w:r>
          </w:p>
        </w:tc>
        <w:tc>
          <w:tcPr>
            <w:tcW w:w="5462" w:type="dxa"/>
            <w:gridSpan w:val="3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 w:rsidRPr="00482058">
              <w:rPr>
                <w:rFonts w:ascii="細明體" w:eastAsia="細明體" w:hAnsi="細明體"/>
                <w:sz w:val="20"/>
              </w:rPr>
              <w:t>FUJI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482058">
              <w:rPr>
                <w:rFonts w:ascii="細明體" w:eastAsia="細明體" w:hAnsi="細明體" w:hint="eastAsia"/>
                <w:sz w:val="20"/>
              </w:rPr>
              <w:t>富士通</w:t>
            </w:r>
            <w:r>
              <w:rPr>
                <w:rFonts w:ascii="細明體" w:eastAsia="細明體" w:hAnsi="細明體" w:hint="eastAsia"/>
                <w:sz w:val="20"/>
              </w:rPr>
              <w:t>-</w:t>
            </w:r>
            <w:r w:rsidRPr="00482058">
              <w:rPr>
                <w:rFonts w:ascii="細明體" w:eastAsia="細明體" w:hAnsi="細明體" w:hint="eastAsia"/>
                <w:sz w:val="20"/>
              </w:rPr>
              <w:t>一線</w:t>
            </w:r>
          </w:p>
        </w:tc>
      </w:tr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部門代號</w:t>
            </w:r>
          </w:p>
        </w:tc>
        <w:tc>
          <w:tcPr>
            <w:tcW w:w="1918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F211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 xml:space="preserve"> </w:t>
            </w:r>
          </w:p>
        </w:tc>
        <w:tc>
          <w:tcPr>
            <w:tcW w:w="1134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部門名稱</w:t>
            </w:r>
          </w:p>
        </w:tc>
        <w:tc>
          <w:tcPr>
            <w:tcW w:w="2410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>
              <w:rPr>
                <w:rFonts w:ascii="細明體" w:eastAsia="細明體" w:hAnsi="細明體" w:hint="eastAsia"/>
                <w:color w:val="000000"/>
                <w:sz w:val="20"/>
                <w:bdr w:val="single" w:sz="4" w:space="0" w:color="auto"/>
              </w:rPr>
              <w:t>台北</w:t>
            </w:r>
          </w:p>
        </w:tc>
      </w:tr>
      <w:tr w:rsidR="001B03BA" w:rsidRPr="00482058" w:rsidTr="00760CC0">
        <w:tc>
          <w:tcPr>
            <w:tcW w:w="1196" w:type="dxa"/>
          </w:tcPr>
          <w:p w:rsidR="001B03BA" w:rsidRPr="00482058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用途</w:t>
            </w:r>
            <w:r w:rsidR="00580EAA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1918" w:type="dxa"/>
          </w:tcPr>
          <w:p w:rsidR="001B03BA" w:rsidRPr="0032340F" w:rsidRDefault="001B03BA" w:rsidP="00760CC0">
            <w:pPr>
              <w:rPr>
                <w:rFonts w:ascii="細明體" w:eastAsia="細明體" w:hAnsi="細明體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一般倉</w:t>
            </w:r>
            <w:r w:rsidRPr="0032340F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▼</w:t>
            </w:r>
          </w:p>
        </w:tc>
        <w:tc>
          <w:tcPr>
            <w:tcW w:w="1134" w:type="dxa"/>
          </w:tcPr>
          <w:p w:rsidR="001B03BA" w:rsidRDefault="001B03BA" w:rsidP="00760CC0">
            <w:pPr>
              <w:rPr>
                <w:rFonts w:ascii="細明體" w:eastAsia="細明體" w:hAnsi="細明體"/>
                <w:sz w:val="20"/>
              </w:rPr>
            </w:pPr>
            <w:r>
              <w:rPr>
                <w:rFonts w:ascii="細明體" w:eastAsia="細明體" w:hAnsi="細明體" w:hint="eastAsia"/>
                <w:sz w:val="20"/>
              </w:rPr>
              <w:t>倉</w:t>
            </w:r>
            <w:r w:rsidRPr="00482058">
              <w:rPr>
                <w:rFonts w:ascii="細明體" w:eastAsia="細明體" w:hAnsi="細明體" w:hint="eastAsia"/>
                <w:sz w:val="20"/>
              </w:rPr>
              <w:t>別</w:t>
            </w:r>
          </w:p>
        </w:tc>
        <w:tc>
          <w:tcPr>
            <w:tcW w:w="2410" w:type="dxa"/>
          </w:tcPr>
          <w:p w:rsidR="001B03BA" w:rsidRPr="0032340F" w:rsidRDefault="001B03BA" w:rsidP="00760CC0">
            <w:pPr>
              <w:rPr>
                <w:rFonts w:ascii="細明體" w:eastAsia="細明體" w:hAnsi="細明體" w:cs="新細明體"/>
                <w:color w:val="000000"/>
                <w:kern w:val="0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cs="新細明體" w:hint="eastAsia"/>
                <w:color w:val="000000"/>
                <w:kern w:val="0"/>
                <w:sz w:val="20"/>
                <w:bdr w:val="single" w:sz="4" w:space="0" w:color="auto"/>
              </w:rPr>
              <w:t>總倉▼</w:t>
            </w:r>
          </w:p>
        </w:tc>
      </w:tr>
      <w:tr w:rsidR="009C44E2" w:rsidRPr="00482058" w:rsidTr="00760CC0">
        <w:tc>
          <w:tcPr>
            <w:tcW w:w="6658" w:type="dxa"/>
            <w:gridSpan w:val="4"/>
          </w:tcPr>
          <w:p w:rsidR="009C44E2" w:rsidRPr="0032340F" w:rsidRDefault="009C44E2" w:rsidP="009C44E2">
            <w:pPr>
              <w:jc w:val="center"/>
              <w:rPr>
                <w:rFonts w:ascii="細明體" w:eastAsia="細明體" w:hAnsi="細明體" w:cs="新細明體"/>
                <w:color w:val="000000"/>
                <w:kern w:val="0"/>
                <w:sz w:val="20"/>
                <w:bdr w:val="single" w:sz="4" w:space="0" w:color="auto"/>
              </w:rPr>
            </w:pP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儲存</w:t>
            </w:r>
            <w:r w:rsidR="00AD68E7" w:rsidRPr="00AD68E7">
              <w:rPr>
                <w:rFonts w:ascii="細明體" w:eastAsia="細明體" w:hAnsi="細明體" w:hint="eastAsia"/>
                <w:sz w:val="20"/>
              </w:rPr>
              <w:t xml:space="preserve"> </w:t>
            </w:r>
            <w:r w:rsidR="00AD68E7" w:rsidRPr="002643E1">
              <w:rPr>
                <w:rFonts w:ascii="細明體" w:eastAsia="細明體" w:hAnsi="細明體" w:hint="eastAsia"/>
                <w:color w:val="FF0000"/>
                <w:sz w:val="20"/>
                <w:bdr w:val="single" w:sz="4" w:space="0" w:color="auto"/>
              </w:rPr>
              <w:t>刪除</w:t>
            </w:r>
            <w:r w:rsidR="00AD68E7" w:rsidRPr="00AD68E7">
              <w:rPr>
                <w:rFonts w:ascii="細明體" w:eastAsia="細明體" w:hAnsi="細明體" w:hint="eastAsia"/>
                <w:color w:val="FF0000"/>
                <w:sz w:val="20"/>
              </w:rPr>
              <w:t xml:space="preserve"> </w:t>
            </w:r>
            <w:r w:rsidRPr="0032340F">
              <w:rPr>
                <w:rFonts w:ascii="細明體" w:eastAsia="細明體" w:hAnsi="細明體" w:hint="eastAsia"/>
                <w:sz w:val="20"/>
                <w:bdr w:val="single" w:sz="4" w:space="0" w:color="auto"/>
              </w:rPr>
              <w:t>關閉</w:t>
            </w:r>
          </w:p>
        </w:tc>
      </w:tr>
    </w:tbl>
    <w:p w:rsidR="0008646D" w:rsidRPr="00E41CEB" w:rsidRDefault="0008646D" w:rsidP="00D30A79">
      <w:pPr>
        <w:rPr>
          <w:rFonts w:ascii="細明體" w:eastAsia="細明體" w:hAnsi="細明體"/>
          <w:sz w:val="20"/>
        </w:rPr>
      </w:pPr>
    </w:p>
    <w:p w:rsidR="00D7530E" w:rsidRDefault="00D30A79" w:rsidP="00D30A79">
      <w:pPr>
        <w:rPr>
          <w:rFonts w:ascii="細明體" w:eastAsia="細明體" w:hAnsi="細明體"/>
          <w:b/>
          <w:color w:val="000080"/>
        </w:rPr>
      </w:pPr>
      <w:r w:rsidRPr="00D7530E">
        <w:rPr>
          <w:rFonts w:ascii="細明體" w:eastAsia="細明體" w:hAnsi="細明體" w:hint="eastAsia"/>
          <w:b/>
          <w:color w:val="000080"/>
        </w:rPr>
        <w:t>功能說明：</w:t>
      </w:r>
    </w:p>
    <w:p w:rsidR="009247F2" w:rsidRPr="00FE54C7" w:rsidRDefault="00FE54C7" w:rsidP="00760CC0">
      <w:pPr>
        <w:pStyle w:val="af9"/>
        <w:numPr>
          <w:ilvl w:val="0"/>
          <w:numId w:val="34"/>
        </w:numPr>
        <w:ind w:leftChars="0"/>
      </w:pPr>
      <w:r w:rsidRPr="00C10905">
        <w:rPr>
          <w:rFonts w:ascii="細明體" w:eastAsia="細明體" w:hAnsi="細明體" w:hint="eastAsia"/>
        </w:rPr>
        <w:t>依公司角色建立公司部門維護資訊，例：該公司的角色有一線及二線，即須新增兩筆資訊。</w:t>
      </w:r>
    </w:p>
    <w:p w:rsidR="001A197B" w:rsidRPr="00E41CEB" w:rsidRDefault="001A197B" w:rsidP="00D30A79">
      <w:pPr>
        <w:rPr>
          <w:rFonts w:ascii="細明體" w:eastAsia="細明體" w:hAnsi="細明體"/>
          <w:b/>
          <w:color w:val="000080"/>
          <w:highlight w:val="yellow"/>
        </w:rPr>
      </w:pPr>
    </w:p>
    <w:p w:rsidR="002D6FDD" w:rsidRPr="006B784C" w:rsidRDefault="00D30A79" w:rsidP="00D30A79">
      <w:pPr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  <w:b/>
          <w:color w:val="000080"/>
        </w:rPr>
        <w:t>使用單位：</w:t>
      </w:r>
      <w:r w:rsidR="009247F2" w:rsidRPr="005E242B">
        <w:rPr>
          <w:rFonts w:ascii="細明體" w:eastAsia="細明體" w:hAnsi="細明體" w:hint="eastAsia"/>
        </w:rPr>
        <w:t>管理人員</w:t>
      </w:r>
    </w:p>
    <w:p w:rsidR="00597B88" w:rsidRPr="005E242B" w:rsidRDefault="00D30A79" w:rsidP="001B04E6">
      <w:pPr>
        <w:rPr>
          <w:rFonts w:ascii="細明體" w:eastAsia="細明體" w:hAnsi="細明體"/>
          <w:color w:val="000000"/>
          <w:szCs w:val="24"/>
        </w:rPr>
      </w:pPr>
      <w:r w:rsidRPr="005E242B">
        <w:rPr>
          <w:rFonts w:ascii="細明體" w:eastAsia="細明體" w:hAnsi="細明體" w:hint="eastAsia"/>
          <w:b/>
          <w:color w:val="000080"/>
        </w:rPr>
        <w:t>基本操作：</w:t>
      </w:r>
    </w:p>
    <w:p w:rsidR="006C445C" w:rsidRDefault="00407A21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於主畫面</w:t>
      </w:r>
      <w:r w:rsidR="006C445C">
        <w:rPr>
          <w:rFonts w:ascii="細明體" w:eastAsia="細明體" w:hAnsi="細明體" w:hint="eastAsia"/>
        </w:rPr>
        <w:t>，</w:t>
      </w:r>
    </w:p>
    <w:p w:rsidR="00D73675" w:rsidRPr="00D73675" w:rsidRDefault="00407A21" w:rsidP="006C445C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lastRenderedPageBreak/>
        <w:t>按下查詢鈕，顯示符合條件的資料。</w:t>
      </w:r>
      <w:r w:rsidR="00CD6C9D">
        <w:rPr>
          <w:rFonts w:ascii="細明體" w:eastAsia="細明體" w:hAnsi="細明體" w:hint="eastAsia"/>
          <w:szCs w:val="24"/>
        </w:rPr>
        <w:t>若查無資料則顯示</w:t>
      </w:r>
      <w:r w:rsidR="00CD6C9D" w:rsidRPr="00C94FA7">
        <w:rPr>
          <w:rFonts w:ascii="細明體" w:eastAsia="細明體" w:hAnsi="細明體" w:hint="eastAsia"/>
          <w:szCs w:val="24"/>
        </w:rPr>
        <w:t>『查無資料』</w:t>
      </w:r>
      <w:r w:rsidR="00CD6C9D">
        <w:rPr>
          <w:rFonts w:ascii="細明體" w:eastAsia="細明體" w:hAnsi="細明體" w:hint="eastAsia"/>
          <w:szCs w:val="24"/>
        </w:rPr>
        <w:t>。</w:t>
      </w:r>
    </w:p>
    <w:p w:rsidR="00407A21" w:rsidRPr="005E242B" w:rsidRDefault="00407A21" w:rsidP="00D7367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可點擊明細</w:t>
      </w:r>
      <w:r w:rsidR="00F21435" w:rsidRPr="005E242B">
        <w:rPr>
          <w:rFonts w:ascii="細明體" w:eastAsia="細明體" w:hAnsi="細明體" w:hint="eastAsia"/>
        </w:rPr>
        <w:t>連結（修改模式）</w:t>
      </w:r>
      <w:r w:rsidRPr="005E242B">
        <w:rPr>
          <w:rFonts w:ascii="細明體" w:eastAsia="細明體" w:hAnsi="細明體" w:hint="eastAsia"/>
        </w:rPr>
        <w:t>或新增鈕</w:t>
      </w:r>
      <w:r w:rsidR="00F21435" w:rsidRPr="005E242B">
        <w:rPr>
          <w:rFonts w:ascii="細明體" w:eastAsia="細明體" w:hAnsi="細明體" w:hint="eastAsia"/>
        </w:rPr>
        <w:t>（新增模式）</w:t>
      </w:r>
      <w:r w:rsidRPr="005E242B">
        <w:rPr>
          <w:rFonts w:ascii="細明體" w:eastAsia="細明體" w:hAnsi="細明體" w:hint="eastAsia"/>
        </w:rPr>
        <w:t>，顯示</w:t>
      </w:r>
      <w:r w:rsidR="00576B22" w:rsidRPr="005E242B">
        <w:rPr>
          <w:rFonts w:ascii="細明體" w:eastAsia="細明體" w:hAnsi="細明體" w:hint="eastAsia"/>
        </w:rPr>
        <w:t>明細</w:t>
      </w:r>
      <w:r w:rsidRPr="005E242B">
        <w:rPr>
          <w:rFonts w:ascii="細明體" w:eastAsia="細明體" w:hAnsi="細明體" w:hint="eastAsia"/>
        </w:rPr>
        <w:t>畫面</w:t>
      </w:r>
      <w:r w:rsidR="004B44FE">
        <w:rPr>
          <w:rFonts w:ascii="細明體" w:eastAsia="細明體" w:hAnsi="細明體" w:hint="eastAsia"/>
        </w:rPr>
        <w:t>。</w:t>
      </w:r>
    </w:p>
    <w:p w:rsidR="005E242B" w:rsidRDefault="005E242B" w:rsidP="00407A21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於明細畫面，</w:t>
      </w:r>
    </w:p>
    <w:p w:rsidR="00E835D4" w:rsidRPr="00E835D4" w:rsidRDefault="00E835D4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C10905">
        <w:rPr>
          <w:rFonts w:ascii="細明體" w:eastAsia="細明體" w:hAnsi="細明體" w:hint="eastAsia"/>
        </w:rPr>
        <w:t>公司角色為「一線」時，需輸入部門（總倉、區域倉，但個人倉不用輸入，會於使用者管理時自動建立）。</w:t>
      </w:r>
    </w:p>
    <w:p w:rsidR="00E835D4" w:rsidRDefault="00E835D4" w:rsidP="00E835D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C10905">
        <w:rPr>
          <w:rFonts w:ascii="細明體" w:eastAsia="細明體" w:hAnsi="細明體" w:hint="eastAsia"/>
        </w:rPr>
        <w:t>公司角色為「二線」時，需輸入存在於『SDS.1.10.1 廠商資料維護』的統一編號。</w:t>
      </w:r>
    </w:p>
    <w:p w:rsidR="00C10905" w:rsidRPr="009323E9" w:rsidRDefault="00C10905" w:rsidP="00C10905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9323E9">
        <w:rPr>
          <w:rFonts w:ascii="細明體" w:eastAsia="細明體" w:hAnsi="細明體" w:hint="eastAsia"/>
        </w:rPr>
        <w:t>按下統一編號的</w:t>
      </w:r>
      <w:r w:rsidRPr="009323E9">
        <w:rPr>
          <w:rFonts w:ascii="細明體" w:eastAsia="細明體" w:hAnsi="細明體"/>
          <w:sz w:val="20"/>
          <w:szCs w:val="20"/>
          <w:bdr w:val="single" w:sz="4" w:space="0" w:color="auto"/>
        </w:rPr>
        <w:t>…</w:t>
      </w:r>
      <w:r w:rsidRPr="009323E9">
        <w:rPr>
          <w:rFonts w:ascii="細明體" w:eastAsia="細明體" w:hAnsi="細明體" w:hint="eastAsia"/>
        </w:rPr>
        <w:t>鈕，顯示『SDS.</w:t>
      </w:r>
      <w:r w:rsidRPr="009323E9">
        <w:rPr>
          <w:rFonts w:ascii="細明體" w:eastAsia="細明體" w:hAnsi="細明體"/>
        </w:rPr>
        <w:t xml:space="preserve">C.1 </w:t>
      </w:r>
      <w:r w:rsidRPr="009323E9">
        <w:rPr>
          <w:rFonts w:ascii="細明體" w:eastAsia="細明體" w:hAnsi="細明體" w:hint="eastAsia"/>
        </w:rPr>
        <w:t>廠商查詢畫面』。</w:t>
      </w:r>
    </w:p>
    <w:p w:rsidR="00C10905" w:rsidRDefault="00C10905" w:rsidP="005E242B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  <w:color w:val="FF0000"/>
        </w:rPr>
      </w:pPr>
      <w:r>
        <w:rPr>
          <w:rFonts w:ascii="細明體" w:eastAsia="細明體" w:hAnsi="細明體" w:hint="eastAsia"/>
          <w:color w:val="FF0000"/>
        </w:rPr>
        <w:t>按下刪除鈕時，刪除整筆公司資訊，包含部門資訊，刪除後回到主畫面。</w:t>
      </w:r>
    </w:p>
    <w:p w:rsidR="005D5894" w:rsidRPr="004B44FE" w:rsidRDefault="005D5894" w:rsidP="005D5894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</w:rPr>
      </w:pPr>
      <w:r w:rsidRPr="005E242B">
        <w:rPr>
          <w:rFonts w:ascii="細明體" w:eastAsia="細明體" w:hAnsi="細明體" w:hint="eastAsia"/>
        </w:rPr>
        <w:t>可點擊明細連結（修改模式）或新增鈕（新增模式），顯示</w:t>
      </w:r>
      <w:r>
        <w:rPr>
          <w:rFonts w:ascii="細明體" w:eastAsia="細明體" w:hAnsi="細明體" w:hint="eastAsia"/>
        </w:rPr>
        <w:t>部門設定</w:t>
      </w:r>
      <w:r w:rsidRPr="005E242B">
        <w:rPr>
          <w:rFonts w:ascii="細明體" w:eastAsia="細明體" w:hAnsi="細明體" w:hint="eastAsia"/>
        </w:rPr>
        <w:t>畫面</w:t>
      </w:r>
      <w:r>
        <w:rPr>
          <w:rFonts w:ascii="細明體" w:eastAsia="細明體" w:hAnsi="細明體" w:hint="eastAsia"/>
        </w:rPr>
        <w:t>。</w:t>
      </w:r>
    </w:p>
    <w:p w:rsidR="00462E53" w:rsidRDefault="00462E53" w:rsidP="00462E53">
      <w:pPr>
        <w:pStyle w:val="af9"/>
        <w:numPr>
          <w:ilvl w:val="0"/>
          <w:numId w:val="25"/>
        </w:numPr>
        <w:ind w:leftChars="0"/>
        <w:rPr>
          <w:rFonts w:ascii="細明體" w:eastAsia="細明體" w:hAnsi="細明體"/>
        </w:rPr>
      </w:pPr>
      <w:r>
        <w:rPr>
          <w:rFonts w:ascii="細明體" w:eastAsia="細明體" w:hAnsi="細明體" w:hint="eastAsia"/>
        </w:rPr>
        <w:t>於部門設定畫面，</w:t>
      </w:r>
    </w:p>
    <w:p w:rsidR="00462E53" w:rsidRPr="00622005" w:rsidRDefault="00462E53" w:rsidP="00462E53">
      <w:pPr>
        <w:pStyle w:val="af9"/>
        <w:numPr>
          <w:ilvl w:val="1"/>
          <w:numId w:val="25"/>
        </w:numPr>
        <w:ind w:leftChars="0"/>
        <w:rPr>
          <w:rFonts w:ascii="細明體" w:eastAsia="細明體" w:hAnsi="細明體"/>
          <w:color w:val="FF0000"/>
        </w:rPr>
      </w:pPr>
      <w:r w:rsidRPr="00622005">
        <w:rPr>
          <w:rFonts w:ascii="細明體" w:eastAsia="細明體" w:hAnsi="細明體" w:hint="eastAsia"/>
          <w:color w:val="FF0000"/>
        </w:rPr>
        <w:t>按下刪除鈕時，刪除該筆部門資訊，刪除後回到明細畫面。</w:t>
      </w:r>
    </w:p>
    <w:p w:rsidR="00A7256E" w:rsidRPr="00A7256E" w:rsidRDefault="00A7256E" w:rsidP="00A7256E">
      <w:pPr>
        <w:rPr>
          <w:rFonts w:ascii="細明體" w:eastAsia="細明體" w:hAnsi="細明體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color w:val="000000"/>
        </w:rPr>
      </w:pPr>
      <w:r w:rsidRPr="00E41CEB">
        <w:rPr>
          <w:rFonts w:ascii="細明體" w:eastAsia="細明體" w:hAnsi="細明體" w:hint="eastAsia"/>
          <w:b/>
          <w:color w:val="000080"/>
        </w:rPr>
        <w:t>欄位意義：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400"/>
        <w:gridCol w:w="6279"/>
      </w:tblGrid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3C2FEB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公司角色</w:t>
            </w:r>
          </w:p>
        </w:tc>
        <w:tc>
          <w:tcPr>
            <w:tcW w:w="6279" w:type="dxa"/>
          </w:tcPr>
          <w:p w:rsidR="004611A3" w:rsidRPr="004611A3" w:rsidRDefault="003C2FEB" w:rsidP="004611A3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分為管理、一線、二線等角色</w:t>
            </w:r>
          </w:p>
        </w:tc>
      </w:tr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Pr="008F4504" w:rsidRDefault="003C2FEB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6279" w:type="dxa"/>
          </w:tcPr>
          <w:p w:rsidR="004611A3" w:rsidRDefault="003C2FEB" w:rsidP="00760CC0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公司角色為二線時必須輸入</w:t>
            </w:r>
          </w:p>
        </w:tc>
      </w:tr>
      <w:tr w:rsidR="004611A3" w:rsidRPr="006E097C" w:rsidTr="00760CC0">
        <w:tc>
          <w:tcPr>
            <w:tcW w:w="480" w:type="dxa"/>
            <w:vAlign w:val="center"/>
          </w:tcPr>
          <w:p w:rsidR="004611A3" w:rsidRDefault="004611A3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4611A3" w:rsidRDefault="00A84C70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部門代號</w:t>
            </w:r>
          </w:p>
        </w:tc>
        <w:tc>
          <w:tcPr>
            <w:tcW w:w="6279" w:type="dxa"/>
          </w:tcPr>
          <w:p w:rsidR="004611A3" w:rsidRPr="004611A3" w:rsidRDefault="00BB5A04" w:rsidP="004611A3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公司角色為一線時必須輸入，</w:t>
            </w:r>
            <w:r w:rsidR="00A84C70">
              <w:rPr>
                <w:rFonts w:ascii="細明體" w:eastAsia="細明體" w:hAnsi="細明體" w:hint="eastAsia"/>
                <w:color w:val="000000"/>
                <w:szCs w:val="24"/>
              </w:rPr>
              <w:t>即倉庫代號</w:t>
            </w:r>
          </w:p>
        </w:tc>
      </w:tr>
      <w:tr w:rsidR="00A84C70" w:rsidRPr="006E097C" w:rsidTr="00760CC0">
        <w:tc>
          <w:tcPr>
            <w:tcW w:w="480" w:type="dxa"/>
            <w:vAlign w:val="center"/>
          </w:tcPr>
          <w:p w:rsidR="00A84C70" w:rsidRDefault="00A84C70" w:rsidP="00760CC0">
            <w:pPr>
              <w:numPr>
                <w:ilvl w:val="0"/>
                <w:numId w:val="3"/>
              </w:numPr>
              <w:ind w:leftChars="-50" w:left="-120" w:rightChars="-50" w:right="-120"/>
              <w:jc w:val="both"/>
              <w:textAlignment w:val="center"/>
              <w:rPr>
                <w:rFonts w:ascii="細明體" w:eastAsia="細明體" w:hAnsi="細明體"/>
              </w:rPr>
            </w:pPr>
          </w:p>
        </w:tc>
        <w:tc>
          <w:tcPr>
            <w:tcW w:w="2400" w:type="dxa"/>
          </w:tcPr>
          <w:p w:rsidR="00A84C70" w:rsidRDefault="00A84C70" w:rsidP="00760CC0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部門名稱</w:t>
            </w:r>
          </w:p>
        </w:tc>
        <w:tc>
          <w:tcPr>
            <w:tcW w:w="6279" w:type="dxa"/>
          </w:tcPr>
          <w:p w:rsidR="00A84C70" w:rsidRPr="004611A3" w:rsidRDefault="00BB5A04" w:rsidP="004611A3">
            <w:pPr>
              <w:adjustRightInd w:val="0"/>
              <w:rPr>
                <w:rFonts w:ascii="細明體" w:eastAsia="細明體" w:hAnsi="細明體"/>
                <w:color w:val="000000"/>
                <w:szCs w:val="24"/>
              </w:rPr>
            </w:pPr>
            <w:r>
              <w:rPr>
                <w:rFonts w:ascii="細明體" w:eastAsia="細明體" w:hAnsi="細明體" w:hint="eastAsia"/>
                <w:color w:val="000000"/>
                <w:szCs w:val="24"/>
              </w:rPr>
              <w:t>公司角色為一線時必須輸入，</w:t>
            </w:r>
            <w:r w:rsidR="00A84C70">
              <w:rPr>
                <w:rFonts w:ascii="細明體" w:eastAsia="細明體" w:hAnsi="細明體" w:hint="eastAsia"/>
                <w:color w:val="000000"/>
                <w:szCs w:val="24"/>
              </w:rPr>
              <w:t>即倉庫名稱</w:t>
            </w:r>
          </w:p>
        </w:tc>
      </w:tr>
    </w:tbl>
    <w:p w:rsidR="00D30A79" w:rsidRPr="004611A3" w:rsidRDefault="00D30A79" w:rsidP="00D30A79">
      <w:pPr>
        <w:tabs>
          <w:tab w:val="left" w:pos="567"/>
        </w:tabs>
        <w:rPr>
          <w:rFonts w:ascii="細明體" w:eastAsia="細明體" w:hAnsi="細明體"/>
          <w:color w:val="000080"/>
          <w:sz w:val="20"/>
        </w:rPr>
      </w:pPr>
    </w:p>
    <w:p w:rsidR="00D30A79" w:rsidRPr="00E41CEB" w:rsidRDefault="00D30A79" w:rsidP="00D30A79">
      <w:pPr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輸入控制：</w:t>
      </w:r>
    </w:p>
    <w:tbl>
      <w:tblPr>
        <w:tblW w:w="9159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6"/>
        <w:gridCol w:w="2054"/>
        <w:gridCol w:w="360"/>
        <w:gridCol w:w="360"/>
        <w:gridCol w:w="361"/>
        <w:gridCol w:w="359"/>
        <w:gridCol w:w="600"/>
        <w:gridCol w:w="600"/>
        <w:gridCol w:w="3999"/>
      </w:tblGrid>
      <w:tr w:rsidR="00900400" w:rsidRPr="00E41CEB" w:rsidTr="00900400">
        <w:trPr>
          <w:cantSplit/>
        </w:trPr>
        <w:tc>
          <w:tcPr>
            <w:tcW w:w="466" w:type="dxa"/>
            <w:vMerge w:val="restart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欄位名稱</w:t>
            </w:r>
          </w:p>
        </w:tc>
        <w:tc>
          <w:tcPr>
            <w:tcW w:w="1440" w:type="dxa"/>
            <w:gridSpan w:val="4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輸入控制</w:t>
            </w:r>
          </w:p>
        </w:tc>
        <w:tc>
          <w:tcPr>
            <w:tcW w:w="1200" w:type="dxa"/>
            <w:gridSpan w:val="2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資料</w:t>
            </w:r>
          </w:p>
        </w:tc>
        <w:tc>
          <w:tcPr>
            <w:tcW w:w="3999" w:type="dxa"/>
            <w:vMerge w:val="restart"/>
            <w:shd w:val="clear" w:color="auto" w:fill="C0C0C0"/>
            <w:vAlign w:val="center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(格式/預設值/計算式)說明</w:t>
            </w:r>
          </w:p>
        </w:tc>
      </w:tr>
      <w:tr w:rsidR="00900400" w:rsidRPr="00E41CEB" w:rsidTr="00900400">
        <w:trPr>
          <w:cantSplit/>
        </w:trPr>
        <w:tc>
          <w:tcPr>
            <w:tcW w:w="466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必</w:t>
            </w:r>
          </w:p>
        </w:tc>
        <w:tc>
          <w:tcPr>
            <w:tcW w:w="36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可</w:t>
            </w:r>
          </w:p>
        </w:tc>
        <w:tc>
          <w:tcPr>
            <w:tcW w:w="361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其</w:t>
            </w:r>
          </w:p>
        </w:tc>
        <w:tc>
          <w:tcPr>
            <w:tcW w:w="359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不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型態</w:t>
            </w:r>
          </w:p>
        </w:tc>
        <w:tc>
          <w:tcPr>
            <w:tcW w:w="600" w:type="dxa"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長度</w:t>
            </w:r>
          </w:p>
        </w:tc>
        <w:tc>
          <w:tcPr>
            <w:tcW w:w="3999" w:type="dxa"/>
            <w:vMerge/>
            <w:shd w:val="clear" w:color="auto" w:fill="C0C0C0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900400" w:rsidRPr="00E41CEB" w:rsidTr="00900400">
        <w:tc>
          <w:tcPr>
            <w:tcW w:w="466" w:type="dxa"/>
          </w:tcPr>
          <w:p w:rsidR="00900400" w:rsidRPr="00E41CEB" w:rsidRDefault="00900400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900400" w:rsidRPr="00E41CEB" w:rsidRDefault="00F2299A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  <w:r w:rsidR="00460C6F" w:rsidRPr="00E41CEB">
              <w:rPr>
                <w:rFonts w:ascii="細明體" w:eastAsia="細明體" w:hAnsi="細明體" w:hint="eastAsia"/>
              </w:rPr>
              <w:t>(條件)</w:t>
            </w:r>
          </w:p>
        </w:tc>
        <w:tc>
          <w:tcPr>
            <w:tcW w:w="360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900400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1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900400" w:rsidRPr="00E41CEB" w:rsidRDefault="00900400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900400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900400" w:rsidRPr="00E41CEB" w:rsidRDefault="00F2299A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900400" w:rsidRPr="00E41CEB" w:rsidRDefault="00630859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關鍵字查詢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F2299A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  <w:r w:rsidR="00460C6F" w:rsidRPr="00E41CEB">
              <w:rPr>
                <w:rFonts w:ascii="細明體" w:eastAsia="細明體" w:hAnsi="細明體" w:hint="eastAsia"/>
              </w:rPr>
              <w:t>(條件)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F2299A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460C6F" w:rsidRPr="00E41CEB" w:rsidRDefault="00460C6F" w:rsidP="00900400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460C6F" w:rsidRPr="00E41CEB" w:rsidRDefault="00F2299A" w:rsidP="00900400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900400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900400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900400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400619" w:rsidP="00900400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0D7EF3" w:rsidP="00900400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460C6F" w:rsidRPr="00E41CEB" w:rsidRDefault="00460C6F" w:rsidP="00900400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pStyle w:val="a9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460C6F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400619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統一編號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460C6F" w:rsidRPr="00E41CEB" w:rsidRDefault="008F6659" w:rsidP="00460C6F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0D7EF3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460C6F">
            <w:pPr>
              <w:rPr>
                <w:rFonts w:ascii="細明體" w:eastAsia="細明體" w:hAnsi="細明體"/>
                <w:bCs/>
                <w:color w:val="000000"/>
              </w:rPr>
            </w:pPr>
          </w:p>
        </w:tc>
      </w:tr>
      <w:tr w:rsidR="00460C6F" w:rsidRPr="00E41CEB" w:rsidTr="00900400">
        <w:tc>
          <w:tcPr>
            <w:tcW w:w="9159" w:type="dxa"/>
            <w:gridSpan w:val="9"/>
          </w:tcPr>
          <w:p w:rsidR="00460C6F" w:rsidRPr="00E41CEB" w:rsidRDefault="00460C6F" w:rsidP="00460C6F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明細畫面</w:t>
            </w:r>
          </w:p>
        </w:tc>
      </w:tr>
      <w:tr w:rsidR="00460C6F" w:rsidRPr="00E41CEB" w:rsidTr="00900400">
        <w:tc>
          <w:tcPr>
            <w:tcW w:w="466" w:type="dxa"/>
          </w:tcPr>
          <w:p w:rsidR="00460C6F" w:rsidRPr="00E41CEB" w:rsidRDefault="00460C6F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460C6F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460C6F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460C6F" w:rsidRPr="00E41CEB" w:rsidRDefault="00460C6F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460C6F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460C6F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460C6F" w:rsidRPr="00E41CEB" w:rsidRDefault="00460C6F" w:rsidP="00C105F8">
            <w:pPr>
              <w:rPr>
                <w:rFonts w:ascii="細明體" w:eastAsia="細明體" w:hAnsi="細明體"/>
              </w:rPr>
            </w:pP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公司名稱</w:t>
            </w:r>
          </w:p>
        </w:tc>
        <w:tc>
          <w:tcPr>
            <w:tcW w:w="36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50</w:t>
            </w:r>
          </w:p>
        </w:tc>
        <w:tc>
          <w:tcPr>
            <w:tcW w:w="3999" w:type="dxa"/>
          </w:tcPr>
          <w:p w:rsidR="00B315F2" w:rsidRPr="00E41CEB" w:rsidRDefault="00B315F2" w:rsidP="00460C6F">
            <w:pPr>
              <w:rPr>
                <w:rFonts w:ascii="細明體" w:eastAsia="細明體" w:hAnsi="細明體"/>
              </w:rPr>
            </w:pP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</w:t>
            </w:r>
          </w:p>
        </w:tc>
        <w:tc>
          <w:tcPr>
            <w:tcW w:w="36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B315F2" w:rsidRPr="00E41CEB" w:rsidRDefault="00B315F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B315F2" w:rsidRPr="00E41CEB" w:rsidRDefault="001E2691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統一編號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59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B315F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3999" w:type="dxa"/>
          </w:tcPr>
          <w:p w:rsidR="00B315F2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公司角色為二線時必輸</w:t>
            </w:r>
          </w:p>
        </w:tc>
      </w:tr>
      <w:tr w:rsidR="00B315F2" w:rsidRPr="00E41CEB" w:rsidTr="00900400">
        <w:tc>
          <w:tcPr>
            <w:tcW w:w="466" w:type="dxa"/>
          </w:tcPr>
          <w:p w:rsidR="00B315F2" w:rsidRPr="00E41CEB" w:rsidRDefault="00B315F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B315F2" w:rsidRPr="00E41CEB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部門代號</w:t>
            </w: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B315F2" w:rsidRPr="00E41CEB" w:rsidRDefault="00B315F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B315F2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B315F2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B315F2" w:rsidRPr="00E41CEB" w:rsidRDefault="00533961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</w:t>
            </w:r>
          </w:p>
        </w:tc>
        <w:tc>
          <w:tcPr>
            <w:tcW w:w="3999" w:type="dxa"/>
          </w:tcPr>
          <w:p w:rsidR="00B315F2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部門名稱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用途別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2287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52287D" w:rsidRPr="00E41CEB" w:rsidTr="00900400">
        <w:tc>
          <w:tcPr>
            <w:tcW w:w="466" w:type="dxa"/>
          </w:tcPr>
          <w:p w:rsidR="0052287D" w:rsidRPr="00E41CEB" w:rsidRDefault="0052287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52287D" w:rsidRDefault="0052287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倉別</w:t>
            </w: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52287D" w:rsidRPr="00E41CEB" w:rsidRDefault="0052287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52287D" w:rsidRPr="00E41CEB" w:rsidRDefault="00533961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52287D" w:rsidRPr="00E41CEB" w:rsidRDefault="0052287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52287D" w:rsidRPr="00E41CEB" w:rsidRDefault="00520887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公司角色為一線時必輸</w:t>
            </w:r>
          </w:p>
        </w:tc>
      </w:tr>
      <w:tr w:rsidR="002D39B2" w:rsidRPr="00E41CEB" w:rsidTr="00760CC0">
        <w:tc>
          <w:tcPr>
            <w:tcW w:w="9159" w:type="dxa"/>
            <w:gridSpan w:val="9"/>
          </w:tcPr>
          <w:p w:rsidR="002D39B2" w:rsidRPr="00E41CEB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lastRenderedPageBreak/>
              <w:t>部門設定畫面</w:t>
            </w:r>
          </w:p>
        </w:tc>
      </w:tr>
      <w:tr w:rsidR="002D39B2" w:rsidRPr="00E41CEB" w:rsidTr="00900400">
        <w:tc>
          <w:tcPr>
            <w:tcW w:w="466" w:type="dxa"/>
          </w:tcPr>
          <w:p w:rsidR="002D39B2" w:rsidRPr="00E41CEB" w:rsidRDefault="002D39B2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2D39B2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公司代號</w:t>
            </w:r>
          </w:p>
        </w:tc>
        <w:tc>
          <w:tcPr>
            <w:tcW w:w="360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0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2D39B2" w:rsidRPr="00E41CEB" w:rsidRDefault="002D39B2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2D39B2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600" w:type="dxa"/>
          </w:tcPr>
          <w:p w:rsidR="002D39B2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2D39B2" w:rsidRPr="00E41CEB" w:rsidRDefault="002D39B2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2D39B2" w:rsidRPr="00E41CEB" w:rsidRDefault="006B553D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格式：公司代號-公司名稱-公司角色</w:t>
            </w: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部門代號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580EAA" w:rsidRPr="00E41CEB" w:rsidRDefault="00580EAA" w:rsidP="00580EAA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6B553D" w:rsidRPr="00E41CEB" w:rsidRDefault="00580EAA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5</w:t>
            </w:r>
          </w:p>
        </w:tc>
        <w:tc>
          <w:tcPr>
            <w:tcW w:w="3999" w:type="dxa"/>
          </w:tcPr>
          <w:p w:rsidR="006B553D" w:rsidRPr="00E41CEB" w:rsidRDefault="006B553D" w:rsidP="00460C6F">
            <w:pPr>
              <w:rPr>
                <w:rFonts w:ascii="細明體" w:eastAsia="細明體" w:hAnsi="細明體"/>
              </w:rPr>
            </w:pP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部門名稱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文字</w:t>
            </w:r>
          </w:p>
        </w:tc>
        <w:tc>
          <w:tcPr>
            <w:tcW w:w="600" w:type="dxa"/>
          </w:tcPr>
          <w:p w:rsidR="006B553D" w:rsidRPr="00E41CEB" w:rsidRDefault="00580EAA" w:rsidP="00460C6F">
            <w:pPr>
              <w:pStyle w:val="a9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20</w:t>
            </w:r>
          </w:p>
        </w:tc>
        <w:tc>
          <w:tcPr>
            <w:tcW w:w="3999" w:type="dxa"/>
          </w:tcPr>
          <w:p w:rsidR="006B553D" w:rsidRPr="00E41CEB" w:rsidRDefault="006B553D" w:rsidP="00460C6F">
            <w:pPr>
              <w:rPr>
                <w:rFonts w:ascii="細明體" w:eastAsia="細明體" w:hAnsi="細明體"/>
              </w:rPr>
            </w:pP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用途別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6B553D" w:rsidRPr="00E41CEB" w:rsidRDefault="006B553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6B553D" w:rsidRPr="00E41CEB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  <w:tr w:rsidR="006B553D" w:rsidRPr="00E41CEB" w:rsidTr="00900400">
        <w:tc>
          <w:tcPr>
            <w:tcW w:w="466" w:type="dxa"/>
          </w:tcPr>
          <w:p w:rsidR="006B553D" w:rsidRPr="00E41CEB" w:rsidRDefault="006B553D" w:rsidP="00460C6F">
            <w:pPr>
              <w:pStyle w:val="a9"/>
              <w:numPr>
                <w:ilvl w:val="0"/>
                <w:numId w:val="1"/>
              </w:numPr>
              <w:rPr>
                <w:rFonts w:ascii="細明體" w:eastAsia="細明體" w:hAnsi="細明體"/>
              </w:rPr>
            </w:pPr>
          </w:p>
        </w:tc>
        <w:tc>
          <w:tcPr>
            <w:tcW w:w="2054" w:type="dxa"/>
          </w:tcPr>
          <w:p w:rsidR="006B553D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倉別</w:t>
            </w:r>
          </w:p>
        </w:tc>
        <w:tc>
          <w:tcPr>
            <w:tcW w:w="36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360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61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359" w:type="dxa"/>
          </w:tcPr>
          <w:p w:rsidR="006B553D" w:rsidRPr="00E41CEB" w:rsidRDefault="006B553D" w:rsidP="00460C6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600" w:type="dxa"/>
          </w:tcPr>
          <w:p w:rsidR="006B553D" w:rsidRPr="00E41CEB" w:rsidRDefault="00580EAA" w:rsidP="00460C6F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下拉</w:t>
            </w:r>
          </w:p>
        </w:tc>
        <w:tc>
          <w:tcPr>
            <w:tcW w:w="600" w:type="dxa"/>
          </w:tcPr>
          <w:p w:rsidR="006B553D" w:rsidRPr="00E41CEB" w:rsidRDefault="006B553D" w:rsidP="00460C6F">
            <w:pPr>
              <w:pStyle w:val="a9"/>
              <w:rPr>
                <w:rFonts w:ascii="細明體" w:eastAsia="細明體" w:hAnsi="細明體"/>
                <w:bCs/>
              </w:rPr>
            </w:pPr>
          </w:p>
        </w:tc>
        <w:tc>
          <w:tcPr>
            <w:tcW w:w="3999" w:type="dxa"/>
          </w:tcPr>
          <w:p w:rsidR="006B553D" w:rsidRPr="00E41CEB" w:rsidRDefault="00580EAA" w:rsidP="00460C6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預設--請選擇--</w:t>
            </w:r>
          </w:p>
        </w:tc>
      </w:tr>
    </w:tbl>
    <w:p w:rsidR="00D30A79" w:rsidRPr="00E41CEB" w:rsidRDefault="00D30A79" w:rsidP="00D30A79">
      <w:pPr>
        <w:ind w:left="480"/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</w:rPr>
        <w:t>輸入控制：(必)必須輸入 (可)可輸可不輸 (其)其他規定 (不)不可輸入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資料編審：</w:t>
      </w:r>
    </w:p>
    <w:tbl>
      <w:tblPr>
        <w:tblW w:w="9159" w:type="dxa"/>
        <w:tblInd w:w="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301"/>
        <w:gridCol w:w="5811"/>
        <w:gridCol w:w="567"/>
      </w:tblGrid>
      <w:tr w:rsidR="00D30A79" w:rsidRPr="00E41CEB" w:rsidTr="009D5F4E">
        <w:tc>
          <w:tcPr>
            <w:tcW w:w="48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發生時機</w:t>
            </w:r>
          </w:p>
        </w:tc>
        <w:tc>
          <w:tcPr>
            <w:tcW w:w="581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訊息內容</w:t>
            </w:r>
          </w:p>
        </w:tc>
        <w:tc>
          <w:tcPr>
            <w:tcW w:w="56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C0C0C0"/>
          </w:tcPr>
          <w:p w:rsidR="00D30A79" w:rsidRPr="00E41CEB" w:rsidRDefault="00D30A79" w:rsidP="00D30A79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警告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9237B7" w:rsidP="00595578">
            <w:pPr>
              <w:pStyle w:val="af0"/>
              <w:adjustRightInd w:val="0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按下查詢鈕時，若查無資料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查無資料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59557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15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明細畫面</w:t>
            </w:r>
          </w:p>
        </w:tc>
      </w:tr>
      <w:tr w:rsidR="00595578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 w:rsidR="008D416D">
              <w:rPr>
                <w:rFonts w:ascii="細明體" w:eastAsia="細明體" w:hAnsi="細明體" w:hint="eastAsia"/>
                <w:color w:val="000000"/>
              </w:rPr>
              <w:t>公司代號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 w:rsidRPr="00E41CEB">
              <w:rPr>
                <w:rFonts w:ascii="細明體" w:eastAsia="細明體" w:hAnsi="細明體" w:hint="eastAsia"/>
                <w:bCs/>
                <w:color w:val="000000"/>
              </w:rPr>
              <w:t>請輸入</w:t>
            </w:r>
            <w:r w:rsidR="008D416D">
              <w:rPr>
                <w:rFonts w:ascii="細明體" w:eastAsia="細明體" w:hAnsi="細明體" w:hint="eastAsia"/>
                <w:bCs/>
                <w:color w:val="000000"/>
              </w:rPr>
              <w:t>公司代號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912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公司代號已存在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公司代號已存在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912" w:rsidRPr="00E41CEB" w:rsidRDefault="004A2912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595578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 w:rsidR="008D416D">
              <w:rPr>
                <w:rFonts w:ascii="細明體" w:eastAsia="細明體" w:hAnsi="細明體" w:hint="eastAsia"/>
              </w:rPr>
              <w:t>公司名稱</w:t>
            </w:r>
            <w:r w:rsidRPr="00E41CEB">
              <w:rPr>
                <w:rFonts w:ascii="細明體" w:eastAsia="細明體" w:hAnsi="細明體" w:hint="eastAsia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請輸入</w:t>
            </w:r>
            <w:r w:rsidR="008D416D">
              <w:rPr>
                <w:rFonts w:ascii="細明體" w:eastAsia="細明體" w:hAnsi="細明體" w:hint="eastAsia"/>
                <w:bCs/>
              </w:rPr>
              <w:t>公司名稱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E41CEB" w:rsidRDefault="00595578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A230F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8D416D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按下儲存鈕時，</w:t>
            </w:r>
            <w:r w:rsidR="008D416D">
              <w:rPr>
                <w:rFonts w:ascii="細明體" w:eastAsia="細明體" w:hAnsi="細明體" w:hint="eastAsia"/>
              </w:rPr>
              <w:t>公司角色＝請選擇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請</w:t>
            </w:r>
            <w:r w:rsidR="008D416D">
              <w:rPr>
                <w:rFonts w:ascii="細明體" w:eastAsia="細明體" w:hAnsi="細明體" w:hint="eastAsia"/>
                <w:bCs/>
              </w:rPr>
              <w:t>選擇公司角色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4A230F" w:rsidRPr="00E41CEB" w:rsidRDefault="004A230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012AD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E012AD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DE20E7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按下儲存鈕時，公司角色＝二線，但統一編號未輸入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DE20E7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請輸入統一編號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012AD" w:rsidRPr="00E41CEB" w:rsidRDefault="00E012AD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A807B3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A807B3" w:rsidRPr="00E41CEB" w:rsidRDefault="00A807B3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A807B3" w:rsidRDefault="00A807B3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按下儲存鈕時，公司角色＝二線，統一編號不存在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A807B3" w:rsidRDefault="00A807B3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統一編號不存在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A807B3" w:rsidRPr="00E41CEB" w:rsidRDefault="00A807B3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A62C23" w:rsidRPr="00E41CEB" w:rsidTr="00614F25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Pr="00E41CEB" w:rsidRDefault="00A62C23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Default="00A62C23" w:rsidP="00A62C23">
            <w:pPr>
              <w:pStyle w:val="af0"/>
              <w:adjustRightInd w:val="0"/>
              <w:jc w:val="both"/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按下關閉鈕時，公司角色＝一線，但部門清單＝0筆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Default="00A62C23" w:rsidP="0059557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請新增部門資訊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A62C23" w:rsidRPr="00E41CEB" w:rsidRDefault="00A62C23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46066F" w:rsidRPr="0046066F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46066F" w:rsidRDefault="00595578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  <w:color w:val="FF0000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46066F" w:rsidRDefault="00595578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FF0000"/>
              </w:rPr>
            </w:pPr>
            <w:r w:rsidRPr="0046066F">
              <w:rPr>
                <w:rFonts w:ascii="細明體" w:eastAsia="細明體" w:hAnsi="細明體" w:hint="eastAsia"/>
                <w:color w:val="FF0000"/>
              </w:rPr>
              <w:t>按下刪除鈕時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46066F" w:rsidRDefault="00595578" w:rsidP="00595578">
            <w:pPr>
              <w:rPr>
                <w:rFonts w:ascii="細明體" w:eastAsia="細明體" w:hAnsi="細明體"/>
                <w:bCs/>
                <w:color w:val="FF0000"/>
              </w:rPr>
            </w:pP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確定刪除</w:t>
            </w:r>
            <w:r w:rsidR="00F93022" w:rsidRPr="0046066F">
              <w:rPr>
                <w:rFonts w:ascii="細明體" w:eastAsia="細明體" w:hAnsi="細明體" w:hint="eastAsia"/>
                <w:bCs/>
                <w:color w:val="FF0000"/>
              </w:rPr>
              <w:t>此筆公司</w:t>
            </w: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資</w:t>
            </w:r>
            <w:r w:rsidR="00234324" w:rsidRPr="0046066F">
              <w:rPr>
                <w:rFonts w:ascii="細明體" w:eastAsia="細明體" w:hAnsi="細明體" w:hint="eastAsia"/>
                <w:bCs/>
                <w:color w:val="FF0000"/>
              </w:rPr>
              <w:t>訊</w:t>
            </w: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？（是：刪除／否：取消</w:t>
            </w:r>
            <w:r w:rsidRPr="0046066F">
              <w:rPr>
                <w:rFonts w:ascii="細明體" w:eastAsia="細明體" w:hAnsi="細明體"/>
                <w:bCs/>
                <w:color w:val="FF0000"/>
              </w:rPr>
              <w:t>）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595578" w:rsidRPr="0046066F" w:rsidRDefault="00595578" w:rsidP="00595578">
            <w:pPr>
              <w:jc w:val="center"/>
              <w:rPr>
                <w:rFonts w:ascii="細明體" w:eastAsia="細明體" w:hAnsi="細明體"/>
                <w:color w:val="FF0000"/>
              </w:rPr>
            </w:pPr>
          </w:p>
        </w:tc>
      </w:tr>
      <w:tr w:rsidR="00105AFF" w:rsidRPr="00E41CEB" w:rsidTr="00760CC0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9159" w:type="dxa"/>
            <w:gridSpan w:val="4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rPr>
                <w:rFonts w:ascii="細明體" w:eastAsia="細明體" w:hAnsi="細明體"/>
              </w:rPr>
            </w:pPr>
            <w:r>
              <w:rPr>
                <w:rFonts w:ascii="細明體" w:eastAsia="細明體" w:hAnsi="細明體" w:hint="eastAsia"/>
              </w:rPr>
              <w:t>部門設定畫面</w:t>
            </w: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部門代號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請輸入部門代號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C734A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部門代號已存在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Default="00EC734A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部門代號已存在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C734A" w:rsidRPr="00E41CEB" w:rsidRDefault="00EC734A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部門名稱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未輸入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請輸入部門名稱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105AFF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用途</w:t>
            </w:r>
            <w:r>
              <w:rPr>
                <w:rFonts w:ascii="細明體" w:eastAsia="細明體" w:hAnsi="細明體" w:hint="eastAsia"/>
                <w:color w:val="000000"/>
              </w:rPr>
              <w:lastRenderedPageBreak/>
              <w:t>別＝請選擇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lastRenderedPageBreak/>
              <w:t>請選擇用途別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105AFF" w:rsidRPr="00E41CEB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按下儲存鈕</w:t>
            </w:r>
            <w:r w:rsidRPr="00E41CEB">
              <w:rPr>
                <w:rFonts w:ascii="細明體" w:eastAsia="細明體" w:hAnsi="細明體" w:hint="eastAsia"/>
              </w:rPr>
              <w:t>時</w:t>
            </w:r>
            <w:r w:rsidRPr="00E41CEB">
              <w:rPr>
                <w:rFonts w:ascii="細明體" w:eastAsia="細明體" w:hAnsi="細明體" w:hint="eastAsia"/>
                <w:color w:val="000000"/>
              </w:rPr>
              <w:t>，</w:t>
            </w:r>
            <w:r>
              <w:rPr>
                <w:rFonts w:ascii="細明體" w:eastAsia="細明體" w:hAnsi="細明體" w:hint="eastAsia"/>
                <w:color w:val="000000"/>
              </w:rPr>
              <w:t>倉別＝請選擇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083DFC" w:rsidP="00595578">
            <w:pPr>
              <w:rPr>
                <w:rFonts w:ascii="細明體" w:eastAsia="細明體" w:hAnsi="細明體"/>
                <w:bCs/>
                <w:color w:val="000000"/>
              </w:rPr>
            </w:pPr>
            <w:r>
              <w:rPr>
                <w:rFonts w:ascii="細明體" w:eastAsia="細明體" w:hAnsi="細明體" w:hint="eastAsia"/>
                <w:bCs/>
                <w:color w:val="000000"/>
              </w:rPr>
              <w:t>請選擇倉別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105AFF" w:rsidRPr="00E41CEB" w:rsidRDefault="00105AFF" w:rsidP="00595578">
            <w:pPr>
              <w:jc w:val="center"/>
              <w:rPr>
                <w:rFonts w:ascii="細明體" w:eastAsia="細明體" w:hAnsi="細明體"/>
              </w:rPr>
            </w:pPr>
          </w:p>
        </w:tc>
      </w:tr>
      <w:tr w:rsidR="00ED3D3C" w:rsidRPr="0046066F" w:rsidTr="009D5F4E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480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46066F" w:rsidRDefault="00ED3D3C" w:rsidP="00595578">
            <w:pPr>
              <w:pStyle w:val="a9"/>
              <w:numPr>
                <w:ilvl w:val="0"/>
                <w:numId w:val="5"/>
              </w:numPr>
              <w:rPr>
                <w:rFonts w:ascii="細明體" w:eastAsia="細明體" w:hAnsi="細明體"/>
                <w:color w:val="FF0000"/>
              </w:rPr>
            </w:pPr>
          </w:p>
        </w:tc>
        <w:tc>
          <w:tcPr>
            <w:tcW w:w="2301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46066F" w:rsidRDefault="00ED3D3C" w:rsidP="00595578">
            <w:pPr>
              <w:pStyle w:val="af0"/>
              <w:adjustRightInd w:val="0"/>
              <w:jc w:val="both"/>
              <w:rPr>
                <w:rFonts w:ascii="細明體" w:eastAsia="細明體" w:hAnsi="細明體"/>
                <w:color w:val="FF0000"/>
              </w:rPr>
            </w:pPr>
            <w:r w:rsidRPr="0046066F">
              <w:rPr>
                <w:rFonts w:ascii="細明體" w:eastAsia="細明體" w:hAnsi="細明體" w:hint="eastAsia"/>
                <w:color w:val="FF0000"/>
              </w:rPr>
              <w:t>按下刪除鈕時</w:t>
            </w:r>
          </w:p>
        </w:tc>
        <w:tc>
          <w:tcPr>
            <w:tcW w:w="5811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46066F" w:rsidRDefault="00ED3D3C" w:rsidP="00595578">
            <w:pPr>
              <w:rPr>
                <w:rFonts w:ascii="細明體" w:eastAsia="細明體" w:hAnsi="細明體"/>
                <w:bCs/>
                <w:color w:val="FF0000"/>
              </w:rPr>
            </w:pP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是否刪除此</w:t>
            </w:r>
            <w:r w:rsidR="001275C2" w:rsidRPr="0046066F">
              <w:rPr>
                <w:rFonts w:ascii="細明體" w:eastAsia="細明體" w:hAnsi="細明體" w:hint="eastAsia"/>
                <w:bCs/>
                <w:color w:val="FF0000"/>
              </w:rPr>
              <w:t>部門資訊</w:t>
            </w:r>
            <w:r w:rsidRPr="0046066F">
              <w:rPr>
                <w:rFonts w:ascii="細明體" w:eastAsia="細明體" w:hAnsi="細明體" w:hint="eastAsia"/>
                <w:bCs/>
                <w:color w:val="FF0000"/>
              </w:rPr>
              <w:t>？（是：刪除／否：取消）</w:t>
            </w:r>
          </w:p>
        </w:tc>
        <w:tc>
          <w:tcPr>
            <w:tcW w:w="567" w:type="dxa"/>
            <w:tcBorders>
              <w:top w:val="dotted" w:sz="4" w:space="0" w:color="auto"/>
              <w:bottom w:val="dotted" w:sz="4" w:space="0" w:color="auto"/>
            </w:tcBorders>
          </w:tcPr>
          <w:p w:rsidR="00ED3D3C" w:rsidRPr="0046066F" w:rsidRDefault="00ED3D3C" w:rsidP="00595578">
            <w:pPr>
              <w:jc w:val="center"/>
              <w:rPr>
                <w:rFonts w:ascii="細明體" w:eastAsia="細明體" w:hAnsi="細明體"/>
                <w:color w:val="FF0000"/>
              </w:rPr>
            </w:pPr>
          </w:p>
        </w:tc>
      </w:tr>
    </w:tbl>
    <w:p w:rsidR="001B04E6" w:rsidRPr="00105AFF" w:rsidRDefault="001B04E6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AC2923" w:rsidRPr="00C10905" w:rsidRDefault="00D30A79" w:rsidP="00C10905">
      <w:pPr>
        <w:tabs>
          <w:tab w:val="left" w:pos="567"/>
        </w:tabs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color w:val="000080"/>
        </w:rPr>
        <w:t>注意事項：</w:t>
      </w:r>
      <w:r w:rsidR="00C10905" w:rsidRPr="00C10905">
        <w:rPr>
          <w:rFonts w:ascii="細明體" w:eastAsia="細明體" w:hAnsi="細明體" w:hint="eastAsia"/>
        </w:rPr>
        <w:t>無。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  <w:b/>
          <w:color w:val="000080"/>
        </w:rPr>
        <w:t>報表格式：</w:t>
      </w:r>
      <w:r w:rsidR="003B36B4" w:rsidRPr="00E41CEB">
        <w:rPr>
          <w:rFonts w:ascii="細明體" w:eastAsia="細明體" w:hAnsi="細明體" w:hint="eastAsia"/>
        </w:rPr>
        <w:t>無</w:t>
      </w:r>
      <w:r w:rsidR="00777BF2" w:rsidRPr="00E41CEB">
        <w:rPr>
          <w:rFonts w:ascii="細明體" w:eastAsia="細明體" w:hAnsi="細明體" w:hint="eastAsia"/>
        </w:rPr>
        <w:t>。</w:t>
      </w:r>
    </w:p>
    <w:p w:rsidR="00D30A79" w:rsidRPr="00E41CEB" w:rsidRDefault="00D30A79" w:rsidP="00D30A79">
      <w:pPr>
        <w:tabs>
          <w:tab w:val="left" w:pos="567"/>
        </w:tabs>
        <w:rPr>
          <w:rFonts w:ascii="細明體" w:eastAsia="細明體" w:hAnsi="細明體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讀寫控制：</w:t>
      </w:r>
    </w:p>
    <w:tbl>
      <w:tblPr>
        <w:tblW w:w="9720" w:type="dxa"/>
        <w:tblInd w:w="50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2760"/>
        <w:gridCol w:w="3026"/>
        <w:gridCol w:w="480"/>
        <w:gridCol w:w="480"/>
        <w:gridCol w:w="2494"/>
      </w:tblGrid>
      <w:tr w:rsidR="00D30A79" w:rsidRPr="00E41CEB" w:rsidTr="00D30A79">
        <w:trPr>
          <w:cantSplit/>
          <w:trHeight w:val="305"/>
        </w:trPr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  <w:tcBorders>
              <w:bottom w:val="dotted" w:sz="4" w:space="0" w:color="auto"/>
            </w:tcBorders>
            <w:shd w:val="clear" w:color="auto" w:fill="D9D9D9"/>
            <w:vAlign w:val="center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 xml:space="preserve">Table名稱 </w:t>
            </w:r>
          </w:p>
        </w:tc>
        <w:tc>
          <w:tcPr>
            <w:tcW w:w="3026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中文名稱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讀</w:t>
            </w:r>
          </w:p>
        </w:tc>
        <w:tc>
          <w:tcPr>
            <w:tcW w:w="480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寫</w:t>
            </w:r>
          </w:p>
        </w:tc>
        <w:tc>
          <w:tcPr>
            <w:tcW w:w="2494" w:type="dxa"/>
            <w:tcBorders>
              <w:bottom w:val="dotted" w:sz="4" w:space="0" w:color="auto"/>
            </w:tcBorders>
            <w:shd w:val="clear" w:color="auto" w:fill="D9D9D9"/>
          </w:tcPr>
          <w:p w:rsidR="00D30A79" w:rsidRPr="00E41CEB" w:rsidRDefault="00D30A79" w:rsidP="00D30A79">
            <w:pPr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說明</w:t>
            </w:r>
          </w:p>
        </w:tc>
      </w:tr>
      <w:tr w:rsidR="00D30A79" w:rsidRPr="00E41CEB" w:rsidTr="00D30A79">
        <w:trPr>
          <w:cantSplit/>
        </w:trPr>
        <w:tc>
          <w:tcPr>
            <w:tcW w:w="480" w:type="dxa"/>
          </w:tcPr>
          <w:p w:rsidR="00D30A79" w:rsidRPr="00E41CEB" w:rsidRDefault="00D30A79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30A79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SDSCOMPM</w:t>
            </w:r>
          </w:p>
        </w:tc>
        <w:tc>
          <w:tcPr>
            <w:tcW w:w="3026" w:type="dxa"/>
          </w:tcPr>
          <w:p w:rsidR="00D30A79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公司檔</w:t>
            </w:r>
          </w:p>
        </w:tc>
        <w:tc>
          <w:tcPr>
            <w:tcW w:w="480" w:type="dxa"/>
          </w:tcPr>
          <w:p w:rsidR="00D30A79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30A79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D30A79" w:rsidRPr="00E41CEB" w:rsidRDefault="00D30A79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E531D" w:rsidRPr="00E41CEB" w:rsidTr="00D30A79">
        <w:trPr>
          <w:cantSplit/>
        </w:trPr>
        <w:tc>
          <w:tcPr>
            <w:tcW w:w="480" w:type="dxa"/>
          </w:tcPr>
          <w:p w:rsidR="00BE531D" w:rsidRPr="00E41CEB" w:rsidRDefault="00BE531D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BE531D" w:rsidRPr="00E41CEB" w:rsidRDefault="007835F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SDSWH</w:t>
            </w:r>
          </w:p>
        </w:tc>
        <w:tc>
          <w:tcPr>
            <w:tcW w:w="3026" w:type="dxa"/>
          </w:tcPr>
          <w:p w:rsidR="00BE531D" w:rsidRPr="00E41CEB" w:rsidRDefault="007835F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倉庫檔</w:t>
            </w:r>
          </w:p>
        </w:tc>
        <w:tc>
          <w:tcPr>
            <w:tcW w:w="480" w:type="dxa"/>
          </w:tcPr>
          <w:p w:rsidR="00BE531D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BE531D" w:rsidRPr="00E41CEB" w:rsidRDefault="007835F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2494" w:type="dxa"/>
          </w:tcPr>
          <w:p w:rsidR="00BE531D" w:rsidRPr="00E41CEB" w:rsidRDefault="00BE531D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D71DD6" w:rsidRPr="00E41CEB" w:rsidTr="00D30A79">
        <w:trPr>
          <w:cantSplit/>
        </w:trPr>
        <w:tc>
          <w:tcPr>
            <w:tcW w:w="480" w:type="dxa"/>
          </w:tcPr>
          <w:p w:rsidR="00D71DD6" w:rsidRPr="00E41CEB" w:rsidRDefault="00D71DD6" w:rsidP="001302F2">
            <w:pPr>
              <w:pStyle w:val="a9"/>
              <w:numPr>
                <w:ilvl w:val="0"/>
                <w:numId w:val="7"/>
              </w:numPr>
              <w:rPr>
                <w:rFonts w:ascii="細明體" w:eastAsia="細明體" w:hAnsi="細明體"/>
                <w:bCs/>
              </w:rPr>
            </w:pPr>
          </w:p>
        </w:tc>
        <w:tc>
          <w:tcPr>
            <w:tcW w:w="2760" w:type="dxa"/>
          </w:tcPr>
          <w:p w:rsidR="00D71DD6" w:rsidRDefault="00D71DD6" w:rsidP="00D30A79">
            <w:pPr>
              <w:pStyle w:val="a0"/>
              <w:ind w:left="0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SDSCODED</w:t>
            </w:r>
          </w:p>
        </w:tc>
        <w:tc>
          <w:tcPr>
            <w:tcW w:w="3026" w:type="dxa"/>
          </w:tcPr>
          <w:p w:rsidR="00D71DD6" w:rsidRDefault="00D71DD6" w:rsidP="00D30A79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代碼檔</w:t>
            </w:r>
          </w:p>
        </w:tc>
        <w:tc>
          <w:tcPr>
            <w:tcW w:w="480" w:type="dxa"/>
          </w:tcPr>
          <w:p w:rsidR="00D71DD6" w:rsidRDefault="00D71DD6" w:rsidP="00D30A79">
            <w:pPr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480" w:type="dxa"/>
          </w:tcPr>
          <w:p w:rsidR="00D71DD6" w:rsidRDefault="00D71DD6" w:rsidP="00D30A79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2494" w:type="dxa"/>
          </w:tcPr>
          <w:p w:rsidR="00D71DD6" w:rsidRPr="00E41CEB" w:rsidRDefault="00D71DD6" w:rsidP="00D30A79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D71DD6" w:rsidRDefault="00D71DD6" w:rsidP="00D30A79">
      <w:pPr>
        <w:rPr>
          <w:rFonts w:ascii="細明體" w:eastAsia="細明體" w:hAnsi="細明體" w:cs="Arial"/>
          <w:b/>
          <w:color w:val="000080"/>
        </w:rPr>
      </w:pPr>
    </w:p>
    <w:p w:rsidR="00D30A79" w:rsidRPr="00E41CEB" w:rsidRDefault="00D30A79" w:rsidP="00D30A79">
      <w:pPr>
        <w:rPr>
          <w:rFonts w:ascii="細明體" w:eastAsia="細明體" w:hAnsi="細明體" w:cs="Arial"/>
          <w:b/>
          <w:color w:val="000080"/>
        </w:rPr>
      </w:pPr>
      <w:r w:rsidRPr="00E41CEB">
        <w:rPr>
          <w:rFonts w:ascii="細明體" w:eastAsia="細明體" w:hAnsi="細明體" w:cs="Arial" w:hint="eastAsia"/>
          <w:b/>
          <w:color w:val="000080"/>
        </w:rPr>
        <w:t>撰寫說明：</w:t>
      </w:r>
    </w:p>
    <w:p w:rsidR="00D30A79" w:rsidRPr="00E41CEB" w:rsidRDefault="00D30A79" w:rsidP="001302F2">
      <w:pPr>
        <w:numPr>
          <w:ilvl w:val="0"/>
          <w:numId w:val="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  <w:b/>
        </w:rPr>
        <w:t>PATTERN及連線參數：</w:t>
      </w:r>
    </w:p>
    <w:p w:rsidR="00EE1DD9" w:rsidRPr="00E41CEB" w:rsidRDefault="00EE1DD9" w:rsidP="00EE1DD9">
      <w:pPr>
        <w:numPr>
          <w:ilvl w:val="0"/>
          <w:numId w:val="22"/>
        </w:numPr>
        <w:rPr>
          <w:rFonts w:ascii="細明體" w:eastAsia="細明體" w:hAnsi="細明體"/>
          <w:b/>
        </w:rPr>
      </w:pPr>
      <w:r w:rsidRPr="00E41CEB">
        <w:rPr>
          <w:rFonts w:ascii="細明體" w:eastAsia="細明體" w:hAnsi="細明體" w:hint="eastAsia"/>
        </w:rPr>
        <w:t>Web Form Pattern：.Net 3.5 for IE瀏覽器。</w:t>
      </w:r>
    </w:p>
    <w:tbl>
      <w:tblPr>
        <w:tblW w:w="8763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268"/>
        <w:gridCol w:w="708"/>
        <w:gridCol w:w="709"/>
        <w:gridCol w:w="709"/>
        <w:gridCol w:w="3660"/>
      </w:tblGrid>
      <w:tr w:rsidR="00DC5D77" w:rsidRPr="00E41CEB" w:rsidTr="00DC5D77"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226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4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UI</w:t>
            </w:r>
          </w:p>
        </w:tc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報表</w:t>
            </w:r>
          </w:p>
        </w:tc>
        <w:tc>
          <w:tcPr>
            <w:tcW w:w="36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程式名稱</w:t>
            </w:r>
          </w:p>
          <w:p w:rsidR="00DC5D77" w:rsidRPr="00E41CEB" w:rsidRDefault="00DC5D77" w:rsidP="00DC5D7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（命名原則：代碼_頁面名稱）</w:t>
            </w:r>
          </w:p>
        </w:tc>
      </w:tr>
      <w:tr w:rsidR="00DC5D77" w:rsidRPr="00E41CEB" w:rsidTr="00DC5D77">
        <w:trPr>
          <w:trHeight w:val="271"/>
        </w:trPr>
        <w:tc>
          <w:tcPr>
            <w:tcW w:w="709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226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pStyle w:val="a9"/>
              <w:jc w:val="center"/>
              <w:rPr>
                <w:rFonts w:ascii="細明體" w:eastAsia="細明體" w:hAnsi="細明體" w:cs="Arial"/>
                <w:bCs/>
                <w:szCs w:val="24"/>
              </w:rPr>
            </w:pP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查詢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開窗</w:t>
            </w:r>
          </w:p>
        </w:tc>
        <w:tc>
          <w:tcPr>
            <w:tcW w:w="709" w:type="dxa"/>
            <w:vMerge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DC5D77" w:rsidRPr="00E41CEB" w:rsidRDefault="00DC5D77" w:rsidP="007272AF">
            <w:pPr>
              <w:jc w:val="center"/>
              <w:rPr>
                <w:rFonts w:ascii="細明體" w:eastAsia="細明體" w:hAnsi="細明體"/>
                <w:bCs/>
              </w:rPr>
            </w:pPr>
          </w:p>
        </w:tc>
      </w:tr>
      <w:tr w:rsidR="007272AF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FA0A89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M</w:t>
            </w:r>
            <w:r w:rsidRPr="00E41CEB">
              <w:rPr>
                <w:rFonts w:ascii="細明體" w:eastAsia="細明體" w:hAnsi="細明體"/>
                <w:bCs/>
              </w:rPr>
              <w:t>ain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主畫面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9476DC" w:rsidP="000E4DA7">
            <w:pPr>
              <w:pStyle w:val="aff"/>
              <w:jc w:val="both"/>
              <w:rPr>
                <w:rFonts w:hAnsi="細明體"/>
              </w:rPr>
            </w:pPr>
            <w:r w:rsidRPr="00E41CEB">
              <w:rPr>
                <w:rFonts w:hAnsi="細明體" w:hint="eastAsia"/>
              </w:rPr>
              <w:t>SDS_1_1</w:t>
            </w:r>
            <w:r w:rsidR="008E1D0A">
              <w:rPr>
                <w:rFonts w:hAnsi="細明體" w:hint="eastAsia"/>
              </w:rPr>
              <w:t>2</w:t>
            </w:r>
            <w:r w:rsidRPr="00E41CEB">
              <w:rPr>
                <w:rFonts w:hAnsi="細明體" w:hint="eastAsia"/>
              </w:rPr>
              <w:t>_1_M</w:t>
            </w:r>
            <w:r w:rsidRPr="00E41CEB">
              <w:rPr>
                <w:rFonts w:hAnsi="細明體"/>
              </w:rPr>
              <w:t>ain</w:t>
            </w:r>
          </w:p>
        </w:tc>
      </w:tr>
      <w:tr w:rsidR="009476DC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DTL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明細</w:t>
            </w:r>
            <w:r w:rsidR="009476DC" w:rsidRPr="00E41CEB">
              <w:rPr>
                <w:rFonts w:ascii="細明體" w:eastAsia="細明體" w:hAnsi="細明體" w:hint="eastAsia"/>
                <w:bCs/>
                <w:szCs w:val="24"/>
              </w:rPr>
              <w:t>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9476DC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9476DC" w:rsidRPr="00E41CEB" w:rsidRDefault="00576B22" w:rsidP="00584F44">
            <w:pPr>
              <w:pStyle w:val="aff"/>
              <w:jc w:val="both"/>
              <w:rPr>
                <w:rFonts w:hAnsi="細明體"/>
              </w:rPr>
            </w:pPr>
            <w:r w:rsidRPr="00E41CEB">
              <w:rPr>
                <w:rFonts w:hAnsi="細明體" w:hint="eastAsia"/>
              </w:rPr>
              <w:t>SDS_</w:t>
            </w:r>
            <w:r w:rsidR="000E4DA7" w:rsidRPr="00E41CEB">
              <w:rPr>
                <w:rFonts w:hAnsi="細明體" w:hint="eastAsia"/>
              </w:rPr>
              <w:t>1_1</w:t>
            </w:r>
            <w:r w:rsidR="008E1D0A">
              <w:rPr>
                <w:rFonts w:hAnsi="細明體" w:hint="eastAsia"/>
              </w:rPr>
              <w:t>2</w:t>
            </w:r>
            <w:r w:rsidRPr="00E41CEB">
              <w:rPr>
                <w:rFonts w:hAnsi="細明體" w:hint="eastAsia"/>
              </w:rPr>
              <w:t>_1_DTL</w:t>
            </w:r>
          </w:p>
        </w:tc>
      </w:tr>
      <w:tr w:rsidR="008E1D0A" w:rsidRPr="00E41CEB" w:rsidTr="00DC5D77">
        <w:trPr>
          <w:trHeight w:val="271"/>
        </w:trPr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576B22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DEPT</w:t>
            </w:r>
          </w:p>
        </w:tc>
        <w:tc>
          <w:tcPr>
            <w:tcW w:w="226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pStyle w:val="a9"/>
              <w:jc w:val="left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部門設定畫面</w:t>
            </w:r>
          </w:p>
        </w:tc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tabs>
                <w:tab w:val="left" w:pos="510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V</w:t>
            </w:r>
          </w:p>
        </w:tc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7272AF">
            <w:pPr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36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E1D0A" w:rsidRPr="00E41CEB" w:rsidRDefault="008E1D0A" w:rsidP="00584F44">
            <w:pPr>
              <w:pStyle w:val="aff"/>
              <w:jc w:val="both"/>
              <w:rPr>
                <w:rFonts w:hAnsi="細明體"/>
              </w:rPr>
            </w:pPr>
            <w:r>
              <w:rPr>
                <w:rFonts w:hAnsi="細明體" w:hint="eastAsia"/>
              </w:rPr>
              <w:t>SDS_1_12_1_DEPT</w:t>
            </w:r>
          </w:p>
        </w:tc>
      </w:tr>
    </w:tbl>
    <w:p w:rsidR="00584F44" w:rsidRPr="00E41CEB" w:rsidRDefault="00584F44" w:rsidP="00584F44">
      <w:pPr>
        <w:ind w:left="840"/>
        <w:rPr>
          <w:rFonts w:ascii="細明體" w:eastAsia="細明體" w:hAnsi="細明體"/>
          <w:b/>
          <w:color w:val="000080"/>
        </w:rPr>
      </w:pPr>
      <w:r w:rsidRPr="00E41CEB">
        <w:rPr>
          <w:rFonts w:ascii="細明體" w:eastAsia="細明體" w:hAnsi="細明體" w:hint="eastAsia"/>
        </w:rPr>
        <w:t>型別：(</w:t>
      </w:r>
      <w:r w:rsidRPr="00E41CEB">
        <w:rPr>
          <w:rFonts w:ascii="細明體" w:eastAsia="細明體" w:hAnsi="細明體"/>
        </w:rPr>
        <w:t>Q</w:t>
      </w:r>
      <w:r w:rsidRPr="00E41CEB">
        <w:rPr>
          <w:rFonts w:ascii="細明體" w:eastAsia="細明體" w:hAnsi="細明體" w:hint="eastAsia"/>
        </w:rPr>
        <w:t>)查詢 (</w:t>
      </w:r>
      <w:r w:rsidRPr="00E41CEB">
        <w:rPr>
          <w:rFonts w:ascii="細明體" w:eastAsia="細明體" w:hAnsi="細明體"/>
        </w:rPr>
        <w:t>E</w:t>
      </w:r>
      <w:r w:rsidRPr="00E41CEB">
        <w:rPr>
          <w:rFonts w:ascii="細明體" w:eastAsia="細明體" w:hAnsi="細明體" w:hint="eastAsia"/>
        </w:rPr>
        <w:t>)編輯 (</w:t>
      </w:r>
      <w:r w:rsidRPr="00E41CEB">
        <w:rPr>
          <w:rFonts w:ascii="細明體" w:eastAsia="細明體" w:hAnsi="細明體"/>
        </w:rPr>
        <w:t>V</w:t>
      </w:r>
      <w:r w:rsidRPr="00E41CEB">
        <w:rPr>
          <w:rFonts w:ascii="細明體" w:eastAsia="細明體" w:hAnsi="細明體" w:hint="eastAsia"/>
        </w:rPr>
        <w:t>)瀏覽 (</w:t>
      </w:r>
      <w:r w:rsidRPr="00E41CEB">
        <w:rPr>
          <w:rFonts w:ascii="細明體" w:eastAsia="細明體" w:hAnsi="細明體"/>
        </w:rPr>
        <w:t>R</w:t>
      </w:r>
      <w:r w:rsidRPr="00E41CEB">
        <w:rPr>
          <w:rFonts w:ascii="細明體" w:eastAsia="細明體" w:hAnsi="細明體" w:hint="eastAsia"/>
        </w:rPr>
        <w:t>)報表 (P)處理 (</w:t>
      </w:r>
      <w:r w:rsidRPr="00E41CEB">
        <w:rPr>
          <w:rFonts w:ascii="細明體" w:eastAsia="細明體" w:hAnsi="細明體"/>
        </w:rPr>
        <w:t>X</w:t>
      </w:r>
      <w:r w:rsidRPr="00E41CEB">
        <w:rPr>
          <w:rFonts w:ascii="細明體" w:eastAsia="細明體" w:hAnsi="細明體" w:hint="eastAsia"/>
        </w:rPr>
        <w:t>)產生</w:t>
      </w:r>
      <w:r w:rsidRPr="00E41CEB">
        <w:rPr>
          <w:rFonts w:ascii="細明體" w:eastAsia="細明體" w:hAnsi="細明體"/>
        </w:rPr>
        <w:t>Excel</w:t>
      </w:r>
    </w:p>
    <w:p w:rsidR="00D30A79" w:rsidRPr="00E41CEB" w:rsidRDefault="0039396C" w:rsidP="001302F2">
      <w:pPr>
        <w:numPr>
          <w:ilvl w:val="0"/>
          <w:numId w:val="2"/>
        </w:numPr>
        <w:rPr>
          <w:rFonts w:ascii="細明體" w:eastAsia="細明體" w:hAnsi="細明體"/>
        </w:rPr>
      </w:pPr>
      <w:r w:rsidRPr="00E41CEB">
        <w:rPr>
          <w:rFonts w:ascii="細明體" w:eastAsia="細明體" w:hAnsi="細明體" w:hint="eastAsia"/>
          <w:b/>
          <w:bCs/>
        </w:rPr>
        <w:t>傳入</w:t>
      </w:r>
      <w:r w:rsidR="00D30A79" w:rsidRPr="00E41CEB">
        <w:rPr>
          <w:rFonts w:ascii="細明體" w:eastAsia="細明體" w:hAnsi="細明體" w:hint="eastAsia"/>
          <w:b/>
          <w:bCs/>
        </w:rPr>
        <w:t>參數：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8"/>
        <w:gridCol w:w="1560"/>
        <w:gridCol w:w="1455"/>
        <w:gridCol w:w="474"/>
        <w:gridCol w:w="474"/>
        <w:gridCol w:w="4117"/>
      </w:tblGrid>
      <w:tr w:rsidR="007272AF" w:rsidRPr="00E41CEB" w:rsidTr="00730D6B">
        <w:tc>
          <w:tcPr>
            <w:tcW w:w="708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E3DA7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560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參數代碼</w:t>
            </w:r>
          </w:p>
        </w:tc>
        <w:tc>
          <w:tcPr>
            <w:tcW w:w="145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參數名稱</w:t>
            </w:r>
          </w:p>
        </w:tc>
        <w:tc>
          <w:tcPr>
            <w:tcW w:w="948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來源</w:t>
            </w:r>
          </w:p>
        </w:tc>
        <w:tc>
          <w:tcPr>
            <w:tcW w:w="411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7272AF" w:rsidRPr="00E41CEB" w:rsidTr="00730D6B">
        <w:tc>
          <w:tcPr>
            <w:tcW w:w="708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60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455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上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權</w:t>
            </w:r>
          </w:p>
        </w:tc>
        <w:tc>
          <w:tcPr>
            <w:tcW w:w="4117" w:type="dxa"/>
            <w:vMerge/>
            <w:tcBorders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7272AF" w:rsidRPr="00E41CEB" w:rsidRDefault="007272AF" w:rsidP="007272AF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851EB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851EB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  <w:szCs w:val="24"/>
              </w:rPr>
              <w:t>DTL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B118D9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B118D9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</w:t>
            </w:r>
            <w:r w:rsidR="008429D8" w:rsidRPr="00E41CEB">
              <w:rPr>
                <w:rFonts w:ascii="細明體" w:eastAsia="細明體" w:hAnsi="細明體" w:hint="eastAsia"/>
                <w:szCs w:val="24"/>
              </w:rPr>
              <w:t>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851EB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7272AF" w:rsidRPr="00E41CEB" w:rsidRDefault="007272AF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61270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61270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COMP_NAME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公司名稱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612706" w:rsidRPr="00E41CEB" w:rsidRDefault="0061270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B30E76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Default="00B30E76" w:rsidP="007272AF">
            <w:pPr>
              <w:pStyle w:val="a9"/>
              <w:jc w:val="left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LOCATION_ID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Default="00B30E76" w:rsidP="007272AF">
            <w:pPr>
              <w:tabs>
                <w:tab w:val="left" w:pos="567"/>
              </w:tabs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公司角色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B30E76" w:rsidRPr="00E41CEB" w:rsidRDefault="00B30E76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E317C2" w:rsidRPr="00E41CEB" w:rsidTr="00730D6B">
        <w:tc>
          <w:tcPr>
            <w:tcW w:w="70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23272A">
            <w:pPr>
              <w:pStyle w:val="a9"/>
              <w:jc w:val="left"/>
              <w:rPr>
                <w:rFonts w:ascii="細明體" w:eastAsia="細明體" w:hAnsi="細明體" w:hint="eastAsia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DEPT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7272AF">
            <w:pPr>
              <w:pStyle w:val="a9"/>
              <w:jc w:val="left"/>
              <w:rPr>
                <w:rFonts w:ascii="細明體" w:eastAsia="細明體" w:hAnsi="細明體" w:hint="eastAsia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WH_ID</w:t>
            </w:r>
          </w:p>
        </w:tc>
        <w:tc>
          <w:tcPr>
            <w:tcW w:w="145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7272AF">
            <w:pPr>
              <w:tabs>
                <w:tab w:val="left" w:pos="567"/>
              </w:tabs>
              <w:rPr>
                <w:rFonts w:ascii="細明體" w:eastAsia="細明體" w:hAnsi="細明體" w:hint="eastAsia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部門代號</w:t>
            </w:r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Default="00E317C2" w:rsidP="007272AF">
            <w:pPr>
              <w:pStyle w:val="a9"/>
              <w:jc w:val="center"/>
              <w:rPr>
                <w:rFonts w:ascii="細明體" w:eastAsia="細明體" w:hAnsi="細明體" w:hint="eastAsia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V</w:t>
            </w:r>
            <w:bookmarkStart w:id="0" w:name="_GoBack"/>
            <w:bookmarkEnd w:id="0"/>
          </w:p>
        </w:tc>
        <w:tc>
          <w:tcPr>
            <w:tcW w:w="474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Pr="00E41CEB" w:rsidRDefault="00E317C2" w:rsidP="007272AF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11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E317C2" w:rsidRPr="00E41CEB" w:rsidRDefault="00E317C2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FA0A89" w:rsidRPr="00E41CEB" w:rsidRDefault="007272AF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color w:val="000000"/>
        </w:rPr>
        <w:t>來源：(上)上層頁面傳入 (權)權限傳入</w:t>
      </w:r>
    </w:p>
    <w:p w:rsidR="00FA0A89" w:rsidRPr="00E41CEB" w:rsidRDefault="00FA0A89" w:rsidP="00FA0A89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</w:rPr>
        <w:t>限制：</w:t>
      </w:r>
      <w:r w:rsidRPr="00E41CEB">
        <w:rPr>
          <w:rFonts w:ascii="細明體" w:eastAsia="細明體" w:hAnsi="細明體" w:hint="eastAsia"/>
          <w:bCs/>
          <w:color w:val="000000"/>
        </w:rPr>
        <w:t>開窗樣版使用屬性，其他樣版使用</w:t>
      </w:r>
      <w:r w:rsidR="00EF614D" w:rsidRPr="00E41CEB">
        <w:rPr>
          <w:rFonts w:ascii="細明體" w:eastAsia="細明體" w:hAnsi="細明體" w:hint="eastAsia"/>
          <w:bCs/>
          <w:color w:val="000000"/>
        </w:rPr>
        <w:t>Qu</w:t>
      </w:r>
      <w:r w:rsidRPr="00E41CEB">
        <w:rPr>
          <w:rFonts w:ascii="細明體" w:eastAsia="細明體" w:hAnsi="細明體" w:hint="eastAsia"/>
          <w:bCs/>
          <w:color w:val="000000"/>
        </w:rPr>
        <w:t>e</w:t>
      </w:r>
      <w:r w:rsidR="00EF614D" w:rsidRPr="00E41CEB">
        <w:rPr>
          <w:rFonts w:ascii="細明體" w:eastAsia="細明體" w:hAnsi="細明體" w:hint="eastAsia"/>
          <w:bCs/>
          <w:color w:val="000000"/>
        </w:rPr>
        <w:t>r</w:t>
      </w:r>
      <w:r w:rsidRPr="00E41CEB">
        <w:rPr>
          <w:rFonts w:ascii="細明體" w:eastAsia="細明體" w:hAnsi="細明體" w:hint="eastAsia"/>
          <w:bCs/>
          <w:color w:val="000000"/>
        </w:rPr>
        <w:t>yString</w:t>
      </w:r>
    </w:p>
    <w:p w:rsidR="00FA0A89" w:rsidRPr="00E41CEB" w:rsidRDefault="007272AF" w:rsidP="009476DC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輸出參數：</w:t>
      </w:r>
      <w:r w:rsidR="009476DC" w:rsidRPr="00E41CEB">
        <w:rPr>
          <w:rFonts w:ascii="細明體" w:eastAsia="細明體" w:hAnsi="細明體" w:hint="eastAsia"/>
          <w:bCs/>
        </w:rPr>
        <w:t>無</w:t>
      </w:r>
    </w:p>
    <w:p w:rsidR="007E3B12" w:rsidRPr="00E41CEB" w:rsidRDefault="00D30A79" w:rsidP="001B04E6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條件輸入：</w:t>
      </w:r>
    </w:p>
    <w:p w:rsidR="009476DC" w:rsidRPr="00E41CEB" w:rsidRDefault="00CD668B" w:rsidP="009476D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公司名稱</w:t>
      </w:r>
      <w:r w:rsidR="00913DAC" w:rsidRPr="00E41CEB">
        <w:rPr>
          <w:rFonts w:ascii="細明體" w:eastAsia="細明體" w:hAnsi="細明體" w:hint="eastAsia"/>
          <w:bCs/>
        </w:rPr>
        <w:t>：關鍵字查詢</w:t>
      </w:r>
    </w:p>
    <w:p w:rsidR="00913DAC" w:rsidRPr="00E41CEB" w:rsidRDefault="00CD668B" w:rsidP="009476DC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公司角色：下拉選單，預設--請選擇--</w:t>
      </w:r>
    </w:p>
    <w:p w:rsidR="0018088D" w:rsidRPr="00E41CEB" w:rsidRDefault="0018088D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lastRenderedPageBreak/>
        <w:t>控制項效果：</w:t>
      </w:r>
    </w:p>
    <w:tbl>
      <w:tblPr>
        <w:tblW w:w="8788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1519"/>
        <w:gridCol w:w="541"/>
        <w:gridCol w:w="577"/>
        <w:gridCol w:w="716"/>
        <w:gridCol w:w="1891"/>
        <w:gridCol w:w="2835"/>
      </w:tblGrid>
      <w:tr w:rsidR="00590330" w:rsidRPr="00E41CEB" w:rsidTr="0023272A">
        <w:trPr>
          <w:trHeight w:val="167"/>
        </w:trPr>
        <w:tc>
          <w:tcPr>
            <w:tcW w:w="70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7E3DA7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頁面名稱</w:t>
            </w:r>
          </w:p>
        </w:tc>
        <w:tc>
          <w:tcPr>
            <w:tcW w:w="1519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控制項名稱</w:t>
            </w:r>
          </w:p>
        </w:tc>
        <w:tc>
          <w:tcPr>
            <w:tcW w:w="1834" w:type="dxa"/>
            <w:gridSpan w:val="3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GRID垂直</w:t>
            </w:r>
          </w:p>
        </w:tc>
        <w:tc>
          <w:tcPr>
            <w:tcW w:w="1891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其他控制</w:t>
            </w:r>
          </w:p>
        </w:tc>
        <w:tc>
          <w:tcPr>
            <w:tcW w:w="2835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說明</w:t>
            </w:r>
          </w:p>
        </w:tc>
      </w:tr>
      <w:tr w:rsidR="00590330" w:rsidRPr="00E41CEB" w:rsidTr="0023272A">
        <w:trPr>
          <w:trHeight w:val="167"/>
        </w:trPr>
        <w:tc>
          <w:tcPr>
            <w:tcW w:w="70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519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szCs w:val="24"/>
              </w:rPr>
              <w:t>捲軸</w:t>
            </w: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分頁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筆數</w:t>
            </w:r>
          </w:p>
        </w:tc>
        <w:tc>
          <w:tcPr>
            <w:tcW w:w="1891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2835" w:type="dxa"/>
            <w:vMerge/>
            <w:tcBorders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590330" w:rsidRPr="00E41CEB" w:rsidRDefault="00590330" w:rsidP="00590330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</w:tr>
      <w:tr w:rsidR="00590330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9476DC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  <w:szCs w:val="24"/>
              </w:rPr>
              <w:t>M</w:t>
            </w:r>
            <w:r w:rsidRPr="00E41CEB">
              <w:rPr>
                <w:rFonts w:ascii="細明體" w:eastAsia="細明體" w:hAnsi="細明體"/>
                <w:bCs/>
                <w:kern w:val="0"/>
                <w:szCs w:val="24"/>
              </w:rPr>
              <w:t>ain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查詢結果</w:t>
            </w: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76B22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590330" w:rsidRPr="00E41CEB" w:rsidRDefault="00590330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  <w:tr w:rsidR="008C73EA" w:rsidRPr="00E41CEB" w:rsidTr="0023272A">
        <w:tc>
          <w:tcPr>
            <w:tcW w:w="70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23272A">
            <w:pPr>
              <w:pStyle w:val="a9"/>
              <w:jc w:val="left"/>
              <w:rPr>
                <w:rFonts w:ascii="細明體" w:eastAsia="細明體" w:hAnsi="細明體"/>
                <w:bCs/>
                <w:kern w:val="0"/>
                <w:szCs w:val="24"/>
              </w:rPr>
            </w:pPr>
            <w:r>
              <w:rPr>
                <w:rFonts w:ascii="細明體" w:eastAsia="細明體" w:hAnsi="細明體" w:hint="eastAsia"/>
                <w:bCs/>
                <w:kern w:val="0"/>
                <w:szCs w:val="24"/>
              </w:rPr>
              <w:t>DTL</w:t>
            </w:r>
          </w:p>
        </w:tc>
        <w:tc>
          <w:tcPr>
            <w:tcW w:w="151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9"/>
              <w:ind w:right="240"/>
              <w:jc w:val="left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部門清單</w:t>
            </w:r>
          </w:p>
        </w:tc>
        <w:tc>
          <w:tcPr>
            <w:tcW w:w="5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tabs>
                <w:tab w:val="left" w:pos="567"/>
              </w:tabs>
              <w:jc w:val="center"/>
              <w:rPr>
                <w:rFonts w:ascii="細明體" w:eastAsia="細明體" w:hAnsi="細明體"/>
                <w:szCs w:val="24"/>
              </w:rPr>
            </w:pPr>
          </w:p>
        </w:tc>
        <w:tc>
          <w:tcPr>
            <w:tcW w:w="57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  <w:tc>
          <w:tcPr>
            <w:tcW w:w="71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10</w:t>
            </w:r>
          </w:p>
        </w:tc>
        <w:tc>
          <w:tcPr>
            <w:tcW w:w="189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  <w:tc>
          <w:tcPr>
            <w:tcW w:w="283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8C73EA" w:rsidRPr="00E41CEB" w:rsidRDefault="008C73EA" w:rsidP="00590330">
            <w:pPr>
              <w:pStyle w:val="af0"/>
              <w:rPr>
                <w:rFonts w:ascii="細明體" w:eastAsia="細明體" w:hAnsi="細明體"/>
                <w:bCs/>
              </w:rPr>
            </w:pPr>
          </w:p>
        </w:tc>
      </w:tr>
    </w:tbl>
    <w:p w:rsidR="007E3B12" w:rsidRPr="00E41CEB" w:rsidRDefault="007E3DA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使用</w:t>
      </w:r>
      <w:r w:rsidR="007E3B12" w:rsidRPr="00E41CEB">
        <w:rPr>
          <w:rFonts w:ascii="細明體" w:eastAsia="細明體" w:hAnsi="細明體" w:hint="eastAsia"/>
          <w:b/>
          <w:bCs/>
        </w:rPr>
        <w:t>SESSION：</w:t>
      </w:r>
      <w:r w:rsidR="0045337A" w:rsidRPr="0045337A">
        <w:rPr>
          <w:rFonts w:ascii="細明體" w:eastAsia="細明體" w:hAnsi="細明體" w:hint="eastAsia"/>
          <w:bCs/>
        </w:rPr>
        <w:t>無。</w:t>
      </w:r>
    </w:p>
    <w:p w:rsidR="007E3B12" w:rsidRPr="00E41CEB" w:rsidRDefault="007E3B12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頁面串接：</w:t>
      </w:r>
    </w:p>
    <w:tbl>
      <w:tblPr>
        <w:tblW w:w="8815" w:type="dxa"/>
        <w:tblInd w:w="8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56"/>
        <w:gridCol w:w="1172"/>
        <w:gridCol w:w="4037"/>
        <w:gridCol w:w="1172"/>
        <w:gridCol w:w="941"/>
        <w:gridCol w:w="937"/>
      </w:tblGrid>
      <w:tr w:rsidR="00C34FED" w:rsidRPr="00E41CEB" w:rsidTr="0039424C">
        <w:trPr>
          <w:cantSplit/>
          <w:trHeight w:val="315"/>
        </w:trPr>
        <w:tc>
          <w:tcPr>
            <w:tcW w:w="556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</w:t>
            </w:r>
          </w:p>
          <w:p w:rsidR="00C34FED" w:rsidRPr="00E41CEB" w:rsidRDefault="00C34FED" w:rsidP="007E3DA7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4037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動作說明</w:t>
            </w:r>
          </w:p>
        </w:tc>
        <w:tc>
          <w:tcPr>
            <w:tcW w:w="1172" w:type="dxa"/>
            <w:vMerge w:val="restart"/>
            <w:tcBorders>
              <w:top w:val="dotted" w:sz="4" w:space="0" w:color="auto"/>
              <w:left w:val="dotted" w:sz="4" w:space="0" w:color="auto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</w:t>
            </w:r>
          </w:p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頁面</w:t>
            </w:r>
            <w:r w:rsidR="007E3DA7" w:rsidRPr="00E41CEB">
              <w:rPr>
                <w:rFonts w:ascii="細明體" w:eastAsia="細明體" w:hAnsi="細明體" w:hint="eastAsia"/>
                <w:bCs/>
                <w:szCs w:val="24"/>
              </w:rPr>
              <w:t>名稱</w:t>
            </w:r>
          </w:p>
        </w:tc>
        <w:tc>
          <w:tcPr>
            <w:tcW w:w="1878" w:type="dxa"/>
            <w:gridSpan w:val="2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開啟頁面規格</w:t>
            </w:r>
          </w:p>
        </w:tc>
      </w:tr>
      <w:tr w:rsidR="00C34FED" w:rsidRPr="00E41CEB" w:rsidTr="00C34FED">
        <w:trPr>
          <w:cantSplit/>
          <w:trHeight w:val="315"/>
        </w:trPr>
        <w:tc>
          <w:tcPr>
            <w:tcW w:w="556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4037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vMerge/>
            <w:tcBorders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  <w:hideMark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獨立</w:t>
            </w: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  <w:shd w:val="clear" w:color="auto" w:fill="D9D9D9"/>
            <w:vAlign w:val="center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內含</w:t>
            </w:r>
          </w:p>
        </w:tc>
      </w:tr>
      <w:tr w:rsidR="00C34FED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7E3DA7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 w:rsidRPr="00E41CEB">
              <w:rPr>
                <w:rFonts w:ascii="細明體" w:eastAsia="細明體" w:hAnsi="細明體" w:hint="eastAsia"/>
                <w:bCs/>
                <w:szCs w:val="24"/>
              </w:rPr>
              <w:t>Main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:rsidR="00C34FED" w:rsidRPr="00E41CEB" w:rsidRDefault="00C34FED" w:rsidP="0039424C">
            <w:pPr>
              <w:pStyle w:val="af0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</w:rPr>
              <w:t>按下新增鈕或明細連結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576B22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  <w:kern w:val="0"/>
              </w:rPr>
              <w:t>DTL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C34FED" w:rsidRPr="00E41CEB" w:rsidRDefault="00C34FED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C34FED" w:rsidRPr="00E41CEB" w:rsidRDefault="00642A55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 w:rsidRPr="00E41CEB">
              <w:rPr>
                <w:rFonts w:ascii="細明體" w:eastAsia="細明體" w:hAnsi="細明體" w:hint="eastAsia"/>
                <w:bCs/>
              </w:rPr>
              <w:t>V</w:t>
            </w:r>
          </w:p>
        </w:tc>
      </w:tr>
      <w:tr w:rsidR="0026533A" w:rsidRPr="00E41CEB" w:rsidTr="00C34FED">
        <w:trPr>
          <w:cantSplit/>
        </w:trPr>
        <w:tc>
          <w:tcPr>
            <w:tcW w:w="556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C34FED">
            <w:pPr>
              <w:pStyle w:val="a9"/>
              <w:numPr>
                <w:ilvl w:val="0"/>
                <w:numId w:val="20"/>
              </w:numPr>
              <w:rPr>
                <w:rFonts w:ascii="細明體" w:eastAsia="細明體" w:hAnsi="細明體"/>
                <w:bCs/>
                <w:szCs w:val="24"/>
              </w:rPr>
            </w:pP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9"/>
              <w:jc w:val="center"/>
              <w:rPr>
                <w:rFonts w:ascii="細明體" w:eastAsia="細明體" w:hAnsi="細明體"/>
                <w:bCs/>
                <w:szCs w:val="24"/>
              </w:rPr>
            </w:pPr>
            <w:r>
              <w:rPr>
                <w:rFonts w:ascii="細明體" w:eastAsia="細明體" w:hAnsi="細明體" w:hint="eastAsia"/>
                <w:bCs/>
                <w:szCs w:val="24"/>
              </w:rPr>
              <w:t>DTL</w:t>
            </w:r>
          </w:p>
        </w:tc>
        <w:tc>
          <w:tcPr>
            <w:tcW w:w="40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rPr>
                <w:rFonts w:ascii="細明體" w:eastAsia="細明體" w:hAnsi="細明體"/>
              </w:rPr>
            </w:pPr>
            <w:r w:rsidRPr="00E41CEB">
              <w:rPr>
                <w:rFonts w:ascii="細明體" w:eastAsia="細明體" w:hAnsi="細明體" w:hint="eastAsia"/>
              </w:rPr>
              <w:t>按下新增鈕或明細連結</w:t>
            </w:r>
          </w:p>
        </w:tc>
        <w:tc>
          <w:tcPr>
            <w:tcW w:w="117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  <w:kern w:val="0"/>
              </w:rPr>
            </w:pPr>
            <w:r>
              <w:rPr>
                <w:rFonts w:ascii="細明體" w:eastAsia="細明體" w:hAnsi="細明體" w:hint="eastAsia"/>
                <w:bCs/>
                <w:kern w:val="0"/>
              </w:rPr>
              <w:t>DEPT</w:t>
            </w:r>
          </w:p>
        </w:tc>
        <w:tc>
          <w:tcPr>
            <w:tcW w:w="94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</w:p>
        </w:tc>
        <w:tc>
          <w:tcPr>
            <w:tcW w:w="93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26533A" w:rsidRPr="00E41CEB" w:rsidRDefault="0026533A" w:rsidP="0039424C">
            <w:pPr>
              <w:pStyle w:val="af0"/>
              <w:jc w:val="center"/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V</w:t>
            </w:r>
          </w:p>
        </w:tc>
      </w:tr>
    </w:tbl>
    <w:p w:rsidR="00C34FED" w:rsidRPr="00E41CEB" w:rsidRDefault="00C34FED" w:rsidP="00C34FED">
      <w:pPr>
        <w:ind w:left="360" w:firstLine="480"/>
        <w:rPr>
          <w:rFonts w:ascii="細明體" w:eastAsia="細明體" w:hAnsi="細明體"/>
          <w:bCs/>
          <w:color w:val="000000"/>
        </w:rPr>
      </w:pPr>
      <w:r w:rsidRPr="00E41CEB">
        <w:rPr>
          <w:rFonts w:ascii="細明體" w:eastAsia="細明體" w:hAnsi="細明體" w:hint="eastAsia"/>
          <w:bCs/>
          <w:szCs w:val="24"/>
        </w:rPr>
        <w:t>開啟頁面規格</w:t>
      </w:r>
      <w:r w:rsidRPr="00E41CEB">
        <w:rPr>
          <w:rFonts w:ascii="細明體" w:eastAsia="細明體" w:hAnsi="細明體" w:hint="eastAsia"/>
          <w:bCs/>
          <w:color w:val="000000"/>
        </w:rPr>
        <w:t>：(獨立)獨立檔案 (內含)含在本規格中</w:t>
      </w:r>
    </w:p>
    <w:p w:rsidR="00C34FED" w:rsidRPr="00E41CEB" w:rsidRDefault="00C34FED" w:rsidP="00C34FED">
      <w:pPr>
        <w:rPr>
          <w:rFonts w:ascii="細明體" w:eastAsia="細明體" w:hAnsi="細明體"/>
          <w:bCs/>
          <w:color w:val="000000"/>
        </w:rPr>
      </w:pPr>
    </w:p>
    <w:p w:rsidR="00C34FED" w:rsidRPr="00E41CEB" w:rsidRDefault="00C34FED" w:rsidP="00C34FED">
      <w:pPr>
        <w:numPr>
          <w:ilvl w:val="0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顯示</w:t>
      </w:r>
      <w:r w:rsidR="00576B22" w:rsidRPr="00E41CEB">
        <w:rPr>
          <w:rFonts w:ascii="細明體" w:eastAsia="細明體" w:hAnsi="細明體"/>
          <w:bCs/>
        </w:rPr>
        <w:t>DTL</w:t>
      </w:r>
      <w:r w:rsidRPr="00E41CEB">
        <w:rPr>
          <w:rFonts w:ascii="細明體" w:eastAsia="細明體" w:hAnsi="細明體" w:hint="eastAsia"/>
          <w:bCs/>
        </w:rPr>
        <w:t>畫面的傳入參數：</w:t>
      </w:r>
    </w:p>
    <w:p w:rsidR="009F6927" w:rsidRPr="00E41CEB" w:rsidRDefault="009F6927" w:rsidP="00576B22">
      <w:pPr>
        <w:numPr>
          <w:ilvl w:val="1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按下Main新增鈕時，</w:t>
      </w:r>
      <w:r w:rsidR="007A3A13">
        <w:rPr>
          <w:rFonts w:ascii="細明體" w:eastAsia="細明體" w:hAnsi="細明體" w:hint="eastAsia"/>
          <w:bCs/>
        </w:rPr>
        <w:t>COMP_ID</w:t>
      </w:r>
      <w:r w:rsidRPr="00E41CEB">
        <w:rPr>
          <w:rFonts w:ascii="細明體" w:eastAsia="細明體" w:hAnsi="細明體" w:hint="eastAsia"/>
          <w:bCs/>
        </w:rPr>
        <w:t>＝</w:t>
      </w:r>
      <w:r w:rsidR="007A3A13">
        <w:rPr>
          <w:rFonts w:ascii="細明體" w:eastAsia="細明體" w:hAnsi="細明體" w:hint="eastAsia"/>
          <w:bCs/>
        </w:rPr>
        <w:t>00000</w:t>
      </w:r>
    </w:p>
    <w:p w:rsidR="00576B22" w:rsidRDefault="009F6927" w:rsidP="00576B22">
      <w:pPr>
        <w:numPr>
          <w:ilvl w:val="1"/>
          <w:numId w:val="19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點明細連結時，</w:t>
      </w:r>
      <w:r w:rsidR="006868F2">
        <w:rPr>
          <w:rFonts w:ascii="細明體" w:eastAsia="細明體" w:hAnsi="細明體" w:hint="eastAsia"/>
          <w:bCs/>
        </w:rPr>
        <w:t>COMP_ID</w:t>
      </w:r>
      <w:r w:rsidR="00576B22" w:rsidRPr="00E41CEB">
        <w:rPr>
          <w:rFonts w:ascii="細明體" w:eastAsia="細明體" w:hAnsi="細明體" w:hint="eastAsia"/>
          <w:bCs/>
        </w:rPr>
        <w:t>＝M</w:t>
      </w:r>
      <w:r w:rsidR="00576B22" w:rsidRPr="00E41CEB">
        <w:rPr>
          <w:rFonts w:ascii="細明體" w:eastAsia="細明體" w:hAnsi="細明體"/>
          <w:bCs/>
        </w:rPr>
        <w:t>ain</w:t>
      </w:r>
      <w:r w:rsidR="00963000" w:rsidRPr="00E41CEB">
        <w:rPr>
          <w:rFonts w:ascii="細明體" w:eastAsia="細明體" w:hAnsi="細明體" w:hint="eastAsia"/>
          <w:bCs/>
        </w:rPr>
        <w:t>畫面.</w:t>
      </w:r>
      <w:r w:rsidR="000F394D" w:rsidRPr="00E41CEB">
        <w:rPr>
          <w:rFonts w:ascii="細明體" w:eastAsia="細明體" w:hAnsi="細明體" w:hint="eastAsia"/>
          <w:bCs/>
        </w:rPr>
        <w:t>GRID</w:t>
      </w:r>
      <w:r w:rsidR="00963000" w:rsidRPr="00E41CEB">
        <w:rPr>
          <w:rFonts w:ascii="細明體" w:eastAsia="細明體" w:hAnsi="細明體" w:hint="eastAsia"/>
          <w:bCs/>
        </w:rPr>
        <w:t>.</w:t>
      </w:r>
      <w:r w:rsidR="00455F33">
        <w:rPr>
          <w:rFonts w:ascii="細明體" w:eastAsia="細明體" w:hAnsi="細明體" w:hint="eastAsia"/>
          <w:bCs/>
        </w:rPr>
        <w:t>公司</w:t>
      </w:r>
      <w:r w:rsidR="000F394D" w:rsidRPr="00E41CEB">
        <w:rPr>
          <w:rFonts w:ascii="細明體" w:eastAsia="細明體" w:hAnsi="細明體" w:hint="eastAsia"/>
          <w:bCs/>
        </w:rPr>
        <w:t>代號</w:t>
      </w:r>
    </w:p>
    <w:p w:rsidR="002A0BE5" w:rsidRDefault="002A0BE5" w:rsidP="002A0BE5">
      <w:pPr>
        <w:numPr>
          <w:ilvl w:val="0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顯示DEPT畫面的傳入參數：</w:t>
      </w:r>
    </w:p>
    <w:p w:rsidR="002A0BE5" w:rsidRDefault="002A0BE5" w:rsidP="002A0BE5">
      <w:pPr>
        <w:numPr>
          <w:ilvl w:val="1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按下DTL新增鈕時或明細連結時，</w:t>
      </w:r>
    </w:p>
    <w:p w:rsidR="002A0BE5" w:rsidRDefault="002A0BE5" w:rsidP="002A0BE5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COMP_ID＝</w:t>
      </w:r>
      <w:r w:rsidR="00730D6B">
        <w:rPr>
          <w:rFonts w:ascii="細明體" w:eastAsia="細明體" w:hAnsi="細明體" w:hint="eastAsia"/>
          <w:bCs/>
        </w:rPr>
        <w:t>DTL畫面.公司代號</w:t>
      </w:r>
    </w:p>
    <w:p w:rsidR="002A0BE5" w:rsidRDefault="00730D6B" w:rsidP="002A0BE5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COMP_NAME＝DTL畫面.公司名稱</w:t>
      </w:r>
    </w:p>
    <w:p w:rsidR="00730D6B" w:rsidRDefault="00730D6B" w:rsidP="00730D6B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LOCATION_ID＝DTL畫面.公司角色</w:t>
      </w:r>
    </w:p>
    <w:p w:rsidR="00A354AF" w:rsidRPr="00730D6B" w:rsidRDefault="00A354AF" w:rsidP="00730D6B">
      <w:pPr>
        <w:numPr>
          <w:ilvl w:val="2"/>
          <w:numId w:val="19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WH_ID＝</w:t>
      </w:r>
      <w:r w:rsidR="00C40596">
        <w:rPr>
          <w:rFonts w:ascii="細明體" w:eastAsia="細明體" w:hAnsi="細明體" w:hint="eastAsia"/>
          <w:bCs/>
        </w:rPr>
        <w:t>(新增)00000；(明細連結)</w:t>
      </w:r>
      <w:r>
        <w:rPr>
          <w:rFonts w:ascii="細明體" w:eastAsia="細明體" w:hAnsi="細明體" w:hint="eastAsia"/>
          <w:bCs/>
        </w:rPr>
        <w:t>DTL畫面.GRID.部門代號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讀取資料：</w:t>
      </w:r>
    </w:p>
    <w:p w:rsidR="00DC0E8C" w:rsidRDefault="00DC0E8C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取得公司角色</w:t>
      </w:r>
      <w:r w:rsidR="0026525A">
        <w:rPr>
          <w:rFonts w:ascii="細明體" w:eastAsia="細明體" w:hAnsi="細明體" w:hint="eastAsia"/>
          <w:bCs/>
        </w:rPr>
        <w:t>、用途別</w:t>
      </w:r>
      <w:r>
        <w:rPr>
          <w:rFonts w:ascii="細明體" w:eastAsia="細明體" w:hAnsi="細明體" w:hint="eastAsia"/>
          <w:bCs/>
        </w:rPr>
        <w:t>下拉選單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DC0E8C" w:rsidTr="00760CC0">
        <w:tc>
          <w:tcPr>
            <w:tcW w:w="8414" w:type="dxa"/>
          </w:tcPr>
          <w:p w:rsidR="00A575F7" w:rsidRPr="00A575F7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>SELECT CODE_ID, CODE_DESC</w:t>
            </w:r>
          </w:p>
          <w:p w:rsidR="00A575F7" w:rsidRPr="00A575F7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>FROM SDSCODED</w:t>
            </w:r>
          </w:p>
          <w:p w:rsidR="00DC0E8C" w:rsidRDefault="00A575F7" w:rsidP="00A575F7">
            <w:pPr>
              <w:rPr>
                <w:rFonts w:ascii="細明體" w:eastAsia="細明體" w:hAnsi="細明體"/>
                <w:bCs/>
              </w:rPr>
            </w:pPr>
            <w:r w:rsidRPr="00A575F7">
              <w:rPr>
                <w:rFonts w:ascii="細明體" w:eastAsia="細明體" w:hAnsi="細明體"/>
                <w:bCs/>
              </w:rPr>
              <w:t xml:space="preserve">WHERE CODE_KIND = </w:t>
            </w:r>
            <w:r w:rsidR="0026525A">
              <w:rPr>
                <w:rFonts w:ascii="細明體" w:eastAsia="細明體" w:hAnsi="細明體" w:hint="eastAsia"/>
                <w:bCs/>
              </w:rPr>
              <w:t>代碼種類</w:t>
            </w:r>
          </w:p>
          <w:p w:rsidR="0026525A" w:rsidRPr="00A575F7" w:rsidRDefault="0026525A" w:rsidP="00A575F7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細明體" w:eastAsia="細明體" w:hAnsi="細明體" w:hint="eastAsia"/>
                <w:bCs/>
              </w:rPr>
              <w:t>ORDER BY CODE_ORDER</w:t>
            </w:r>
          </w:p>
        </w:tc>
      </w:tr>
    </w:tbl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A71693" w:rsidRDefault="00A71693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代碼種類：</w:t>
      </w:r>
    </w:p>
    <w:p w:rsidR="00A71693" w:rsidRDefault="00A71693" w:rsidP="00584AAF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公司角色：</w:t>
      </w:r>
      <w:r w:rsidR="00584AAF" w:rsidRPr="00584AAF">
        <w:rPr>
          <w:rFonts w:ascii="細明體" w:eastAsia="細明體" w:hAnsi="細明體"/>
          <w:bCs/>
        </w:rPr>
        <w:t>COMP_LOCATION_ID</w:t>
      </w:r>
    </w:p>
    <w:p w:rsidR="00A71693" w:rsidRDefault="00A71693" w:rsidP="00584AAF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用途別：</w:t>
      </w:r>
      <w:r w:rsidR="00584AAF" w:rsidRPr="00584AAF">
        <w:rPr>
          <w:rFonts w:ascii="細明體" w:eastAsia="細明體" w:hAnsi="細明體"/>
          <w:bCs/>
        </w:rPr>
        <w:t>COMP_WH_USAGE</w:t>
      </w:r>
    </w:p>
    <w:p w:rsidR="00DC0E8C" w:rsidRDefault="00DC0E8C" w:rsidP="00DC0E8C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7A7547" w:rsidRDefault="00760CC0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CODE_ID：</w:t>
      </w:r>
      <w:r w:rsidR="00922750">
        <w:rPr>
          <w:rFonts w:ascii="細明體" w:eastAsia="細明體" w:hAnsi="細明體" w:hint="eastAsia"/>
          <w:bCs/>
        </w:rPr>
        <w:t>代碼(入檔用)</w:t>
      </w:r>
    </w:p>
    <w:p w:rsidR="00922750" w:rsidRDefault="00922750" w:rsidP="007A7547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CODE_DESC：名稱(顯示用)</w:t>
      </w:r>
    </w:p>
    <w:p w:rsidR="00937615" w:rsidRDefault="00937615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取得倉別下拉選單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862382" w:rsidTr="003475F3">
        <w:tc>
          <w:tcPr>
            <w:tcW w:w="8414" w:type="dxa"/>
          </w:tcPr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lastRenderedPageBreak/>
              <w:t>SELECT CODE_ID, CODE_DESC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t>FROM SDSCODED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/>
                <w:bCs/>
              </w:rPr>
              <w:t xml:space="preserve">WHERE CODE_KIND = </w:t>
            </w:r>
            <w:r>
              <w:rPr>
                <w:rFonts w:ascii="細明體" w:eastAsia="細明體" w:hAnsi="細明體" w:hint="eastAsia"/>
                <w:bCs/>
              </w:rPr>
              <w:t>WH_TYPE</w:t>
            </w:r>
            <w:r>
              <w:rPr>
                <w:rFonts w:ascii="細明體" w:eastAsia="細明體" w:hAnsi="細明體"/>
                <w:bCs/>
              </w:rPr>
              <w:t xml:space="preserve"> AND CODE_ID != 3</w:t>
            </w:r>
          </w:p>
          <w:p w:rsidR="00862382" w:rsidRPr="00862382" w:rsidRDefault="00862382" w:rsidP="00862382">
            <w:pPr>
              <w:rPr>
                <w:rFonts w:ascii="細明體" w:eastAsia="細明體" w:hAnsi="細明體"/>
                <w:bCs/>
              </w:rPr>
            </w:pPr>
            <w:r w:rsidRPr="00862382">
              <w:rPr>
                <w:rFonts w:ascii="細明體" w:eastAsia="細明體" w:hAnsi="細明體" w:hint="eastAsia"/>
                <w:bCs/>
              </w:rPr>
              <w:t>ORDER BY CODE_ORDER</w:t>
            </w:r>
          </w:p>
        </w:tc>
      </w:tr>
    </w:tbl>
    <w:p w:rsidR="002717DF" w:rsidRDefault="002717DF" w:rsidP="002717DF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5509D2">
        <w:rPr>
          <w:rFonts w:ascii="細明體" w:eastAsia="細明體" w:hAnsi="細明體" w:hint="eastAsia"/>
          <w:bCs/>
        </w:rPr>
        <w:t>在最上方增加「--請選擇--」選項</w:t>
      </w:r>
    </w:p>
    <w:p w:rsidR="003475F3" w:rsidRDefault="003475F3" w:rsidP="003475F3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欄位說明：</w:t>
      </w:r>
    </w:p>
    <w:p w:rsidR="003475F3" w:rsidRDefault="003475F3" w:rsidP="003475F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CODE_ID：倉別代碼(入檔用)</w:t>
      </w:r>
    </w:p>
    <w:p w:rsidR="00862382" w:rsidRPr="003475F3" w:rsidRDefault="003475F3" w:rsidP="003475F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CODE_DESC：倉別名稱(顯示用)</w:t>
      </w:r>
    </w:p>
    <w:p w:rsidR="0060004A" w:rsidRPr="00E41CEB" w:rsidRDefault="001060DE" w:rsidP="0060004A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按下查詢後，</w:t>
      </w:r>
      <w:r w:rsidR="0060004A" w:rsidRPr="00E41CEB">
        <w:rPr>
          <w:rFonts w:ascii="細明體" w:eastAsia="細明體" w:hAnsi="細明體" w:hint="eastAsia"/>
          <w:bCs/>
        </w:rPr>
        <w:t>取得</w:t>
      </w:r>
      <w:r w:rsidRPr="00E41CEB">
        <w:rPr>
          <w:rFonts w:ascii="細明體" w:eastAsia="細明體" w:hAnsi="細明體" w:hint="eastAsia"/>
          <w:bCs/>
        </w:rPr>
        <w:t>符合條件的資料</w:t>
      </w:r>
    </w:p>
    <w:tbl>
      <w:tblPr>
        <w:tblW w:w="0" w:type="auto"/>
        <w:tblInd w:w="14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414"/>
      </w:tblGrid>
      <w:tr w:rsidR="001060DE" w:rsidRPr="00E41CEB" w:rsidTr="00517F3D">
        <w:tc>
          <w:tcPr>
            <w:tcW w:w="8414" w:type="dxa"/>
          </w:tcPr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SELECT CM.COMP_ID, CM.COMP_NAME, C.CODE_DESC</w:t>
            </w:r>
            <w:r>
              <w:rPr>
                <w:rFonts w:ascii="細明體" w:eastAsia="細明體" w:hAnsi="細明體"/>
                <w:bCs/>
              </w:rPr>
              <w:t xml:space="preserve"> AS LOCATION_NAME</w:t>
            </w:r>
            <w:r w:rsidRPr="00FA5A57">
              <w:rPr>
                <w:rFonts w:ascii="細明體" w:eastAsia="細明體" w:hAnsi="細明體"/>
                <w:bCs/>
              </w:rPr>
              <w:t>, CM.BS_NO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FROM SDSCOMPM CM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LEFT JOIN SDSCODED C ON CM.LOCATION_ID = C.CODE_ID AND C.CODE_KIND = 'COMP_LOCATION_ID'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WHERE 1=1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AND CM.COMP_NAME LIKE %公司名稱%</w:t>
            </w:r>
          </w:p>
          <w:p w:rsidR="00FA5A57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ab/>
              <w:t>AND CM.LOCATION_ID = 公司角色</w:t>
            </w:r>
          </w:p>
          <w:p w:rsidR="001060DE" w:rsidRPr="00FA5A57" w:rsidRDefault="00FA5A57" w:rsidP="00FA5A57">
            <w:pPr>
              <w:rPr>
                <w:rFonts w:ascii="細明體" w:eastAsia="細明體" w:hAnsi="細明體"/>
                <w:bCs/>
              </w:rPr>
            </w:pPr>
            <w:r w:rsidRPr="00FA5A57">
              <w:rPr>
                <w:rFonts w:ascii="細明體" w:eastAsia="細明體" w:hAnsi="細明體"/>
                <w:bCs/>
              </w:rPr>
              <w:t>ORDER BY CM.COMP_ID</w:t>
            </w:r>
          </w:p>
        </w:tc>
      </w:tr>
    </w:tbl>
    <w:p w:rsidR="00577E57" w:rsidRPr="00E41CEB" w:rsidRDefault="00577E57" w:rsidP="00577E57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7D240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</w:t>
      </w:r>
      <w:r w:rsidR="00830BB0">
        <w:rPr>
          <w:rFonts w:ascii="細明體" w:eastAsia="細明體" w:hAnsi="細明體" w:hint="eastAsia"/>
          <w:bCs/>
        </w:rPr>
        <w:t>：公司代號</w:t>
      </w:r>
    </w:p>
    <w:p w:rsidR="00830BB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</w:t>
      </w:r>
      <w:r w:rsidR="00830BB0">
        <w:rPr>
          <w:rFonts w:ascii="細明體" w:eastAsia="細明體" w:hAnsi="細明體" w:hint="eastAsia"/>
          <w:bCs/>
        </w:rPr>
        <w:t>：公司名稱</w:t>
      </w:r>
    </w:p>
    <w:p w:rsidR="00830BB0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LOCATION_NAME</w:t>
      </w:r>
      <w:r w:rsidR="00830BB0">
        <w:rPr>
          <w:rFonts w:ascii="細明體" w:eastAsia="細明體" w:hAnsi="細明體" w:hint="eastAsia"/>
          <w:bCs/>
        </w:rPr>
        <w:t>：公司角色</w:t>
      </w:r>
    </w:p>
    <w:p w:rsidR="00830BB0" w:rsidRPr="00E41CEB" w:rsidRDefault="00FA5A57" w:rsidP="00DE082F">
      <w:pPr>
        <w:numPr>
          <w:ilvl w:val="3"/>
          <w:numId w:val="17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</w:t>
      </w:r>
      <w:r w:rsidR="00830BB0">
        <w:rPr>
          <w:rFonts w:ascii="細明體" w:eastAsia="細明體" w:hAnsi="細明體" w:hint="eastAsia"/>
          <w:bCs/>
        </w:rPr>
        <w:t>：統一編號</w:t>
      </w:r>
    </w:p>
    <w:p w:rsidR="00C34FED" w:rsidRPr="00E41CEB" w:rsidRDefault="00C82C07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cs="Arial" w:hint="eastAsia"/>
          <w:b/>
          <w:color w:val="000000"/>
        </w:rPr>
        <w:t>處理說明：</w:t>
      </w:r>
    </w:p>
    <w:p w:rsidR="001544B6" w:rsidRPr="00E41CEB" w:rsidRDefault="001544B6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DTL畫面</w:t>
      </w:r>
      <w:r w:rsidR="00015B6B" w:rsidRPr="00E41CEB">
        <w:rPr>
          <w:rFonts w:ascii="細明體" w:eastAsia="細明體" w:hAnsi="細明體" w:hint="eastAsia"/>
          <w:bCs/>
        </w:rPr>
        <w:t>，顯示</w:t>
      </w:r>
      <w:r w:rsidR="000F72E5">
        <w:rPr>
          <w:rFonts w:ascii="細明體" w:eastAsia="細明體" w:hAnsi="細明體" w:hint="eastAsia"/>
          <w:bCs/>
        </w:rPr>
        <w:t>公司</w:t>
      </w:r>
      <w:r w:rsidR="00D76522">
        <w:rPr>
          <w:rFonts w:ascii="細明體" w:eastAsia="細明體" w:hAnsi="細明體" w:hint="eastAsia"/>
          <w:bCs/>
        </w:rPr>
        <w:t>主檔</w:t>
      </w:r>
      <w:r w:rsidR="00015B6B" w:rsidRPr="00E41CEB">
        <w:rPr>
          <w:rFonts w:ascii="細明體" w:eastAsia="細明體" w:hAnsi="細明體" w:hint="eastAsia"/>
          <w:bCs/>
        </w:rPr>
        <w:t>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015B6B" w:rsidRPr="00E41CEB" w:rsidTr="00015B6B">
        <w:tc>
          <w:tcPr>
            <w:tcW w:w="9694" w:type="dxa"/>
          </w:tcPr>
          <w:p w:rsidR="00E755E9" w:rsidRPr="00E755E9" w:rsidRDefault="00E755E9" w:rsidP="00E755E9">
            <w:pPr>
              <w:rPr>
                <w:rFonts w:ascii="細明體" w:eastAsia="細明體" w:hAnsi="細明體"/>
                <w:bCs/>
              </w:rPr>
            </w:pPr>
            <w:r w:rsidRPr="00E755E9">
              <w:rPr>
                <w:rFonts w:ascii="細明體" w:eastAsia="細明體" w:hAnsi="細明體"/>
                <w:bCs/>
              </w:rPr>
              <w:t>SELECT COMP_ID, COMP_NAME, LOCATION_ID, BS_NO</w:t>
            </w:r>
          </w:p>
          <w:p w:rsidR="00E755E9" w:rsidRPr="00E755E9" w:rsidRDefault="00E755E9" w:rsidP="00E755E9">
            <w:pPr>
              <w:rPr>
                <w:rFonts w:ascii="細明體" w:eastAsia="細明體" w:hAnsi="細明體"/>
                <w:bCs/>
              </w:rPr>
            </w:pPr>
            <w:r w:rsidRPr="00E755E9">
              <w:rPr>
                <w:rFonts w:ascii="細明體" w:eastAsia="細明體" w:hAnsi="細明體"/>
                <w:bCs/>
              </w:rPr>
              <w:t>FROM SDSCOMPM</w:t>
            </w:r>
          </w:p>
          <w:p w:rsidR="00E755E9" w:rsidRPr="00E755E9" w:rsidRDefault="00E755E9" w:rsidP="00E755E9">
            <w:pPr>
              <w:rPr>
                <w:rFonts w:ascii="細明體" w:eastAsia="細明體" w:hAnsi="細明體"/>
                <w:bCs/>
              </w:rPr>
            </w:pPr>
            <w:r w:rsidRPr="00E755E9">
              <w:rPr>
                <w:rFonts w:ascii="細明體" w:eastAsia="細明體" w:hAnsi="細明體"/>
                <w:bCs/>
              </w:rPr>
              <w:t>WHERE 1=1</w:t>
            </w:r>
          </w:p>
          <w:p w:rsidR="00015B6B" w:rsidRPr="00E755E9" w:rsidRDefault="00E755E9" w:rsidP="00E755E9">
            <w:pPr>
              <w:rPr>
                <w:rFonts w:ascii="細明體" w:eastAsia="細明體" w:hAnsi="細明體"/>
                <w:bCs/>
              </w:rPr>
            </w:pPr>
            <w:r w:rsidRPr="00E755E9">
              <w:rPr>
                <w:rFonts w:ascii="細明體" w:eastAsia="細明體" w:hAnsi="細明體"/>
                <w:bCs/>
              </w:rPr>
              <w:tab/>
              <w:t>AND COMP_ID = 傳入參數.公司代號</w:t>
            </w:r>
          </w:p>
        </w:tc>
      </w:tr>
    </w:tbl>
    <w:p w:rsidR="001544B6" w:rsidRDefault="00015B6B" w:rsidP="001544B6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</w:t>
      </w:r>
      <w:r w:rsidR="00504F6E" w:rsidRPr="00E41CEB">
        <w:rPr>
          <w:rFonts w:ascii="細明體" w:eastAsia="細明體" w:hAnsi="細明體" w:hint="eastAsia"/>
          <w:bCs/>
        </w:rPr>
        <w:t>：</w:t>
      </w:r>
    </w:p>
    <w:p w:rsidR="0067035C" w:rsidRDefault="00E755E9" w:rsidP="0067035C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COMP_ID</w:t>
      </w:r>
      <w:r w:rsidR="00D76522">
        <w:rPr>
          <w:rFonts w:ascii="細明體" w:eastAsia="細明體" w:hAnsi="細明體" w:hint="eastAsia"/>
          <w:bCs/>
        </w:rPr>
        <w:t>：公司代號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COMP_NAME</w:t>
      </w:r>
      <w:r w:rsidR="00D76522">
        <w:rPr>
          <w:rFonts w:ascii="細明體" w:eastAsia="細明體" w:hAnsi="細明體" w:hint="eastAsia"/>
          <w:bCs/>
        </w:rPr>
        <w:t>：公司名稱</w:t>
      </w:r>
    </w:p>
    <w:p w:rsid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LOCATION_ID</w:t>
      </w:r>
      <w:r w:rsidR="00D76522">
        <w:rPr>
          <w:rFonts w:ascii="細明體" w:eastAsia="細明體" w:hAnsi="細明體" w:hint="eastAsia"/>
          <w:bCs/>
        </w:rPr>
        <w:t>：公司角色</w:t>
      </w:r>
      <w:r w:rsidR="00657299">
        <w:rPr>
          <w:rFonts w:ascii="細明體" w:eastAsia="細明體" w:hAnsi="細明體" w:hint="eastAsia"/>
          <w:bCs/>
        </w:rPr>
        <w:t xml:space="preserve"> (A.管理/M.一線/R.二線)</w:t>
      </w:r>
    </w:p>
    <w:p w:rsidR="00D76522" w:rsidRPr="00D76522" w:rsidRDefault="00E755E9" w:rsidP="00D76522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BS_NO</w:t>
      </w:r>
      <w:r w:rsidR="00D76522">
        <w:rPr>
          <w:rFonts w:ascii="細明體" w:eastAsia="細明體" w:hAnsi="細明體" w:hint="eastAsia"/>
          <w:bCs/>
        </w:rPr>
        <w:t>：統一編號</w:t>
      </w:r>
    </w:p>
    <w:p w:rsidR="00D76522" w:rsidRDefault="00D76522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DTL畫面，顯示部門清單明細資料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9853A3" w:rsidTr="009853A3">
        <w:tc>
          <w:tcPr>
            <w:tcW w:w="8414" w:type="dxa"/>
          </w:tcPr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SELECT W.WH_ID, W.WH_NAME, C.CODE_DESC AS WH_USAGE_NAME, CT.CODE_DESC AS WH_TYPE_NAME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FROM SDSWH W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ab/>
              <w:t xml:space="preserve">LEFT JOIN SDSCODED C ON W.WH_USAGE = C.CODE_ID AND C.CODE_KIND = </w:t>
            </w:r>
            <w:r w:rsidRPr="00F659CC">
              <w:rPr>
                <w:rFonts w:ascii="細明體" w:eastAsia="細明體" w:hAnsi="細明體"/>
                <w:bCs/>
              </w:rPr>
              <w:lastRenderedPageBreak/>
              <w:t>'COMP_WH_USAGE'</w:t>
            </w:r>
          </w:p>
          <w:p w:rsidR="00F659CC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ab/>
              <w:t>LEFT JOIN SDSCODED CT ON W.WH_TYPE = CT.CODE_ID AND CT.CODE_KIND = 'WH_TYPE'</w:t>
            </w:r>
          </w:p>
          <w:p w:rsidR="009853A3" w:rsidRPr="00F659CC" w:rsidRDefault="00F659CC" w:rsidP="00F659CC">
            <w:pPr>
              <w:rPr>
                <w:rFonts w:ascii="細明體" w:eastAsia="細明體" w:hAnsi="細明體"/>
                <w:bCs/>
              </w:rPr>
            </w:pPr>
            <w:r w:rsidRPr="00F659CC">
              <w:rPr>
                <w:rFonts w:ascii="細明體" w:eastAsia="細明體" w:hAnsi="細明體"/>
                <w:bCs/>
              </w:rPr>
              <w:t>WHERE W.COMP_ID = 傳入參數.公司代號</w:t>
            </w:r>
          </w:p>
        </w:tc>
      </w:tr>
    </w:tbl>
    <w:p w:rsidR="009853A3" w:rsidRDefault="009853A3" w:rsidP="009853A3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lastRenderedPageBreak/>
        <w:t>欄位說明：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</w:t>
      </w:r>
      <w:r w:rsidR="009853A3">
        <w:rPr>
          <w:rFonts w:ascii="細明體" w:eastAsia="細明體" w:hAnsi="細明體" w:hint="eastAsia"/>
          <w:bCs/>
        </w:rPr>
        <w:t>：部門代號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WH_NAME</w:t>
      </w:r>
      <w:r w:rsidR="009853A3">
        <w:rPr>
          <w:rFonts w:ascii="細明體" w:eastAsia="細明體" w:hAnsi="細明體" w:hint="eastAsia"/>
          <w:bCs/>
        </w:rPr>
        <w:t>：部門名稱</w:t>
      </w:r>
    </w:p>
    <w:p w:rsidR="009853A3" w:rsidRDefault="00041EC5" w:rsidP="009853A3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WH_USAGE_NAME</w:t>
      </w:r>
      <w:r w:rsidR="009853A3">
        <w:rPr>
          <w:rFonts w:ascii="細明體" w:eastAsia="細明體" w:hAnsi="細明體" w:hint="eastAsia"/>
          <w:bCs/>
        </w:rPr>
        <w:t>：用途別</w:t>
      </w:r>
    </w:p>
    <w:p w:rsidR="009853A3" w:rsidRPr="00866DCD" w:rsidRDefault="004E5A3D" w:rsidP="00760CC0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WH_TYPE_NAME</w:t>
      </w:r>
      <w:r w:rsidR="009853A3" w:rsidRPr="00866DCD">
        <w:rPr>
          <w:rFonts w:ascii="細明體" w:eastAsia="細明體" w:hAnsi="細明體" w:hint="eastAsia"/>
          <w:bCs/>
        </w:rPr>
        <w:t>：倉別</w:t>
      </w:r>
    </w:p>
    <w:p w:rsidR="0090310B" w:rsidRDefault="0090310B" w:rsidP="0090310B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  <w:color w:val="000000" w:themeColor="text1"/>
        </w:rPr>
        <w:t>DTL畫面按下儲存鈕，將資料新增至TABLE：</w:t>
      </w:r>
      <w:r w:rsidR="008A47F9">
        <w:rPr>
          <w:rFonts w:ascii="細明體" w:eastAsia="細明體" w:hAnsi="細明體" w:hint="eastAsia"/>
          <w:bCs/>
        </w:rPr>
        <w:t>SDSCOMPM</w:t>
      </w:r>
      <w:r w:rsidRPr="00E41CEB">
        <w:rPr>
          <w:rFonts w:ascii="細明體" w:eastAsia="細明體" w:hAnsi="細明體" w:hint="eastAsia"/>
          <w:bCs/>
        </w:rPr>
        <w:t>，欄位請參照『入檔說明』區塊。</w:t>
      </w:r>
    </w:p>
    <w:p w:rsidR="00536923" w:rsidRPr="00037BB6" w:rsidRDefault="00536923" w:rsidP="00536923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t>編審公司代號是否存在，若</w:t>
      </w:r>
      <w:r w:rsidR="000C2C57">
        <w:rPr>
          <w:rFonts w:ascii="細明體" w:eastAsia="細明體" w:hAnsi="細明體" w:hint="eastAsia"/>
          <w:bCs/>
          <w:color w:val="000000" w:themeColor="text1"/>
        </w:rPr>
        <w:t>&gt;0</w:t>
      </w:r>
      <w:r>
        <w:rPr>
          <w:rFonts w:ascii="細明體" w:eastAsia="細明體" w:hAnsi="細明體" w:hint="eastAsia"/>
          <w:bCs/>
          <w:color w:val="000000" w:themeColor="text1"/>
        </w:rPr>
        <w:t>則顯示資料編審#3</w:t>
      </w:r>
      <w:r w:rsidR="00037BB6">
        <w:rPr>
          <w:rFonts w:ascii="細明體" w:eastAsia="細明體" w:hAnsi="細明體" w:hint="eastAsia"/>
          <w:bCs/>
          <w:color w:val="000000" w:themeColor="text1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037BB6" w:rsidTr="00037BB6">
        <w:tc>
          <w:tcPr>
            <w:tcW w:w="9694" w:type="dxa"/>
          </w:tcPr>
          <w:p w:rsidR="005E5932" w:rsidRPr="005E5932" w:rsidRDefault="005E5932" w:rsidP="005E5932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SELECT COUNT(*)</w:t>
            </w:r>
          </w:p>
          <w:p w:rsidR="005E5932" w:rsidRPr="005E5932" w:rsidRDefault="005E5932" w:rsidP="005E5932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FROM SDSCOMPM</w:t>
            </w:r>
          </w:p>
          <w:p w:rsidR="006E01D4" w:rsidRDefault="005E5932" w:rsidP="006E01D4">
            <w:pPr>
              <w:rPr>
                <w:rFonts w:ascii="細明體" w:eastAsia="細明體" w:hAnsi="細明體"/>
                <w:bCs/>
              </w:rPr>
            </w:pPr>
            <w:r w:rsidRPr="005E5932">
              <w:rPr>
                <w:rFonts w:ascii="細明體" w:eastAsia="細明體" w:hAnsi="細明體"/>
                <w:bCs/>
              </w:rPr>
              <w:t>WHERE 1=1</w:t>
            </w:r>
          </w:p>
          <w:p w:rsidR="00037BB6" w:rsidRDefault="006E01D4" w:rsidP="006E01D4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</w:rPr>
              <w:tab/>
            </w:r>
            <w:r w:rsidR="005E5932" w:rsidRPr="005E5932">
              <w:rPr>
                <w:rFonts w:ascii="細明體" w:eastAsia="細明體" w:hAnsi="細明體"/>
                <w:bCs/>
              </w:rPr>
              <w:t>AND COMP_ID = 傳入參數.公司代號</w:t>
            </w:r>
          </w:p>
        </w:tc>
      </w:tr>
    </w:tbl>
    <w:p w:rsidR="006D21F9" w:rsidRPr="006D21F9" w:rsidRDefault="006D21F9" w:rsidP="006D21F9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公司角色為二線時，編審統一編號是否是存在於</w:t>
      </w:r>
      <w:r w:rsidRPr="00C10905">
        <w:rPr>
          <w:rFonts w:ascii="細明體" w:eastAsia="細明體" w:hAnsi="細明體" w:hint="eastAsia"/>
        </w:rPr>
        <w:t>『SDS.1.10.1 廠商資料維護』的統一編號</w:t>
      </w:r>
      <w:r w:rsidR="00417C51">
        <w:rPr>
          <w:rFonts w:ascii="細明體" w:eastAsia="細明體" w:hAnsi="細明體" w:hint="eastAsia"/>
        </w:rPr>
        <w:t>，若&gt;0則顯示資料編審#7</w:t>
      </w:r>
      <w:r w:rsidRPr="00C10905">
        <w:rPr>
          <w:rFonts w:ascii="細明體" w:eastAsia="細明體" w:hAnsi="細明體" w:hint="eastAsia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6D21F9" w:rsidTr="006D21F9">
        <w:tc>
          <w:tcPr>
            <w:tcW w:w="9694" w:type="dxa"/>
          </w:tcPr>
          <w:p w:rsidR="00CF21FE" w:rsidRPr="00CF21FE" w:rsidRDefault="00CF21FE" w:rsidP="00CF21FE">
            <w:pPr>
              <w:rPr>
                <w:rFonts w:ascii="細明體" w:eastAsia="細明體" w:hAnsi="細明體"/>
                <w:bCs/>
              </w:rPr>
            </w:pPr>
            <w:r w:rsidRPr="00CF21FE">
              <w:rPr>
                <w:rFonts w:ascii="細明體" w:eastAsia="細明體" w:hAnsi="細明體"/>
                <w:bCs/>
              </w:rPr>
              <w:t>SELECT COUNT(*)</w:t>
            </w:r>
          </w:p>
          <w:p w:rsidR="00CF21FE" w:rsidRPr="00CF21FE" w:rsidRDefault="00CF21FE" w:rsidP="00CF21FE">
            <w:pPr>
              <w:rPr>
                <w:rFonts w:ascii="細明體" w:eastAsia="細明體" w:hAnsi="細明體"/>
                <w:bCs/>
              </w:rPr>
            </w:pPr>
            <w:r w:rsidRPr="00CF21FE">
              <w:rPr>
                <w:rFonts w:ascii="細明體" w:eastAsia="細明體" w:hAnsi="細明體"/>
                <w:bCs/>
              </w:rPr>
              <w:t>FROM SDSFIRM</w:t>
            </w:r>
          </w:p>
          <w:p w:rsidR="00CF21FE" w:rsidRPr="00CF21FE" w:rsidRDefault="00CF21FE" w:rsidP="00CF21FE">
            <w:pPr>
              <w:rPr>
                <w:rFonts w:ascii="細明體" w:eastAsia="細明體" w:hAnsi="細明體"/>
                <w:bCs/>
              </w:rPr>
            </w:pPr>
            <w:r w:rsidRPr="00CF21FE">
              <w:rPr>
                <w:rFonts w:ascii="細明體" w:eastAsia="細明體" w:hAnsi="細明體"/>
                <w:bCs/>
              </w:rPr>
              <w:t>WHERE 1=1</w:t>
            </w:r>
          </w:p>
          <w:p w:rsidR="006D21F9" w:rsidRPr="00CF21FE" w:rsidRDefault="00CF21FE" w:rsidP="00CF21FE">
            <w:pPr>
              <w:rPr>
                <w:rFonts w:ascii="細明體" w:eastAsia="細明體" w:hAnsi="細明體"/>
                <w:bCs/>
              </w:rPr>
            </w:pPr>
            <w:r w:rsidRPr="00CF21FE">
              <w:rPr>
                <w:rFonts w:ascii="細明體" w:eastAsia="細明體" w:hAnsi="細明體"/>
                <w:bCs/>
              </w:rPr>
              <w:tab/>
              <w:t>AND FIRM_NO = 傳入參數.統一編號</w:t>
            </w:r>
          </w:p>
        </w:tc>
      </w:tr>
    </w:tbl>
    <w:p w:rsidR="00757098" w:rsidRDefault="00757098" w:rsidP="00757098">
      <w:pPr>
        <w:numPr>
          <w:ilvl w:val="1"/>
          <w:numId w:val="2"/>
        </w:numPr>
        <w:rPr>
          <w:rFonts w:ascii="細明體" w:eastAsia="細明體" w:hAnsi="細明體"/>
          <w:bCs/>
          <w:color w:val="FF0000"/>
        </w:rPr>
      </w:pPr>
      <w:r w:rsidRPr="003F5851">
        <w:rPr>
          <w:rFonts w:ascii="細明體" w:eastAsia="細明體" w:hAnsi="細明體" w:hint="eastAsia"/>
          <w:bCs/>
          <w:color w:val="FF0000"/>
        </w:rPr>
        <w:t>DTL畫面按下刪除鈕，以傳入參數.</w:t>
      </w:r>
      <w:r w:rsidR="008A47F9" w:rsidRPr="003F5851">
        <w:rPr>
          <w:rFonts w:ascii="細明體" w:eastAsia="細明體" w:hAnsi="細明體" w:hint="eastAsia"/>
          <w:bCs/>
          <w:color w:val="FF0000"/>
        </w:rPr>
        <w:t>COMP_ID</w:t>
      </w:r>
      <w:r w:rsidRPr="003F5851">
        <w:rPr>
          <w:rFonts w:ascii="細明體" w:eastAsia="細明體" w:hAnsi="細明體" w:hint="eastAsia"/>
          <w:bCs/>
          <w:color w:val="FF0000"/>
        </w:rPr>
        <w:t>為條件，</w:t>
      </w:r>
      <w:r w:rsidR="00E05B9C">
        <w:rPr>
          <w:rFonts w:ascii="細明體" w:eastAsia="細明體" w:hAnsi="細明體" w:hint="eastAsia"/>
          <w:bCs/>
          <w:color w:val="FF0000"/>
        </w:rPr>
        <w:t>依序</w:t>
      </w:r>
      <w:r w:rsidRPr="003F5851">
        <w:rPr>
          <w:rFonts w:ascii="細明體" w:eastAsia="細明體" w:hAnsi="細明體" w:hint="eastAsia"/>
          <w:bCs/>
          <w:color w:val="FF0000"/>
        </w:rPr>
        <w:t>刪除TABLE：</w:t>
      </w:r>
      <w:r w:rsidR="00BB48BE">
        <w:rPr>
          <w:rFonts w:ascii="細明體" w:eastAsia="細明體" w:hAnsi="細明體" w:hint="eastAsia"/>
          <w:bCs/>
          <w:color w:val="FF0000"/>
        </w:rPr>
        <w:t>SDSWH、</w:t>
      </w:r>
      <w:r w:rsidR="009A05C0" w:rsidRPr="003F5851">
        <w:rPr>
          <w:rFonts w:ascii="細明體" w:eastAsia="細明體" w:hAnsi="細明體" w:hint="eastAsia"/>
          <w:bCs/>
          <w:color w:val="FF0000"/>
        </w:rPr>
        <w:t>SDS</w:t>
      </w:r>
      <w:r w:rsidR="003F5851">
        <w:rPr>
          <w:rFonts w:ascii="細明體" w:eastAsia="細明體" w:hAnsi="細明體" w:hint="eastAsia"/>
          <w:bCs/>
          <w:color w:val="FF0000"/>
        </w:rPr>
        <w:t>COMPM</w:t>
      </w:r>
      <w:r w:rsidR="009A05C0" w:rsidRPr="003F5851">
        <w:rPr>
          <w:rFonts w:ascii="細明體" w:eastAsia="細明體" w:hAnsi="細明體" w:hint="eastAsia"/>
          <w:bCs/>
          <w:color w:val="FF0000"/>
        </w:rPr>
        <w:t>。</w:t>
      </w:r>
    </w:p>
    <w:p w:rsidR="00693DD8" w:rsidRDefault="00693DD8" w:rsidP="00757098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DEPT畫面，顯示公司部門明細資料</w:t>
      </w:r>
    </w:p>
    <w:tbl>
      <w:tblPr>
        <w:tblStyle w:val="af"/>
        <w:tblW w:w="0" w:type="auto"/>
        <w:tblInd w:w="1440" w:type="dxa"/>
        <w:tblLook w:val="04A0" w:firstRow="1" w:lastRow="0" w:firstColumn="1" w:lastColumn="0" w:noHBand="0" w:noVBand="1"/>
      </w:tblPr>
      <w:tblGrid>
        <w:gridCol w:w="8414"/>
      </w:tblGrid>
      <w:tr w:rsidR="00693DD8" w:rsidTr="00693DD8">
        <w:tc>
          <w:tcPr>
            <w:tcW w:w="8414" w:type="dxa"/>
          </w:tcPr>
          <w:p w:rsidR="007571A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>SELECT WH_ID, WH_NAME, WH_USAGE, WH_TYPE</w:t>
            </w:r>
          </w:p>
          <w:p w:rsidR="007571A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>FROM SDSWH</w:t>
            </w:r>
          </w:p>
          <w:p w:rsidR="005E5932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 xml:space="preserve">WHERE </w:t>
            </w:r>
            <w:r w:rsidR="005E5932">
              <w:rPr>
                <w:rFonts w:ascii="細明體" w:eastAsia="細明體" w:hAnsi="細明體" w:hint="eastAsia"/>
                <w:bCs/>
              </w:rPr>
              <w:t>1=1</w:t>
            </w:r>
          </w:p>
          <w:p w:rsidR="007571A8" w:rsidRPr="007571A8" w:rsidRDefault="005E5932" w:rsidP="007571A8">
            <w:pPr>
              <w:rPr>
                <w:rFonts w:ascii="細明體" w:eastAsia="細明體" w:hAnsi="細明體"/>
                <w:bCs/>
              </w:rPr>
            </w:pPr>
            <w:r>
              <w:rPr>
                <w:rFonts w:ascii="Courier New" w:hAnsi="Courier New" w:cs="Courier New"/>
                <w:noProof/>
                <w:kern w:val="0"/>
                <w:sz w:val="20"/>
              </w:rPr>
              <w:tab/>
            </w:r>
            <w:r>
              <w:rPr>
                <w:rFonts w:ascii="細明體" w:eastAsia="細明體" w:hAnsi="細明體" w:hint="eastAsia"/>
                <w:bCs/>
              </w:rPr>
              <w:t xml:space="preserve">AND </w:t>
            </w:r>
            <w:r w:rsidR="007571A8" w:rsidRPr="007571A8">
              <w:rPr>
                <w:rFonts w:ascii="細明體" w:eastAsia="細明體" w:hAnsi="細明體"/>
                <w:bCs/>
              </w:rPr>
              <w:t>COMP_ID = 傳入參數.公司代號</w:t>
            </w:r>
          </w:p>
          <w:p w:rsidR="00693DD8" w:rsidRPr="007571A8" w:rsidRDefault="007571A8" w:rsidP="007571A8">
            <w:pPr>
              <w:rPr>
                <w:rFonts w:ascii="細明體" w:eastAsia="細明體" w:hAnsi="細明體"/>
                <w:bCs/>
              </w:rPr>
            </w:pPr>
            <w:r w:rsidRPr="007571A8">
              <w:rPr>
                <w:rFonts w:ascii="細明體" w:eastAsia="細明體" w:hAnsi="細明體"/>
                <w:bCs/>
              </w:rPr>
              <w:tab/>
              <w:t>AND WH_ID = 傳入參數.部門代號</w:t>
            </w:r>
          </w:p>
        </w:tc>
      </w:tr>
    </w:tbl>
    <w:p w:rsidR="00693DD8" w:rsidRDefault="00693DD8" w:rsidP="00693DD8">
      <w:pPr>
        <w:numPr>
          <w:ilvl w:val="2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欄位說明：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WH_ID</w:t>
      </w:r>
      <w:r w:rsidR="00693DD8">
        <w:rPr>
          <w:rFonts w:ascii="細明體" w:eastAsia="細明體" w:hAnsi="細明體" w:hint="eastAsia"/>
          <w:bCs/>
        </w:rPr>
        <w:t>：部門代號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WH_NAME</w:t>
      </w:r>
      <w:r w:rsidR="00693DD8">
        <w:rPr>
          <w:rFonts w:ascii="細明體" w:eastAsia="細明體" w:hAnsi="細明體" w:hint="eastAsia"/>
          <w:bCs/>
        </w:rPr>
        <w:t>：部門名稱</w:t>
      </w:r>
    </w:p>
    <w:p w:rsidR="00693DD8" w:rsidRDefault="007571A8" w:rsidP="00693DD8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WH_USAGE</w:t>
      </w:r>
      <w:r w:rsidR="00693DD8">
        <w:rPr>
          <w:rFonts w:ascii="細明體" w:eastAsia="細明體" w:hAnsi="細明體" w:hint="eastAsia"/>
          <w:bCs/>
        </w:rPr>
        <w:t>：用途別</w:t>
      </w:r>
      <w:r>
        <w:rPr>
          <w:rFonts w:ascii="細明體" w:eastAsia="細明體" w:hAnsi="細明體" w:hint="eastAsia"/>
          <w:bCs/>
        </w:rPr>
        <w:t xml:space="preserve"> (N.新品倉/G.一般倉)</w:t>
      </w:r>
    </w:p>
    <w:p w:rsidR="00693DD8" w:rsidRDefault="007571A8" w:rsidP="00384F9A">
      <w:pPr>
        <w:numPr>
          <w:ilvl w:val="3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WH_TYPE</w:t>
      </w:r>
      <w:r w:rsidR="00693DD8" w:rsidRPr="00866DCD">
        <w:rPr>
          <w:rFonts w:ascii="細明體" w:eastAsia="細明體" w:hAnsi="細明體" w:hint="eastAsia"/>
          <w:bCs/>
        </w:rPr>
        <w:t>：倉別</w:t>
      </w:r>
      <w:r>
        <w:rPr>
          <w:rFonts w:ascii="細明體" w:eastAsia="細明體" w:hAnsi="細明體" w:hint="eastAsia"/>
          <w:bCs/>
        </w:rPr>
        <w:t xml:space="preserve"> (1.總倉/2.區域倉)</w:t>
      </w:r>
    </w:p>
    <w:p w:rsidR="00384F9A" w:rsidRDefault="00384F9A" w:rsidP="00384F9A">
      <w:pPr>
        <w:numPr>
          <w:ilvl w:val="1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</w:rPr>
        <w:t>DEPT畫面按下儲存鈕，將資料新增至TABLE：SDSWH，欄位請參照『入檔說明』區塊。</w:t>
      </w:r>
    </w:p>
    <w:p w:rsidR="001255BB" w:rsidRPr="00037BB6" w:rsidRDefault="001255BB" w:rsidP="001255BB">
      <w:pPr>
        <w:numPr>
          <w:ilvl w:val="2"/>
          <w:numId w:val="2"/>
        </w:numPr>
        <w:rPr>
          <w:rFonts w:ascii="細明體" w:eastAsia="細明體" w:hAnsi="細明體"/>
          <w:bCs/>
        </w:rPr>
      </w:pPr>
      <w:r>
        <w:rPr>
          <w:rFonts w:ascii="細明體" w:eastAsia="細明體" w:hAnsi="細明體" w:hint="eastAsia"/>
          <w:bCs/>
          <w:color w:val="000000" w:themeColor="text1"/>
        </w:rPr>
        <w:lastRenderedPageBreak/>
        <w:t>編審部門</w:t>
      </w:r>
      <w:r w:rsidRPr="001255BB">
        <w:rPr>
          <w:rFonts w:ascii="細明體" w:eastAsia="細明體" w:hAnsi="細明體" w:hint="eastAsia"/>
          <w:bCs/>
          <w:color w:val="000000" w:themeColor="text1"/>
        </w:rPr>
        <w:t>代號是否存在，若</w:t>
      </w:r>
      <w:r w:rsidR="00D61A9A">
        <w:rPr>
          <w:rFonts w:ascii="細明體" w:eastAsia="細明體" w:hAnsi="細明體" w:hint="eastAsia"/>
          <w:bCs/>
          <w:color w:val="000000" w:themeColor="text1"/>
        </w:rPr>
        <w:t>&gt;0</w:t>
      </w:r>
      <w:r w:rsidRPr="001255BB">
        <w:rPr>
          <w:rFonts w:ascii="細明體" w:eastAsia="細明體" w:hAnsi="細明體" w:hint="eastAsia"/>
          <w:bCs/>
          <w:color w:val="000000" w:themeColor="text1"/>
        </w:rPr>
        <w:t>則顯示資料編審#</w:t>
      </w:r>
      <w:r w:rsidR="00D64ACE">
        <w:rPr>
          <w:rFonts w:ascii="細明體" w:eastAsia="細明體" w:hAnsi="細明體" w:hint="eastAsia"/>
          <w:bCs/>
          <w:color w:val="000000" w:themeColor="text1"/>
        </w:rPr>
        <w:t>11</w:t>
      </w:r>
      <w:r w:rsidR="00D663F1">
        <w:rPr>
          <w:rFonts w:ascii="細明體" w:eastAsia="細明體" w:hAnsi="細明體" w:hint="eastAsia"/>
          <w:bCs/>
          <w:color w:val="000000" w:themeColor="text1"/>
        </w:rPr>
        <w:t>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037BB6" w:rsidTr="00037BB6">
        <w:tc>
          <w:tcPr>
            <w:tcW w:w="9694" w:type="dxa"/>
          </w:tcPr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SELECT COUNT(*)</w:t>
            </w:r>
          </w:p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FROM SDSWH</w:t>
            </w:r>
          </w:p>
          <w:p w:rsidR="0042613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>WHERE 1=1</w:t>
            </w:r>
          </w:p>
          <w:p w:rsidR="00037BB6" w:rsidRPr="00426136" w:rsidRDefault="00426136" w:rsidP="00426136">
            <w:pPr>
              <w:rPr>
                <w:rFonts w:ascii="細明體" w:eastAsia="細明體" w:hAnsi="細明體"/>
                <w:bCs/>
              </w:rPr>
            </w:pPr>
            <w:r w:rsidRPr="00426136">
              <w:rPr>
                <w:rFonts w:ascii="細明體" w:eastAsia="細明體" w:hAnsi="細明體"/>
                <w:bCs/>
              </w:rPr>
              <w:tab/>
              <w:t>AND WH_ID = 傳入參數.部門代號</w:t>
            </w:r>
          </w:p>
        </w:tc>
      </w:tr>
    </w:tbl>
    <w:p w:rsidR="00BF4870" w:rsidRDefault="00BB48BE" w:rsidP="00384F9A">
      <w:pPr>
        <w:numPr>
          <w:ilvl w:val="1"/>
          <w:numId w:val="2"/>
        </w:numPr>
        <w:rPr>
          <w:rFonts w:ascii="細明體" w:eastAsia="細明體" w:hAnsi="細明體"/>
          <w:bCs/>
          <w:color w:val="FF0000"/>
        </w:rPr>
      </w:pPr>
      <w:r w:rsidRPr="00BB48BE">
        <w:rPr>
          <w:rFonts w:ascii="細明體" w:eastAsia="細明體" w:hAnsi="細明體" w:hint="eastAsia"/>
          <w:bCs/>
          <w:color w:val="FF0000"/>
        </w:rPr>
        <w:t>DEPT畫面按下刪除鈕，</w:t>
      </w:r>
    </w:p>
    <w:p w:rsidR="00BF4870" w:rsidRDefault="00BF4870" w:rsidP="00BF4870">
      <w:pPr>
        <w:numPr>
          <w:ilvl w:val="2"/>
          <w:numId w:val="2"/>
        </w:numPr>
        <w:rPr>
          <w:rFonts w:ascii="細明體" w:eastAsia="細明體" w:hAnsi="細明體"/>
          <w:bCs/>
          <w:color w:val="FF0000"/>
        </w:rPr>
      </w:pPr>
      <w:r>
        <w:rPr>
          <w:rFonts w:ascii="細明體" w:eastAsia="細明體" w:hAnsi="細明體" w:hint="eastAsia"/>
          <w:bCs/>
          <w:color w:val="FF0000"/>
        </w:rPr>
        <w:t>產生詢問視窗，詳細請見資料編審#12，若為「確定」則進行下述步驟。</w:t>
      </w:r>
    </w:p>
    <w:p w:rsidR="00BF4870" w:rsidRDefault="00BF4870" w:rsidP="00BF4870">
      <w:pPr>
        <w:numPr>
          <w:ilvl w:val="2"/>
          <w:numId w:val="2"/>
        </w:numPr>
        <w:rPr>
          <w:rFonts w:ascii="細明體" w:eastAsia="細明體" w:hAnsi="細明體"/>
          <w:bCs/>
          <w:color w:val="FF0000"/>
        </w:rPr>
      </w:pPr>
      <w:r>
        <w:rPr>
          <w:rFonts w:ascii="細明體" w:eastAsia="細明體" w:hAnsi="細明體" w:hint="eastAsia"/>
          <w:bCs/>
          <w:color w:val="FF0000"/>
        </w:rPr>
        <w:t>以傳入參數.WH_ID為條件，查詢該公司部門是否已有品項存在，若有則不</w:t>
      </w:r>
      <w:r w:rsidR="006D7035">
        <w:rPr>
          <w:rFonts w:ascii="細明體" w:eastAsia="細明體" w:hAnsi="細明體" w:hint="eastAsia"/>
          <w:bCs/>
          <w:color w:val="FF0000"/>
        </w:rPr>
        <w:t>予</w:t>
      </w:r>
      <w:r>
        <w:rPr>
          <w:rFonts w:ascii="細明體" w:eastAsia="細明體" w:hAnsi="細明體" w:hint="eastAsia"/>
          <w:bCs/>
          <w:color w:val="FF0000"/>
        </w:rPr>
        <w:t>刪除。</w:t>
      </w:r>
    </w:p>
    <w:tbl>
      <w:tblPr>
        <w:tblStyle w:val="af"/>
        <w:tblW w:w="0" w:type="auto"/>
        <w:tblInd w:w="1920" w:type="dxa"/>
        <w:tblLook w:val="04A0" w:firstRow="1" w:lastRow="0" w:firstColumn="1" w:lastColumn="0" w:noHBand="0" w:noVBand="1"/>
      </w:tblPr>
      <w:tblGrid>
        <w:gridCol w:w="7934"/>
      </w:tblGrid>
      <w:tr w:rsidR="00EE436C" w:rsidTr="00EE436C">
        <w:tc>
          <w:tcPr>
            <w:tcW w:w="9694" w:type="dxa"/>
          </w:tcPr>
          <w:p w:rsidR="009653C3" w:rsidRPr="00314E30" w:rsidRDefault="009653C3" w:rsidP="009653C3">
            <w:pPr>
              <w:rPr>
                <w:rFonts w:ascii="細明體" w:eastAsia="細明體" w:hAnsi="細明體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>SELECT COUNT(*)</w:t>
            </w:r>
          </w:p>
          <w:p w:rsidR="009653C3" w:rsidRPr="00314E30" w:rsidRDefault="009653C3" w:rsidP="009653C3">
            <w:pPr>
              <w:rPr>
                <w:rFonts w:ascii="細明體" w:eastAsia="細明體" w:hAnsi="細明體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>FROM SDSM</w:t>
            </w:r>
          </w:p>
          <w:p w:rsidR="009653C3" w:rsidRPr="00314E30" w:rsidRDefault="009653C3" w:rsidP="009653C3">
            <w:pPr>
              <w:rPr>
                <w:rFonts w:ascii="細明體" w:eastAsia="細明體" w:hAnsi="細明體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>WHERE 1=1</w:t>
            </w:r>
          </w:p>
          <w:p w:rsidR="009653C3" w:rsidRPr="00314E30" w:rsidRDefault="009653C3" w:rsidP="009653C3">
            <w:pPr>
              <w:rPr>
                <w:rFonts w:ascii="細明體" w:eastAsia="細明體" w:hAnsi="細明體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ab/>
              <w:t>AND LOC_KIND = 'W'</w:t>
            </w:r>
          </w:p>
          <w:p w:rsidR="00EE436C" w:rsidRPr="00314E30" w:rsidRDefault="009653C3" w:rsidP="009653C3">
            <w:pPr>
              <w:rPr>
                <w:rFonts w:ascii="細明體" w:eastAsia="細明體" w:hAnsi="細明體"/>
                <w:bCs/>
                <w:color w:val="FF0000"/>
              </w:rPr>
            </w:pPr>
            <w:r w:rsidRPr="00314E30">
              <w:rPr>
                <w:rFonts w:ascii="細明體" w:eastAsia="細明體" w:hAnsi="細明體"/>
                <w:bCs/>
                <w:color w:val="FF0000"/>
              </w:rPr>
              <w:tab/>
              <w:t>AND LOC_ID = 傳入參數.部門代號</w:t>
            </w:r>
            <w:r w:rsidR="00821261" w:rsidRPr="00314E30">
              <w:rPr>
                <w:rFonts w:ascii="細明體" w:eastAsia="細明體" w:hAnsi="細明體" w:hint="eastAsia"/>
                <w:bCs/>
                <w:color w:val="FF0000"/>
              </w:rPr>
              <w:t>(</w:t>
            </w:r>
            <w:r w:rsidR="00BF2DEC" w:rsidRPr="00314E30">
              <w:rPr>
                <w:rFonts w:ascii="細明體" w:eastAsia="細明體" w:hAnsi="細明體" w:hint="eastAsia"/>
                <w:bCs/>
                <w:color w:val="FF0000"/>
              </w:rPr>
              <w:t>WH_ID</w:t>
            </w:r>
            <w:r w:rsidR="00821261" w:rsidRPr="00314E30">
              <w:rPr>
                <w:rFonts w:ascii="細明體" w:eastAsia="細明體" w:hAnsi="細明體" w:hint="eastAsia"/>
                <w:bCs/>
                <w:color w:val="FF0000"/>
              </w:rPr>
              <w:t>)</w:t>
            </w:r>
          </w:p>
        </w:tc>
      </w:tr>
    </w:tbl>
    <w:p w:rsidR="00BB48BE" w:rsidRPr="00BB48BE" w:rsidRDefault="006D7035" w:rsidP="00BF4870">
      <w:pPr>
        <w:numPr>
          <w:ilvl w:val="2"/>
          <w:numId w:val="2"/>
        </w:numPr>
        <w:rPr>
          <w:rFonts w:ascii="細明體" w:eastAsia="細明體" w:hAnsi="細明體"/>
          <w:bCs/>
          <w:color w:val="FF0000"/>
        </w:rPr>
      </w:pPr>
      <w:r>
        <w:rPr>
          <w:rFonts w:ascii="細明體" w:eastAsia="細明體" w:hAnsi="細明體" w:hint="eastAsia"/>
          <w:bCs/>
          <w:color w:val="FF0000"/>
        </w:rPr>
        <w:t>若無則以傳入參數.COMP_ID及傳入參數.WH_ID為條件</w:t>
      </w:r>
      <w:r w:rsidR="00F47BCF">
        <w:rPr>
          <w:rFonts w:ascii="細明體" w:eastAsia="細明體" w:hAnsi="細明體" w:hint="eastAsia"/>
          <w:bCs/>
          <w:color w:val="FF0000"/>
        </w:rPr>
        <w:t>，</w:t>
      </w:r>
      <w:r w:rsidR="003B7103">
        <w:rPr>
          <w:rFonts w:ascii="細明體" w:eastAsia="細明體" w:hAnsi="細明體" w:hint="eastAsia"/>
          <w:bCs/>
          <w:color w:val="FF0000"/>
        </w:rPr>
        <w:t>刪除TABLE：SDSWH。</w:t>
      </w:r>
    </w:p>
    <w:p w:rsidR="00D30A79" w:rsidRPr="00E41CEB" w:rsidRDefault="00D30A79" w:rsidP="007272AF">
      <w:pPr>
        <w:numPr>
          <w:ilvl w:val="0"/>
          <w:numId w:val="2"/>
        </w:numPr>
        <w:rPr>
          <w:rFonts w:ascii="細明體" w:eastAsia="細明體" w:hAnsi="細明體"/>
          <w:b/>
          <w:bCs/>
        </w:rPr>
      </w:pPr>
      <w:r w:rsidRPr="00E41CEB">
        <w:rPr>
          <w:rFonts w:ascii="細明體" w:eastAsia="細明體" w:hAnsi="細明體" w:hint="eastAsia"/>
          <w:b/>
          <w:bCs/>
        </w:rPr>
        <w:t>入檔說明：</w:t>
      </w:r>
    </w:p>
    <w:p w:rsidR="008D7CD9" w:rsidRPr="00E41CEB" w:rsidRDefault="008D7CD9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DTL畫面，當傳入參數.</w:t>
      </w:r>
      <w:r w:rsidR="004C63D6">
        <w:rPr>
          <w:rFonts w:ascii="細明體" w:eastAsia="細明體" w:hAnsi="細明體" w:hint="eastAsia"/>
          <w:bCs/>
          <w:color w:val="000000" w:themeColor="text1"/>
        </w:rPr>
        <w:t>COMP_ID</w:t>
      </w:r>
      <w:r w:rsidRPr="00E41CEB">
        <w:rPr>
          <w:rFonts w:ascii="細明體" w:eastAsia="細明體" w:hAnsi="細明體" w:hint="eastAsia"/>
          <w:bCs/>
        </w:rPr>
        <w:t>＝</w:t>
      </w:r>
      <w:r w:rsidR="005A0FA3">
        <w:rPr>
          <w:rFonts w:ascii="細明體" w:eastAsia="細明體" w:hAnsi="細明體" w:hint="eastAsia"/>
          <w:bCs/>
        </w:rPr>
        <w:t>00000</w:t>
      </w:r>
      <w:r w:rsidRPr="00E41CEB">
        <w:rPr>
          <w:rFonts w:ascii="細明體" w:eastAsia="細明體" w:hAnsi="細明體" w:hint="eastAsia"/>
          <w:bCs/>
        </w:rPr>
        <w:t>時，表示新增。修改時，以傳入參數.</w:t>
      </w:r>
      <w:r w:rsidR="004C63D6" w:rsidRPr="004C63D6">
        <w:rPr>
          <w:rFonts w:ascii="細明體" w:eastAsia="細明體" w:hAnsi="細明體" w:hint="eastAsia"/>
          <w:bCs/>
          <w:color w:val="000000" w:themeColor="text1"/>
        </w:rPr>
        <w:t xml:space="preserve"> </w:t>
      </w:r>
      <w:r w:rsidR="004C63D6">
        <w:rPr>
          <w:rFonts w:ascii="細明體" w:eastAsia="細明體" w:hAnsi="細明體" w:hint="eastAsia"/>
          <w:bCs/>
          <w:color w:val="000000" w:themeColor="text1"/>
        </w:rPr>
        <w:t>COMP_ID</w:t>
      </w:r>
      <w:r w:rsidRPr="00E41CEB">
        <w:rPr>
          <w:rFonts w:ascii="細明體" w:eastAsia="細明體" w:hAnsi="細明體" w:hint="eastAsia"/>
          <w:bCs/>
        </w:rPr>
        <w:t>為條件，做資料的異動。</w:t>
      </w:r>
    </w:p>
    <w:p w:rsidR="00C34FED" w:rsidRPr="00E41CEB" w:rsidRDefault="003350EC" w:rsidP="00C34FED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DTL</w:t>
      </w:r>
      <w:r w:rsidR="00C34FED" w:rsidRPr="00E41CEB">
        <w:rPr>
          <w:rFonts w:ascii="細明體" w:eastAsia="細明體" w:hAnsi="細明體" w:hint="eastAsia"/>
          <w:bCs/>
        </w:rPr>
        <w:t>新增、修改寫入TABLE：</w:t>
      </w:r>
      <w:r w:rsidR="00FB7359" w:rsidRPr="00E41CEB">
        <w:rPr>
          <w:rFonts w:ascii="細明體" w:eastAsia="細明體" w:hAnsi="細明體" w:hint="eastAsia"/>
          <w:bCs/>
        </w:rPr>
        <w:t>SDS</w:t>
      </w:r>
      <w:r w:rsidR="00634C0F">
        <w:rPr>
          <w:rFonts w:ascii="細明體" w:eastAsia="細明體" w:hAnsi="細明體" w:hint="eastAsia"/>
          <w:bCs/>
        </w:rPr>
        <w:t>COMPM</w:t>
      </w:r>
    </w:p>
    <w:tbl>
      <w:tblPr>
        <w:tblW w:w="0" w:type="auto"/>
        <w:tblInd w:w="1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2400"/>
        <w:gridCol w:w="2996"/>
      </w:tblGrid>
      <w:tr w:rsidR="00C34FED" w:rsidRPr="00E41CEB" w:rsidTr="0039424C">
        <w:trPr>
          <w:cantSplit/>
        </w:trPr>
        <w:tc>
          <w:tcPr>
            <w:tcW w:w="2520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00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996" w:type="dxa"/>
            <w:shd w:val="clear" w:color="auto" w:fill="CCCCCC"/>
          </w:tcPr>
          <w:p w:rsidR="00C34FED" w:rsidRPr="00E41CEB" w:rsidRDefault="00C34FED" w:rsidP="0039424C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COMP_ID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公司</w:t>
            </w:r>
            <w:r>
              <w:rPr>
                <w:rFonts w:ascii="細明體" w:eastAsia="細明體" w:hAnsi="細明體" w:hint="eastAsia"/>
                <w:kern w:val="0"/>
              </w:rPr>
              <w:t>代號</w:t>
            </w:r>
          </w:p>
        </w:tc>
      </w:tr>
      <w:tr w:rsidR="009F54C3" w:rsidRPr="00E41CEB" w:rsidTr="00195C3A">
        <w:trPr>
          <w:cantSplit/>
        </w:trPr>
        <w:tc>
          <w:tcPr>
            <w:tcW w:w="2520" w:type="dxa"/>
            <w:vAlign w:val="center"/>
          </w:tcPr>
          <w:p w:rsidR="009F54C3" w:rsidRDefault="009F54C3" w:rsidP="00745DE6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COMP_NAME_SHORT</w:t>
            </w:r>
          </w:p>
        </w:tc>
        <w:tc>
          <w:tcPr>
            <w:tcW w:w="2400" w:type="dxa"/>
            <w:vAlign w:val="center"/>
          </w:tcPr>
          <w:p w:rsidR="009F54C3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公司簡稱</w:t>
            </w:r>
          </w:p>
        </w:tc>
        <w:tc>
          <w:tcPr>
            <w:tcW w:w="2996" w:type="dxa"/>
          </w:tcPr>
          <w:p w:rsidR="009F54C3" w:rsidRDefault="009F54C3" w:rsidP="00745DE6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空白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</w:t>
            </w:r>
            <w:r>
              <w:rPr>
                <w:rFonts w:ascii="細明體" w:eastAsia="細明體" w:hAnsi="細明體"/>
                <w:color w:val="000000"/>
              </w:rPr>
              <w:t>_NAME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公司名稱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</w:t>
            </w:r>
            <w:r>
              <w:rPr>
                <w:rFonts w:ascii="細明體" w:eastAsia="細明體" w:hAnsi="細明體" w:hint="eastAsia"/>
                <w:color w:val="000000"/>
              </w:rPr>
              <w:t>公司</w:t>
            </w: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名稱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LOCATION_ID</w:t>
            </w:r>
          </w:p>
        </w:tc>
        <w:tc>
          <w:tcPr>
            <w:tcW w:w="2400" w:type="dxa"/>
            <w:vAlign w:val="center"/>
          </w:tcPr>
          <w:p w:rsidR="00745DE6" w:rsidRPr="000E3CA4" w:rsidRDefault="00205EA2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公司角色</w:t>
            </w:r>
          </w:p>
        </w:tc>
        <w:tc>
          <w:tcPr>
            <w:tcW w:w="2996" w:type="dxa"/>
          </w:tcPr>
          <w:p w:rsidR="00745DE6" w:rsidRPr="00E41CEB" w:rsidRDefault="00205EA2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畫面.公司角色</w:t>
            </w:r>
          </w:p>
        </w:tc>
      </w:tr>
      <w:tr w:rsidR="00BB7F5B" w:rsidRPr="00E41CEB" w:rsidTr="00195C3A">
        <w:trPr>
          <w:cantSplit/>
        </w:trPr>
        <w:tc>
          <w:tcPr>
            <w:tcW w:w="2520" w:type="dxa"/>
            <w:vAlign w:val="center"/>
          </w:tcPr>
          <w:p w:rsidR="00BB7F5B" w:rsidRDefault="00BB7F5B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PRJ_PRICE</w:t>
            </w:r>
          </w:p>
        </w:tc>
        <w:tc>
          <w:tcPr>
            <w:tcW w:w="2400" w:type="dxa"/>
            <w:vAlign w:val="center"/>
          </w:tcPr>
          <w:p w:rsidR="00BB7F5B" w:rsidRDefault="00BB7F5B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單價</w:t>
            </w:r>
          </w:p>
        </w:tc>
        <w:tc>
          <w:tcPr>
            <w:tcW w:w="2996" w:type="dxa"/>
          </w:tcPr>
          <w:p w:rsidR="00BB7F5B" w:rsidRDefault="00BB7F5B" w:rsidP="00745DE6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空白</w:t>
            </w:r>
          </w:p>
        </w:tc>
      </w:tr>
      <w:tr w:rsidR="00745DE6" w:rsidRPr="00E41CEB" w:rsidTr="00195C3A">
        <w:trPr>
          <w:cantSplit/>
        </w:trPr>
        <w:tc>
          <w:tcPr>
            <w:tcW w:w="2520" w:type="dxa"/>
            <w:vAlign w:val="center"/>
          </w:tcPr>
          <w:p w:rsidR="00745DE6" w:rsidRPr="000E3CA4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BS_NO</w:t>
            </w:r>
          </w:p>
        </w:tc>
        <w:tc>
          <w:tcPr>
            <w:tcW w:w="2400" w:type="dxa"/>
            <w:vAlign w:val="center"/>
          </w:tcPr>
          <w:p w:rsidR="00745DE6" w:rsidRPr="000E3CA4" w:rsidRDefault="009F54C3" w:rsidP="00745DE6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統一編號</w:t>
            </w:r>
          </w:p>
        </w:tc>
        <w:tc>
          <w:tcPr>
            <w:tcW w:w="2996" w:type="dxa"/>
          </w:tcPr>
          <w:p w:rsidR="00745DE6" w:rsidRPr="00E41CEB" w:rsidRDefault="009F54C3" w:rsidP="00745DE6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畫面.統一編號</w:t>
            </w:r>
          </w:p>
        </w:tc>
      </w:tr>
      <w:tr w:rsidR="0050129A" w:rsidRPr="00E41CEB" w:rsidTr="00195C3A">
        <w:trPr>
          <w:cantSplit/>
        </w:trPr>
        <w:tc>
          <w:tcPr>
            <w:tcW w:w="252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UPDATE_USER</w:t>
            </w:r>
          </w:p>
        </w:tc>
        <w:tc>
          <w:tcPr>
            <w:tcW w:w="240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異動人員</w:t>
            </w:r>
          </w:p>
        </w:tc>
        <w:tc>
          <w:tcPr>
            <w:tcW w:w="2996" w:type="dxa"/>
          </w:tcPr>
          <w:p w:rsidR="0050129A" w:rsidRPr="00204E73" w:rsidRDefault="0050129A" w:rsidP="0050129A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登入者識別碼</w:t>
            </w:r>
          </w:p>
        </w:tc>
      </w:tr>
      <w:tr w:rsidR="0050129A" w:rsidRPr="00E41CEB" w:rsidTr="00195C3A">
        <w:trPr>
          <w:cantSplit/>
        </w:trPr>
        <w:tc>
          <w:tcPr>
            <w:tcW w:w="252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UPDATE_TIME</w:t>
            </w:r>
          </w:p>
        </w:tc>
        <w:tc>
          <w:tcPr>
            <w:tcW w:w="2400" w:type="dxa"/>
            <w:vAlign w:val="center"/>
          </w:tcPr>
          <w:p w:rsidR="0050129A" w:rsidRPr="000E3CA4" w:rsidRDefault="0050129A" w:rsidP="0050129A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996" w:type="dxa"/>
          </w:tcPr>
          <w:p w:rsidR="0050129A" w:rsidRPr="00204E73" w:rsidRDefault="0050129A" w:rsidP="0050129A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系統時間</w:t>
            </w:r>
          </w:p>
        </w:tc>
      </w:tr>
    </w:tbl>
    <w:p w:rsidR="00D314A8" w:rsidRDefault="007F5CDF" w:rsidP="007F5CDF">
      <w:pPr>
        <w:numPr>
          <w:ilvl w:val="1"/>
          <w:numId w:val="2"/>
        </w:numPr>
        <w:rPr>
          <w:rFonts w:ascii="細明體" w:eastAsia="細明體" w:hAnsi="細明體"/>
          <w:bCs/>
        </w:rPr>
      </w:pPr>
      <w:r w:rsidRPr="00E41CEB">
        <w:rPr>
          <w:rFonts w:ascii="細明體" w:eastAsia="細明體" w:hAnsi="細明體" w:hint="eastAsia"/>
          <w:bCs/>
        </w:rPr>
        <w:t>D</w:t>
      </w:r>
      <w:r>
        <w:rPr>
          <w:rFonts w:ascii="細明體" w:eastAsia="細明體" w:hAnsi="細明體" w:hint="eastAsia"/>
          <w:bCs/>
        </w:rPr>
        <w:t>EPT</w:t>
      </w:r>
      <w:r w:rsidRPr="00E41CEB">
        <w:rPr>
          <w:rFonts w:ascii="細明體" w:eastAsia="細明體" w:hAnsi="細明體" w:hint="eastAsia"/>
          <w:bCs/>
        </w:rPr>
        <w:t>新增、修改寫入TABLE：SDS</w:t>
      </w:r>
      <w:r>
        <w:rPr>
          <w:rFonts w:ascii="細明體" w:eastAsia="細明體" w:hAnsi="細明體" w:hint="eastAsia"/>
          <w:bCs/>
        </w:rPr>
        <w:t>WH</w:t>
      </w:r>
    </w:p>
    <w:tbl>
      <w:tblPr>
        <w:tblW w:w="0" w:type="auto"/>
        <w:tblInd w:w="146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20"/>
        <w:gridCol w:w="2400"/>
        <w:gridCol w:w="2996"/>
      </w:tblGrid>
      <w:tr w:rsidR="00B3585F" w:rsidRPr="00E41CEB" w:rsidTr="00760CC0">
        <w:trPr>
          <w:cantSplit/>
        </w:trPr>
        <w:tc>
          <w:tcPr>
            <w:tcW w:w="2520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欄位名稱</w:t>
            </w:r>
          </w:p>
        </w:tc>
        <w:tc>
          <w:tcPr>
            <w:tcW w:w="2400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中文名稱</w:t>
            </w:r>
          </w:p>
        </w:tc>
        <w:tc>
          <w:tcPr>
            <w:tcW w:w="2996" w:type="dxa"/>
            <w:shd w:val="clear" w:color="auto" w:fill="CCCCCC"/>
          </w:tcPr>
          <w:p w:rsidR="00B3585F" w:rsidRPr="00E41CEB" w:rsidRDefault="00B3585F" w:rsidP="00760CC0">
            <w:pPr>
              <w:jc w:val="center"/>
              <w:rPr>
                <w:rFonts w:ascii="細明體" w:eastAsia="細明體" w:hAnsi="細明體"/>
                <w:color w:val="000000"/>
              </w:rPr>
            </w:pPr>
            <w:r w:rsidRPr="00E41CEB">
              <w:rPr>
                <w:rFonts w:ascii="細明體" w:eastAsia="細明體" w:hAnsi="細明體" w:hint="eastAsia"/>
                <w:color w:val="000000"/>
              </w:rPr>
              <w:t>欄位內容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widowControl/>
              <w:rPr>
                <w:rFonts w:ascii="細明體" w:eastAsia="細明體" w:hAnsi="細明體"/>
                <w:color w:val="000000"/>
                <w:kern w:val="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WH_ID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部門代號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rPr>
                <w:rFonts w:ascii="細明體" w:eastAsia="細明體" w:hAnsi="細明體"/>
                <w:szCs w:val="24"/>
              </w:rPr>
            </w:pPr>
            <w:r>
              <w:rPr>
                <w:rFonts w:ascii="細明體" w:eastAsia="細明體" w:hAnsi="細明體" w:hint="eastAsia"/>
                <w:szCs w:val="24"/>
              </w:rPr>
              <w:t>畫面.部門代號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Default="00B3585F" w:rsidP="00760CC0">
            <w:pPr>
              <w:widowControl/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COMP_ID</w:t>
            </w:r>
          </w:p>
        </w:tc>
        <w:tc>
          <w:tcPr>
            <w:tcW w:w="240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公司代號</w:t>
            </w:r>
          </w:p>
        </w:tc>
        <w:tc>
          <w:tcPr>
            <w:tcW w:w="2996" w:type="dxa"/>
          </w:tcPr>
          <w:p w:rsidR="00B3585F" w:rsidRDefault="00B3585F" w:rsidP="00760CC0">
            <w:pPr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畫面.公司代號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WH_NAME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部門名稱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畫面.部門名稱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WH_USAGE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用途別</w:t>
            </w:r>
          </w:p>
        </w:tc>
        <w:tc>
          <w:tcPr>
            <w:tcW w:w="2996" w:type="dxa"/>
          </w:tcPr>
          <w:p w:rsidR="00B3585F" w:rsidRPr="00E41CEB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畫面.用途別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WH_TYPE</w:t>
            </w:r>
          </w:p>
        </w:tc>
        <w:tc>
          <w:tcPr>
            <w:tcW w:w="2400" w:type="dxa"/>
            <w:vAlign w:val="center"/>
          </w:tcPr>
          <w:p w:rsidR="00B3585F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>
              <w:rPr>
                <w:rFonts w:ascii="細明體" w:eastAsia="細明體" w:hAnsi="細明體" w:hint="eastAsia"/>
                <w:color w:val="000000"/>
              </w:rPr>
              <w:t>倉別</w:t>
            </w:r>
          </w:p>
        </w:tc>
        <w:tc>
          <w:tcPr>
            <w:tcW w:w="2996" w:type="dxa"/>
          </w:tcPr>
          <w:p w:rsidR="00B3585F" w:rsidRDefault="00B3585F" w:rsidP="00760CC0">
            <w:pPr>
              <w:autoSpaceDE w:val="0"/>
              <w:autoSpaceDN w:val="0"/>
              <w:adjustRightInd w:val="0"/>
              <w:rPr>
                <w:rFonts w:ascii="細明體" w:eastAsia="細明體" w:hAnsi="細明體" w:cs="Courier New"/>
                <w:kern w:val="0"/>
                <w:szCs w:val="24"/>
                <w:highlight w:val="white"/>
              </w:rPr>
            </w:pPr>
            <w:r>
              <w:rPr>
                <w:rFonts w:ascii="細明體" w:eastAsia="細明體" w:hAnsi="細明體" w:cs="Courier New" w:hint="eastAsia"/>
                <w:kern w:val="0"/>
                <w:szCs w:val="24"/>
                <w:highlight w:val="white"/>
              </w:rPr>
              <w:t>畫面.倉別</w:t>
            </w:r>
          </w:p>
        </w:tc>
      </w:tr>
      <w:tr w:rsidR="00B3585F" w:rsidRPr="00E41CEB" w:rsidTr="00760CC0">
        <w:trPr>
          <w:cantSplit/>
        </w:trPr>
        <w:tc>
          <w:tcPr>
            <w:tcW w:w="252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UPDATE_TIME</w:t>
            </w:r>
          </w:p>
        </w:tc>
        <w:tc>
          <w:tcPr>
            <w:tcW w:w="2400" w:type="dxa"/>
            <w:vAlign w:val="center"/>
          </w:tcPr>
          <w:p w:rsidR="00B3585F" w:rsidRPr="000E3CA4" w:rsidRDefault="00B3585F" w:rsidP="00760CC0">
            <w:pPr>
              <w:rPr>
                <w:rFonts w:ascii="細明體" w:eastAsia="細明體" w:hAnsi="細明體"/>
                <w:color w:val="000000"/>
              </w:rPr>
            </w:pPr>
            <w:r w:rsidRPr="000E3CA4">
              <w:rPr>
                <w:rFonts w:ascii="細明體" w:eastAsia="細明體" w:hAnsi="細明體" w:hint="eastAsia"/>
                <w:color w:val="000000"/>
              </w:rPr>
              <w:t>異動時間</w:t>
            </w:r>
          </w:p>
        </w:tc>
        <w:tc>
          <w:tcPr>
            <w:tcW w:w="2996" w:type="dxa"/>
          </w:tcPr>
          <w:p w:rsidR="00B3585F" w:rsidRPr="00204E73" w:rsidRDefault="00B3585F" w:rsidP="00760CC0">
            <w:pPr>
              <w:widowControl/>
              <w:rPr>
                <w:rFonts w:ascii="細明體" w:eastAsia="細明體" w:hAnsi="細明體"/>
                <w:kern w:val="0"/>
              </w:rPr>
            </w:pPr>
            <w:r>
              <w:rPr>
                <w:rFonts w:ascii="細明體" w:eastAsia="細明體" w:hAnsi="細明體" w:hint="eastAsia"/>
                <w:kern w:val="0"/>
              </w:rPr>
              <w:t>系統時間</w:t>
            </w:r>
          </w:p>
        </w:tc>
      </w:tr>
    </w:tbl>
    <w:p w:rsidR="00B3585F" w:rsidRDefault="00B3585F" w:rsidP="00B3585F">
      <w:pPr>
        <w:ind w:left="1440"/>
        <w:rPr>
          <w:rFonts w:ascii="細明體" w:eastAsia="細明體" w:hAnsi="細明體"/>
          <w:bCs/>
        </w:rPr>
      </w:pPr>
    </w:p>
    <w:sectPr w:rsidR="00B3585F" w:rsidSect="00940ADA">
      <w:headerReference w:type="default" r:id="rId8"/>
      <w:footerReference w:type="default" r:id="rId9"/>
      <w:pgSz w:w="11906" w:h="16838" w:code="9"/>
      <w:pgMar w:top="1418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CC0" w:rsidRDefault="00760CC0">
      <w:r>
        <w:separator/>
      </w:r>
    </w:p>
  </w:endnote>
  <w:endnote w:type="continuationSeparator" w:id="0">
    <w:p w:rsidR="00760CC0" w:rsidRDefault="00760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lbertu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231"/>
      <w:gridCol w:w="3231"/>
      <w:gridCol w:w="3231"/>
    </w:tblGrid>
    <w:tr w:rsidR="00760CC0">
      <w:trPr>
        <w:trHeight w:hRule="exact" w:val="400"/>
      </w:trPr>
      <w:tc>
        <w:tcPr>
          <w:tcW w:w="3231" w:type="dxa"/>
        </w:tcPr>
        <w:p w:rsidR="00760CC0" w:rsidRDefault="00E317C2" w:rsidP="005906C6">
          <w:pPr>
            <w:pStyle w:val="a6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760CC0">
            <w:rPr>
              <w:rFonts w:ascii="Albertus (W1)" w:hAnsi="Albertus (W1)" w:hint="eastAsia"/>
              <w:noProof/>
            </w:rPr>
            <w:t xml:space="preserve">SDS.1.12.1 </w:t>
          </w:r>
          <w:r w:rsidR="00760CC0">
            <w:rPr>
              <w:rFonts w:ascii="Albertus (W1)" w:hAnsi="Albertus (W1)" w:hint="eastAsia"/>
              <w:noProof/>
            </w:rPr>
            <w:t>公司部門維護</w:t>
          </w:r>
          <w:r w:rsidR="00760CC0">
            <w:rPr>
              <w:rFonts w:ascii="Albertus (W1)" w:hAnsi="Albertus (W1)" w:hint="eastAsia"/>
              <w:noProof/>
            </w:rPr>
            <w:t>.docx</w:t>
          </w:r>
          <w:r>
            <w:rPr>
              <w:rFonts w:ascii="Albertus (W1)" w:hAnsi="Albertus (W1)"/>
              <w:noProof/>
            </w:rPr>
            <w:fldChar w:fldCharType="end"/>
          </w:r>
        </w:p>
      </w:tc>
      <w:tc>
        <w:tcPr>
          <w:tcW w:w="3231" w:type="dxa"/>
        </w:tcPr>
        <w:p w:rsidR="00760CC0" w:rsidRDefault="00760CC0" w:rsidP="00D30A79">
          <w:pPr>
            <w:pStyle w:val="a6"/>
            <w:jc w:val="center"/>
          </w:pPr>
          <w:r>
            <w:rPr>
              <w:rStyle w:val="a8"/>
              <w:rFonts w:ascii="Albertus (W1)" w:hAnsi="Albertus (W1)"/>
            </w:rPr>
            <w:fldChar w:fldCharType="begin"/>
          </w:r>
          <w:r>
            <w:rPr>
              <w:rStyle w:val="a8"/>
              <w:rFonts w:ascii="Albertus (W1)" w:hAnsi="Albertus (W1)" w:hint="eastAsia"/>
            </w:rPr>
            <w:instrText>PAGE   \* MERGEFORMAT</w:instrText>
          </w:r>
          <w:r>
            <w:rPr>
              <w:rStyle w:val="a8"/>
              <w:rFonts w:ascii="Albertus (W1)" w:hAnsi="Albertus (W1)"/>
            </w:rPr>
            <w:fldChar w:fldCharType="separate"/>
          </w:r>
          <w:r w:rsidR="00E317C2">
            <w:rPr>
              <w:rStyle w:val="a8"/>
              <w:rFonts w:ascii="Albertus (W1)" w:hAnsi="Albertus (W1)"/>
              <w:noProof/>
            </w:rPr>
            <w:t>5</w:t>
          </w:r>
          <w:r>
            <w:rPr>
              <w:rStyle w:val="a8"/>
              <w:rFonts w:ascii="Albertus (W1)" w:hAnsi="Albertus (W1)"/>
            </w:rPr>
            <w:fldChar w:fldCharType="end"/>
          </w:r>
          <w:r>
            <w:rPr>
              <w:rStyle w:val="a8"/>
              <w:rFonts w:ascii="Albertus (W1)" w:hAnsi="Albertus (W1)"/>
            </w:rPr>
            <w:t xml:space="preserve"> / </w:t>
          </w:r>
          <w:r w:rsidR="00E317C2">
            <w:fldChar w:fldCharType="begin"/>
          </w:r>
          <w:r w:rsidR="00E317C2">
            <w:instrText>NUMPAGES   \* MERGEFORMAT</w:instrText>
          </w:r>
          <w:r w:rsidR="00E317C2">
            <w:fldChar w:fldCharType="separate"/>
          </w:r>
          <w:r w:rsidR="00E317C2" w:rsidRPr="00E317C2">
            <w:rPr>
              <w:rStyle w:val="a8"/>
              <w:rFonts w:ascii="Arial" w:hAnsi="Arial" w:cs="Arial"/>
              <w:noProof/>
            </w:rPr>
            <w:t>9</w:t>
          </w:r>
          <w:r w:rsidR="00E317C2">
            <w:rPr>
              <w:rStyle w:val="a8"/>
              <w:rFonts w:ascii="Arial" w:hAnsi="Arial" w:cs="Arial"/>
              <w:noProof/>
            </w:rPr>
            <w:fldChar w:fldCharType="end"/>
          </w:r>
        </w:p>
      </w:tc>
      <w:tc>
        <w:tcPr>
          <w:tcW w:w="3231" w:type="dxa"/>
          <w:vAlign w:val="bottom"/>
        </w:tcPr>
        <w:p w:rsidR="00760CC0" w:rsidRDefault="00760CC0">
          <w:pPr>
            <w:pStyle w:val="a4"/>
            <w:spacing w:line="200" w:lineRule="exact"/>
            <w:jc w:val="right"/>
            <w:rPr>
              <w:rFonts w:ascii="Albertus (W1)" w:hAnsi="Albertus (W1)"/>
              <w:sz w:val="18"/>
            </w:rPr>
          </w:pPr>
          <w:r>
            <w:rPr>
              <w:rFonts w:hint="eastAsia"/>
              <w:sz w:val="18"/>
            </w:rPr>
            <w:t>全家便利商店股份有限公司版權所有</w:t>
          </w:r>
        </w:p>
        <w:p w:rsidR="00760CC0" w:rsidRDefault="00760CC0">
          <w:pPr>
            <w:pStyle w:val="a6"/>
            <w:jc w:val="right"/>
          </w:pPr>
        </w:p>
      </w:tc>
    </w:tr>
  </w:tbl>
  <w:p w:rsidR="00760CC0" w:rsidRDefault="00760CC0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CC0" w:rsidRDefault="00760CC0">
      <w:r>
        <w:separator/>
      </w:r>
    </w:p>
  </w:footnote>
  <w:footnote w:type="continuationSeparator" w:id="0">
    <w:p w:rsidR="00760CC0" w:rsidRDefault="00760CC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9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748"/>
      <w:gridCol w:w="2280"/>
      <w:gridCol w:w="720"/>
      <w:gridCol w:w="3107"/>
      <w:gridCol w:w="396"/>
      <w:gridCol w:w="457"/>
      <w:gridCol w:w="564"/>
      <w:gridCol w:w="435"/>
      <w:gridCol w:w="983"/>
    </w:tblGrid>
    <w:tr w:rsidR="00760CC0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專案名稱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全家</w:t>
          </w:r>
          <w:r>
            <w:rPr>
              <w:rFonts w:ascii="Arial" w:hAnsi="Arial" w:hint="eastAsia"/>
              <w:sz w:val="24"/>
            </w:rPr>
            <w:t>(TFM)</w:t>
          </w:r>
        </w:p>
      </w:tc>
      <w:tc>
        <w:tcPr>
          <w:tcW w:w="3827" w:type="dxa"/>
          <w:gridSpan w:val="2"/>
          <w:tcBorders>
            <w:top w:val="nil"/>
          </w:tcBorders>
        </w:tcPr>
        <w:p w:rsidR="00760CC0" w:rsidRDefault="00760CC0" w:rsidP="00D30A79">
          <w:pPr>
            <w:pStyle w:val="a4"/>
            <w:jc w:val="center"/>
            <w:rPr>
              <w:b/>
              <w:sz w:val="36"/>
            </w:rPr>
          </w:pPr>
          <w:r>
            <w:rPr>
              <w:rFonts w:hint="eastAsia"/>
              <w:b/>
              <w:sz w:val="36"/>
            </w:rPr>
            <w:t>功能規格說明</w:t>
          </w:r>
        </w:p>
      </w:tc>
      <w:tc>
        <w:tcPr>
          <w:tcW w:w="853" w:type="dxa"/>
          <w:gridSpan w:val="2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修正日期</w:t>
          </w:r>
        </w:p>
      </w:tc>
      <w:tc>
        <w:tcPr>
          <w:tcW w:w="1982" w:type="dxa"/>
          <w:gridSpan w:val="3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noProof/>
              <w:sz w:val="24"/>
            </w:rPr>
          </w:pPr>
          <w:r>
            <w:rPr>
              <w:rFonts w:ascii="Arial" w:hAnsi="Arial"/>
              <w:sz w:val="24"/>
            </w:rPr>
            <w:fldChar w:fldCharType="begin"/>
          </w:r>
          <w:r>
            <w:rPr>
              <w:rFonts w:ascii="Arial" w:hAnsi="Arial"/>
              <w:sz w:val="24"/>
            </w:rPr>
            <w:instrText xml:space="preserve"> SAVEDATE  \@ "yyyy/M/d"  \* MERGEFORMAT </w:instrText>
          </w:r>
          <w:r>
            <w:rPr>
              <w:rFonts w:ascii="Arial" w:hAnsi="Arial"/>
              <w:sz w:val="24"/>
            </w:rPr>
            <w:fldChar w:fldCharType="separate"/>
          </w:r>
          <w:r w:rsidR="00E317C2">
            <w:rPr>
              <w:rFonts w:ascii="Arial" w:hAnsi="Arial"/>
              <w:noProof/>
              <w:sz w:val="24"/>
            </w:rPr>
            <w:t>2017/1/12</w:t>
          </w:r>
          <w:r>
            <w:rPr>
              <w:rFonts w:ascii="Arial" w:hAnsi="Arial"/>
              <w:sz w:val="24"/>
            </w:rPr>
            <w:fldChar w:fldCharType="end"/>
          </w:r>
        </w:p>
      </w:tc>
    </w:tr>
    <w:tr w:rsidR="00760CC0" w:rsidTr="00D30A79">
      <w:trPr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系統名稱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派工系統</w:t>
          </w:r>
        </w:p>
      </w:tc>
      <w:tc>
        <w:tcPr>
          <w:tcW w:w="720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作業名稱</w:t>
          </w:r>
        </w:p>
      </w:tc>
      <w:tc>
        <w:tcPr>
          <w:tcW w:w="3107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sz w:val="24"/>
            </w:rPr>
          </w:pPr>
          <w:r>
            <w:rPr>
              <w:rFonts w:hint="eastAsia"/>
              <w:sz w:val="24"/>
            </w:rPr>
            <w:t>基本資料設定</w:t>
          </w:r>
        </w:p>
      </w:tc>
      <w:tc>
        <w:tcPr>
          <w:tcW w:w="396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作者</w:t>
          </w:r>
        </w:p>
      </w:tc>
      <w:tc>
        <w:tcPr>
          <w:tcW w:w="1021" w:type="dxa"/>
          <w:gridSpan w:val="2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sz w:val="24"/>
            </w:rPr>
          </w:pPr>
          <w:r>
            <w:rPr>
              <w:rFonts w:hint="eastAsia"/>
              <w:sz w:val="24"/>
            </w:rPr>
            <w:t>張紫庭</w:t>
          </w:r>
        </w:p>
      </w:tc>
      <w:tc>
        <w:tcPr>
          <w:tcW w:w="435" w:type="dxa"/>
          <w:tcBorders>
            <w:right w:val="nil"/>
          </w:tcBorders>
        </w:tcPr>
        <w:p w:rsidR="00760CC0" w:rsidRDefault="00760CC0" w:rsidP="00D30A79">
          <w:pPr>
            <w:pStyle w:val="a4"/>
            <w:jc w:val="both"/>
            <w:rPr>
              <w:sz w:val="16"/>
            </w:rPr>
          </w:pPr>
          <w:r>
            <w:rPr>
              <w:rFonts w:hint="eastAsia"/>
              <w:sz w:val="16"/>
            </w:rPr>
            <w:t>版本</w:t>
          </w:r>
        </w:p>
      </w:tc>
      <w:tc>
        <w:tcPr>
          <w:tcW w:w="983" w:type="dxa"/>
          <w:tcBorders>
            <w:left w:val="nil"/>
          </w:tcBorders>
          <w:vAlign w:val="center"/>
        </w:tcPr>
        <w:p w:rsidR="00760CC0" w:rsidRDefault="00760CC0" w:rsidP="00D30A79">
          <w:pPr>
            <w:pStyle w:val="a4"/>
            <w:jc w:val="both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1.0</w:t>
          </w:r>
        </w:p>
      </w:tc>
    </w:tr>
    <w:tr w:rsidR="00760CC0" w:rsidTr="00D30A79">
      <w:trPr>
        <w:cantSplit/>
        <w:trHeight w:hRule="exact" w:val="440"/>
      </w:trPr>
      <w:tc>
        <w:tcPr>
          <w:tcW w:w="748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程式代號</w:t>
          </w:r>
        </w:p>
      </w:tc>
      <w:tc>
        <w:tcPr>
          <w:tcW w:w="2280" w:type="dxa"/>
          <w:tcBorders>
            <w:left w:val="nil"/>
          </w:tcBorders>
          <w:vAlign w:val="center"/>
        </w:tcPr>
        <w:p w:rsidR="00760CC0" w:rsidRDefault="00760CC0" w:rsidP="003721B8">
          <w:pPr>
            <w:pStyle w:val="a4"/>
            <w:rPr>
              <w:rFonts w:ascii="Arial" w:hAnsi="Arial"/>
              <w:sz w:val="24"/>
            </w:rPr>
          </w:pPr>
          <w:r>
            <w:rPr>
              <w:rFonts w:ascii="Arial" w:hAnsi="Arial" w:hint="eastAsia"/>
              <w:sz w:val="24"/>
            </w:rPr>
            <w:t>SDS.1.12.1</w:t>
          </w:r>
        </w:p>
      </w:tc>
      <w:tc>
        <w:tcPr>
          <w:tcW w:w="720" w:type="dxa"/>
          <w:tcBorders>
            <w:right w:val="nil"/>
          </w:tcBorders>
        </w:tcPr>
        <w:p w:rsidR="00760CC0" w:rsidRDefault="00760CC0" w:rsidP="00D30A79">
          <w:pPr>
            <w:pStyle w:val="a4"/>
            <w:rPr>
              <w:sz w:val="16"/>
            </w:rPr>
          </w:pPr>
          <w:r>
            <w:rPr>
              <w:rFonts w:hint="eastAsia"/>
              <w:sz w:val="16"/>
            </w:rPr>
            <w:t>程式名稱</w:t>
          </w:r>
        </w:p>
      </w:tc>
      <w:tc>
        <w:tcPr>
          <w:tcW w:w="5942" w:type="dxa"/>
          <w:gridSpan w:val="6"/>
          <w:tcBorders>
            <w:left w:val="nil"/>
          </w:tcBorders>
          <w:vAlign w:val="center"/>
        </w:tcPr>
        <w:p w:rsidR="00760CC0" w:rsidRDefault="00760CC0" w:rsidP="003721B8">
          <w:pPr>
            <w:pStyle w:val="a4"/>
            <w:jc w:val="both"/>
            <w:rPr>
              <w:rFonts w:ascii="Arial" w:hAnsi="Arial"/>
              <w:color w:val="000000"/>
              <w:sz w:val="24"/>
            </w:rPr>
          </w:pPr>
          <w:r>
            <w:rPr>
              <w:rFonts w:ascii="Arial" w:hAnsi="Arial" w:hint="eastAsia"/>
              <w:color w:val="000000"/>
              <w:sz w:val="24"/>
            </w:rPr>
            <w:t>公司部門維護</w:t>
          </w:r>
        </w:p>
      </w:tc>
    </w:tr>
  </w:tbl>
  <w:p w:rsidR="00760CC0" w:rsidRDefault="00760CC0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4579_"/>
      </v:shape>
    </w:pict>
  </w:numPicBullet>
  <w:abstractNum w:abstractNumId="0" w15:restartNumberingAfterBreak="0">
    <w:nsid w:val="09BB0259"/>
    <w:multiLevelType w:val="hybridMultilevel"/>
    <w:tmpl w:val="70E0DEEC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F1E128D"/>
    <w:multiLevelType w:val="multilevel"/>
    <w:tmpl w:val="B1601C98"/>
    <w:lvl w:ilvl="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0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2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34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7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42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145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50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225" w:hanging="2160"/>
      </w:pPr>
      <w:rPr>
        <w:rFonts w:hint="default"/>
      </w:rPr>
    </w:lvl>
  </w:abstractNum>
  <w:abstractNum w:abstractNumId="2" w15:restartNumberingAfterBreak="0">
    <w:nsid w:val="0F363966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14547E0E"/>
    <w:multiLevelType w:val="hybridMultilevel"/>
    <w:tmpl w:val="98B03FEA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4C0321C"/>
    <w:multiLevelType w:val="hybridMultilevel"/>
    <w:tmpl w:val="42E2549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57E24A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D82797"/>
    <w:multiLevelType w:val="hybridMultilevel"/>
    <w:tmpl w:val="044896BE"/>
    <w:lvl w:ilvl="0" w:tplc="9ED6E09C">
      <w:start w:val="1"/>
      <w:numFmt w:val="decimal"/>
      <w:lvlText w:val="%1."/>
      <w:lvlJc w:val="left"/>
      <w:pPr>
        <w:ind w:left="840" w:hanging="360"/>
      </w:pPr>
      <w:rPr>
        <w:rFonts w:ascii="新細明體" w:eastAsia="新細明體" w:hAnsi="新細明體"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1AE85DB3"/>
    <w:multiLevelType w:val="hybridMultilevel"/>
    <w:tmpl w:val="8140F27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1B41409B"/>
    <w:multiLevelType w:val="hybridMultilevel"/>
    <w:tmpl w:val="160C3420"/>
    <w:lvl w:ilvl="0" w:tplc="0FBACE8E">
      <w:start w:val="1"/>
      <w:numFmt w:val="bullet"/>
      <w:pStyle w:val="2"/>
      <w:lvlText w:val="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C0C3B57"/>
    <w:multiLevelType w:val="hybridMultilevel"/>
    <w:tmpl w:val="793A20E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23540D17"/>
    <w:multiLevelType w:val="hybridMultilevel"/>
    <w:tmpl w:val="A97A534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1" w15:restartNumberingAfterBreak="0">
    <w:nsid w:val="2539383F"/>
    <w:multiLevelType w:val="hybridMultilevel"/>
    <w:tmpl w:val="09542D7E"/>
    <w:lvl w:ilvl="0" w:tplc="FE0810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0377C7A"/>
    <w:multiLevelType w:val="hybridMultilevel"/>
    <w:tmpl w:val="3516F7CE"/>
    <w:lvl w:ilvl="0" w:tplc="A86E0122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cs="Arial" w:hint="eastAsia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3" w15:restartNumberingAfterBreak="0">
    <w:nsid w:val="3897276E"/>
    <w:multiLevelType w:val="hybridMultilevel"/>
    <w:tmpl w:val="0C5EF5E6"/>
    <w:lvl w:ilvl="0" w:tplc="0409000B">
      <w:start w:val="1"/>
      <w:numFmt w:val="bullet"/>
      <w:lvlText w:val=""/>
      <w:lvlJc w:val="left"/>
      <w:pPr>
        <w:ind w:left="12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  <w:lang w:val="en-US"/>
      </w:rPr>
    </w:lvl>
    <w:lvl w:ilvl="2" w:tplc="04090005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760" w:hanging="480"/>
      </w:pPr>
    </w:lvl>
    <w:lvl w:ilvl="4" w:tplc="135E7B52">
      <w:numFmt w:val="bullet"/>
      <w:lvlText w:val="＊"/>
      <w:lvlJc w:val="left"/>
      <w:pPr>
        <w:ind w:left="3120" w:hanging="360"/>
      </w:pPr>
      <w:rPr>
        <w:rFonts w:ascii="細明體" w:eastAsia="細明體" w:hAnsi="細明體" w:cs="Times New Roman" w:hint="eastAsia"/>
      </w:r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4" w15:restartNumberingAfterBreak="0">
    <w:nsid w:val="39703677"/>
    <w:multiLevelType w:val="hybridMultilevel"/>
    <w:tmpl w:val="4B72D5F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3E4F2BD9"/>
    <w:multiLevelType w:val="hybridMultilevel"/>
    <w:tmpl w:val="38BCEAFA"/>
    <w:lvl w:ilvl="0" w:tplc="6F66371A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F501557"/>
    <w:multiLevelType w:val="hybridMultilevel"/>
    <w:tmpl w:val="1F64AFF6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6FD0AEE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48EA0F17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4B8E4E40"/>
    <w:multiLevelType w:val="hybridMultilevel"/>
    <w:tmpl w:val="7CCC0132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 w15:restartNumberingAfterBreak="0">
    <w:nsid w:val="4C354E97"/>
    <w:multiLevelType w:val="hybridMultilevel"/>
    <w:tmpl w:val="5F664886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  <w:b/>
        <w:color w:val="000000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tabs>
          <w:tab w:val="num" w:pos="2280"/>
        </w:tabs>
        <w:ind w:left="2280" w:hanging="48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1" w15:restartNumberingAfterBreak="0">
    <w:nsid w:val="4DD10C08"/>
    <w:multiLevelType w:val="hybridMultilevel"/>
    <w:tmpl w:val="B6D21562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4E846DBF"/>
    <w:multiLevelType w:val="hybridMultilevel"/>
    <w:tmpl w:val="B68A6728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3" w15:restartNumberingAfterBreak="0">
    <w:nsid w:val="5191678D"/>
    <w:multiLevelType w:val="hybridMultilevel"/>
    <w:tmpl w:val="D79C1692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53275340"/>
    <w:multiLevelType w:val="hybridMultilevel"/>
    <w:tmpl w:val="EE8ADF2A"/>
    <w:lvl w:ilvl="0" w:tplc="FFFFFFFF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FFFFFFFF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59567723"/>
    <w:multiLevelType w:val="hybridMultilevel"/>
    <w:tmpl w:val="FDA0A0D8"/>
    <w:lvl w:ilvl="0" w:tplc="C5FCE6B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44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6" w15:restartNumberingAfterBreak="0">
    <w:nsid w:val="5CE44F43"/>
    <w:multiLevelType w:val="hybridMultilevel"/>
    <w:tmpl w:val="7332B32A"/>
    <w:lvl w:ilvl="0" w:tplc="FF0C303C">
      <w:start w:val="1"/>
      <w:numFmt w:val="decimal"/>
      <w:lvlText w:val="%1"/>
      <w:lvlJc w:val="right"/>
      <w:pPr>
        <w:tabs>
          <w:tab w:val="num" w:pos="785"/>
        </w:tabs>
        <w:ind w:left="0" w:firstLine="425"/>
      </w:pPr>
      <w:rPr>
        <w:rFonts w:hint="eastAsia"/>
      </w:rPr>
    </w:lvl>
    <w:lvl w:ilvl="1" w:tplc="DA86DE0C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605D2B55"/>
    <w:multiLevelType w:val="hybridMultilevel"/>
    <w:tmpl w:val="3AB0D622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28" w15:restartNumberingAfterBreak="0">
    <w:nsid w:val="60DB6E35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9" w15:restartNumberingAfterBreak="0">
    <w:nsid w:val="636E30F2"/>
    <w:multiLevelType w:val="hybridMultilevel"/>
    <w:tmpl w:val="FE7A153E"/>
    <w:lvl w:ilvl="0" w:tplc="539E250E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30"/>
        </w:tabs>
        <w:ind w:left="15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90"/>
        </w:tabs>
        <w:ind w:left="24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70"/>
        </w:tabs>
        <w:ind w:left="29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50"/>
        </w:tabs>
        <w:ind w:left="34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30"/>
        </w:tabs>
        <w:ind w:left="39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10"/>
        </w:tabs>
        <w:ind w:left="44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90"/>
        </w:tabs>
        <w:ind w:left="4890" w:hanging="480"/>
      </w:pPr>
    </w:lvl>
  </w:abstractNum>
  <w:abstractNum w:abstractNumId="30" w15:restartNumberingAfterBreak="0">
    <w:nsid w:val="674A3F78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1" w15:restartNumberingAfterBreak="0">
    <w:nsid w:val="6C9F6BEB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07D2CAF"/>
    <w:multiLevelType w:val="hybridMultilevel"/>
    <w:tmpl w:val="D4ECE192"/>
    <w:lvl w:ilvl="0" w:tplc="0409000B">
      <w:start w:val="1"/>
      <w:numFmt w:val="bullet"/>
      <w:lvlText w:val=""/>
      <w:lvlJc w:val="left"/>
      <w:pPr>
        <w:tabs>
          <w:tab w:val="num" w:pos="1335"/>
        </w:tabs>
        <w:ind w:left="133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815"/>
        </w:tabs>
        <w:ind w:left="181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295"/>
        </w:tabs>
        <w:ind w:left="229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775"/>
        </w:tabs>
        <w:ind w:left="277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255"/>
        </w:tabs>
        <w:ind w:left="325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735"/>
        </w:tabs>
        <w:ind w:left="373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215"/>
        </w:tabs>
        <w:ind w:left="421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695"/>
        </w:tabs>
        <w:ind w:left="469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175"/>
        </w:tabs>
        <w:ind w:left="5175" w:hanging="480"/>
      </w:pPr>
      <w:rPr>
        <w:rFonts w:ascii="Wingdings" w:hAnsi="Wingdings" w:hint="default"/>
      </w:rPr>
    </w:lvl>
  </w:abstractNum>
  <w:abstractNum w:abstractNumId="33" w15:restartNumberingAfterBreak="0">
    <w:nsid w:val="74EE2EFE"/>
    <w:multiLevelType w:val="hybridMultilevel"/>
    <w:tmpl w:val="1B2480FA"/>
    <w:lvl w:ilvl="0" w:tplc="0409000B">
      <w:start w:val="1"/>
      <w:numFmt w:val="bullet"/>
      <w:lvlText w:val="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  <w:lvl w:ilvl="1" w:tplc="99C0EF60">
      <w:start w:val="1"/>
      <w:numFmt w:val="bullet"/>
      <w:lvlText w:val=""/>
      <w:lvlJc w:val="left"/>
      <w:pPr>
        <w:tabs>
          <w:tab w:val="num" w:pos="1680"/>
        </w:tabs>
        <w:ind w:left="168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280"/>
        </w:tabs>
        <w:ind w:left="228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760"/>
        </w:tabs>
        <w:ind w:left="276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3240"/>
        </w:tabs>
        <w:ind w:left="324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20"/>
        </w:tabs>
        <w:ind w:left="372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680"/>
        </w:tabs>
        <w:ind w:left="468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160"/>
        </w:tabs>
        <w:ind w:left="5160" w:hanging="480"/>
      </w:pPr>
    </w:lvl>
  </w:abstractNum>
  <w:abstractNum w:abstractNumId="34" w15:restartNumberingAfterBreak="0">
    <w:nsid w:val="74F238F9"/>
    <w:multiLevelType w:val="hybridMultilevel"/>
    <w:tmpl w:val="206E97E6"/>
    <w:lvl w:ilvl="0" w:tplc="68305518">
      <w:start w:val="1"/>
      <w:numFmt w:val="decimal"/>
      <w:lvlText w:val="%1"/>
      <w:lvlJc w:val="right"/>
      <w:pPr>
        <w:tabs>
          <w:tab w:val="num" w:pos="905"/>
        </w:tabs>
        <w:ind w:left="905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5" w15:restartNumberingAfterBreak="0">
    <w:nsid w:val="7D696C19"/>
    <w:multiLevelType w:val="hybridMultilevel"/>
    <w:tmpl w:val="B0682C3C"/>
    <w:lvl w:ilvl="0" w:tplc="FFFFFFF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1" w:tplc="88B6239C">
      <w:start w:val="1"/>
      <w:numFmt w:val="decimal"/>
      <w:lvlText w:val="(%2)"/>
      <w:lvlJc w:val="left"/>
      <w:pPr>
        <w:tabs>
          <w:tab w:val="num" w:pos="1320"/>
        </w:tabs>
        <w:ind w:left="132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FFFFFFFF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FFFFFFFF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num w:numId="1">
    <w:abstractNumId w:val="23"/>
  </w:num>
  <w:num w:numId="2">
    <w:abstractNumId w:val="10"/>
  </w:num>
  <w:num w:numId="3">
    <w:abstractNumId w:val="26"/>
  </w:num>
  <w:num w:numId="4">
    <w:abstractNumId w:val="8"/>
  </w:num>
  <w:num w:numId="5">
    <w:abstractNumId w:val="24"/>
  </w:num>
  <w:num w:numId="6">
    <w:abstractNumId w:val="35"/>
  </w:num>
  <w:num w:numId="7">
    <w:abstractNumId w:val="18"/>
  </w:num>
  <w:num w:numId="8">
    <w:abstractNumId w:val="29"/>
  </w:num>
  <w:num w:numId="9">
    <w:abstractNumId w:val="32"/>
  </w:num>
  <w:num w:numId="10">
    <w:abstractNumId w:val="33"/>
  </w:num>
  <w:num w:numId="11">
    <w:abstractNumId w:val="27"/>
  </w:num>
  <w:num w:numId="12">
    <w:abstractNumId w:val="4"/>
  </w:num>
  <w:num w:numId="13">
    <w:abstractNumId w:val="15"/>
  </w:num>
  <w:num w:numId="14">
    <w:abstractNumId w:val="5"/>
  </w:num>
  <w:num w:numId="15">
    <w:abstractNumId w:val="34"/>
  </w:num>
  <w:num w:numId="16">
    <w:abstractNumId w:val="30"/>
  </w:num>
  <w:num w:numId="17">
    <w:abstractNumId w:val="12"/>
  </w:num>
  <w:num w:numId="18">
    <w:abstractNumId w:val="1"/>
  </w:num>
  <w:num w:numId="19">
    <w:abstractNumId w:val="13"/>
  </w:num>
  <w:num w:numId="20">
    <w:abstractNumId w:val="28"/>
  </w:num>
  <w:num w:numId="21">
    <w:abstractNumId w:val="31"/>
  </w:num>
  <w:num w:numId="22">
    <w:abstractNumId w:val="20"/>
  </w:num>
  <w:num w:numId="23">
    <w:abstractNumId w:val="17"/>
  </w:num>
  <w:num w:numId="24">
    <w:abstractNumId w:val="7"/>
  </w:num>
  <w:num w:numId="25">
    <w:abstractNumId w:val="21"/>
  </w:num>
  <w:num w:numId="26">
    <w:abstractNumId w:val="9"/>
  </w:num>
  <w:num w:numId="27">
    <w:abstractNumId w:val="22"/>
  </w:num>
  <w:num w:numId="28">
    <w:abstractNumId w:val="16"/>
  </w:num>
  <w:num w:numId="29">
    <w:abstractNumId w:val="0"/>
  </w:num>
  <w:num w:numId="30">
    <w:abstractNumId w:val="6"/>
  </w:num>
  <w:num w:numId="31">
    <w:abstractNumId w:val="25"/>
  </w:num>
  <w:num w:numId="32">
    <w:abstractNumId w:val="3"/>
  </w:num>
  <w:num w:numId="33">
    <w:abstractNumId w:val="2"/>
  </w:num>
  <w:num w:numId="34">
    <w:abstractNumId w:val="14"/>
  </w:num>
  <w:num w:numId="35">
    <w:abstractNumId w:val="11"/>
  </w:num>
  <w:num w:numId="36">
    <w:abstractNumId w:val="1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2"/>
  </w:compat>
  <w:rsids>
    <w:rsidRoot w:val="00C47FA1"/>
    <w:rsid w:val="00015B6B"/>
    <w:rsid w:val="000210C9"/>
    <w:rsid w:val="00021662"/>
    <w:rsid w:val="00037BB6"/>
    <w:rsid w:val="00041A92"/>
    <w:rsid w:val="00041C0D"/>
    <w:rsid w:val="00041EC5"/>
    <w:rsid w:val="000437DD"/>
    <w:rsid w:val="00044B36"/>
    <w:rsid w:val="000522B4"/>
    <w:rsid w:val="00054B3A"/>
    <w:rsid w:val="000605DC"/>
    <w:rsid w:val="00060BC7"/>
    <w:rsid w:val="00061CE2"/>
    <w:rsid w:val="00075393"/>
    <w:rsid w:val="00082C31"/>
    <w:rsid w:val="00083DFC"/>
    <w:rsid w:val="0008646D"/>
    <w:rsid w:val="000940DC"/>
    <w:rsid w:val="000A498A"/>
    <w:rsid w:val="000A4A04"/>
    <w:rsid w:val="000B0F24"/>
    <w:rsid w:val="000B6E73"/>
    <w:rsid w:val="000B6F36"/>
    <w:rsid w:val="000C1583"/>
    <w:rsid w:val="000C2C57"/>
    <w:rsid w:val="000D30B0"/>
    <w:rsid w:val="000D7EF3"/>
    <w:rsid w:val="000E3CA4"/>
    <w:rsid w:val="000E4DA7"/>
    <w:rsid w:val="000F1459"/>
    <w:rsid w:val="000F2A12"/>
    <w:rsid w:val="000F394D"/>
    <w:rsid w:val="000F72E5"/>
    <w:rsid w:val="000F7AAC"/>
    <w:rsid w:val="0010533F"/>
    <w:rsid w:val="0010583A"/>
    <w:rsid w:val="00105AFF"/>
    <w:rsid w:val="00105B2E"/>
    <w:rsid w:val="00105D58"/>
    <w:rsid w:val="001060DE"/>
    <w:rsid w:val="0011091D"/>
    <w:rsid w:val="00110A4B"/>
    <w:rsid w:val="001134B4"/>
    <w:rsid w:val="00117A7D"/>
    <w:rsid w:val="001237CD"/>
    <w:rsid w:val="001255BB"/>
    <w:rsid w:val="001271EF"/>
    <w:rsid w:val="001275C2"/>
    <w:rsid w:val="001302F2"/>
    <w:rsid w:val="001319F1"/>
    <w:rsid w:val="00131E2B"/>
    <w:rsid w:val="00145F08"/>
    <w:rsid w:val="00152BC4"/>
    <w:rsid w:val="001544B6"/>
    <w:rsid w:val="00157091"/>
    <w:rsid w:val="00160E6C"/>
    <w:rsid w:val="00165A9B"/>
    <w:rsid w:val="00170D48"/>
    <w:rsid w:val="00174EAA"/>
    <w:rsid w:val="0018088D"/>
    <w:rsid w:val="00183C7F"/>
    <w:rsid w:val="001843F3"/>
    <w:rsid w:val="00185D68"/>
    <w:rsid w:val="001875F6"/>
    <w:rsid w:val="00195C3A"/>
    <w:rsid w:val="001A161A"/>
    <w:rsid w:val="001A197B"/>
    <w:rsid w:val="001A4E41"/>
    <w:rsid w:val="001A6D88"/>
    <w:rsid w:val="001B0080"/>
    <w:rsid w:val="001B03BA"/>
    <w:rsid w:val="001B04E6"/>
    <w:rsid w:val="001B1E7F"/>
    <w:rsid w:val="001B217F"/>
    <w:rsid w:val="001B49BB"/>
    <w:rsid w:val="001C07EB"/>
    <w:rsid w:val="001E1786"/>
    <w:rsid w:val="001E2691"/>
    <w:rsid w:val="001F270D"/>
    <w:rsid w:val="0020122E"/>
    <w:rsid w:val="0020426B"/>
    <w:rsid w:val="00205EA2"/>
    <w:rsid w:val="002134B0"/>
    <w:rsid w:val="0021547D"/>
    <w:rsid w:val="0021756C"/>
    <w:rsid w:val="00220082"/>
    <w:rsid w:val="002243FD"/>
    <w:rsid w:val="0022496C"/>
    <w:rsid w:val="00225912"/>
    <w:rsid w:val="0023272A"/>
    <w:rsid w:val="00234324"/>
    <w:rsid w:val="0023494F"/>
    <w:rsid w:val="002378B4"/>
    <w:rsid w:val="00251F53"/>
    <w:rsid w:val="002524E8"/>
    <w:rsid w:val="002575D0"/>
    <w:rsid w:val="002643E1"/>
    <w:rsid w:val="0026525A"/>
    <w:rsid w:val="0026533A"/>
    <w:rsid w:val="002717DF"/>
    <w:rsid w:val="00272580"/>
    <w:rsid w:val="00276077"/>
    <w:rsid w:val="00287DFB"/>
    <w:rsid w:val="00297227"/>
    <w:rsid w:val="002A076E"/>
    <w:rsid w:val="002A0BE5"/>
    <w:rsid w:val="002A2DA5"/>
    <w:rsid w:val="002B6156"/>
    <w:rsid w:val="002C2A0F"/>
    <w:rsid w:val="002C38A3"/>
    <w:rsid w:val="002C7AFC"/>
    <w:rsid w:val="002D05D0"/>
    <w:rsid w:val="002D39B2"/>
    <w:rsid w:val="002D3A82"/>
    <w:rsid w:val="002D5B35"/>
    <w:rsid w:val="002D6FDD"/>
    <w:rsid w:val="002E156D"/>
    <w:rsid w:val="002E19E9"/>
    <w:rsid w:val="002E233A"/>
    <w:rsid w:val="002F0419"/>
    <w:rsid w:val="002F1979"/>
    <w:rsid w:val="002F357C"/>
    <w:rsid w:val="00301081"/>
    <w:rsid w:val="0030178E"/>
    <w:rsid w:val="00305D9E"/>
    <w:rsid w:val="003101BB"/>
    <w:rsid w:val="003123FA"/>
    <w:rsid w:val="00314E30"/>
    <w:rsid w:val="0031678F"/>
    <w:rsid w:val="003247A8"/>
    <w:rsid w:val="003350EC"/>
    <w:rsid w:val="00343BE0"/>
    <w:rsid w:val="00345B9E"/>
    <w:rsid w:val="003475F3"/>
    <w:rsid w:val="00350388"/>
    <w:rsid w:val="00357986"/>
    <w:rsid w:val="0036043F"/>
    <w:rsid w:val="00366A33"/>
    <w:rsid w:val="003721B8"/>
    <w:rsid w:val="00373543"/>
    <w:rsid w:val="0037478E"/>
    <w:rsid w:val="00374D1C"/>
    <w:rsid w:val="00377736"/>
    <w:rsid w:val="00384F9A"/>
    <w:rsid w:val="0039396C"/>
    <w:rsid w:val="0039424C"/>
    <w:rsid w:val="00395B6A"/>
    <w:rsid w:val="003A005B"/>
    <w:rsid w:val="003B36B4"/>
    <w:rsid w:val="003B4FE5"/>
    <w:rsid w:val="003B7103"/>
    <w:rsid w:val="003B790E"/>
    <w:rsid w:val="003C2FEB"/>
    <w:rsid w:val="003D003B"/>
    <w:rsid w:val="003F47B0"/>
    <w:rsid w:val="003F5851"/>
    <w:rsid w:val="003F7EF8"/>
    <w:rsid w:val="00400619"/>
    <w:rsid w:val="00407A21"/>
    <w:rsid w:val="00412332"/>
    <w:rsid w:val="00416C8A"/>
    <w:rsid w:val="00417C51"/>
    <w:rsid w:val="004240CE"/>
    <w:rsid w:val="00424942"/>
    <w:rsid w:val="00426136"/>
    <w:rsid w:val="00427415"/>
    <w:rsid w:val="00434F90"/>
    <w:rsid w:val="0043583D"/>
    <w:rsid w:val="00442B26"/>
    <w:rsid w:val="00445B60"/>
    <w:rsid w:val="00447FE8"/>
    <w:rsid w:val="0045141A"/>
    <w:rsid w:val="004519B1"/>
    <w:rsid w:val="0045337A"/>
    <w:rsid w:val="00455F33"/>
    <w:rsid w:val="0046023B"/>
    <w:rsid w:val="0046066F"/>
    <w:rsid w:val="00460C6F"/>
    <w:rsid w:val="004611A3"/>
    <w:rsid w:val="00461376"/>
    <w:rsid w:val="00462E53"/>
    <w:rsid w:val="0046522E"/>
    <w:rsid w:val="00465B84"/>
    <w:rsid w:val="00470D89"/>
    <w:rsid w:val="00473891"/>
    <w:rsid w:val="00480125"/>
    <w:rsid w:val="0048359B"/>
    <w:rsid w:val="0048472E"/>
    <w:rsid w:val="00490232"/>
    <w:rsid w:val="00491652"/>
    <w:rsid w:val="00495E6F"/>
    <w:rsid w:val="004A230F"/>
    <w:rsid w:val="004A2912"/>
    <w:rsid w:val="004A30C7"/>
    <w:rsid w:val="004A6147"/>
    <w:rsid w:val="004B1540"/>
    <w:rsid w:val="004B44FE"/>
    <w:rsid w:val="004C04F0"/>
    <w:rsid w:val="004C63D6"/>
    <w:rsid w:val="004C6782"/>
    <w:rsid w:val="004E13F5"/>
    <w:rsid w:val="004E17D3"/>
    <w:rsid w:val="004E2E45"/>
    <w:rsid w:val="004E447E"/>
    <w:rsid w:val="004E46D6"/>
    <w:rsid w:val="004E5A3D"/>
    <w:rsid w:val="004E6225"/>
    <w:rsid w:val="004F3C89"/>
    <w:rsid w:val="004F7C75"/>
    <w:rsid w:val="0050129A"/>
    <w:rsid w:val="005020DC"/>
    <w:rsid w:val="005035A1"/>
    <w:rsid w:val="00504484"/>
    <w:rsid w:val="00504F6E"/>
    <w:rsid w:val="00516FB6"/>
    <w:rsid w:val="00517F3D"/>
    <w:rsid w:val="00520887"/>
    <w:rsid w:val="005220F1"/>
    <w:rsid w:val="0052287D"/>
    <w:rsid w:val="00522D18"/>
    <w:rsid w:val="005246EE"/>
    <w:rsid w:val="00525064"/>
    <w:rsid w:val="00533961"/>
    <w:rsid w:val="00534C0C"/>
    <w:rsid w:val="00536923"/>
    <w:rsid w:val="005442EB"/>
    <w:rsid w:val="00557D18"/>
    <w:rsid w:val="00557D33"/>
    <w:rsid w:val="00561636"/>
    <w:rsid w:val="00566324"/>
    <w:rsid w:val="00570B61"/>
    <w:rsid w:val="00572B02"/>
    <w:rsid w:val="0057359B"/>
    <w:rsid w:val="00575A43"/>
    <w:rsid w:val="00576B22"/>
    <w:rsid w:val="00577E57"/>
    <w:rsid w:val="00580473"/>
    <w:rsid w:val="00580EAA"/>
    <w:rsid w:val="00584AAF"/>
    <w:rsid w:val="00584F44"/>
    <w:rsid w:val="0058648E"/>
    <w:rsid w:val="00590330"/>
    <w:rsid w:val="005906C6"/>
    <w:rsid w:val="00590725"/>
    <w:rsid w:val="00592164"/>
    <w:rsid w:val="00595055"/>
    <w:rsid w:val="00595578"/>
    <w:rsid w:val="00595889"/>
    <w:rsid w:val="00597B88"/>
    <w:rsid w:val="005A00EA"/>
    <w:rsid w:val="005A0FA3"/>
    <w:rsid w:val="005B72AC"/>
    <w:rsid w:val="005B77C5"/>
    <w:rsid w:val="005C14C9"/>
    <w:rsid w:val="005D5894"/>
    <w:rsid w:val="005E06A8"/>
    <w:rsid w:val="005E1E9E"/>
    <w:rsid w:val="005E242B"/>
    <w:rsid w:val="005E5932"/>
    <w:rsid w:val="005E605A"/>
    <w:rsid w:val="005F266C"/>
    <w:rsid w:val="0060004A"/>
    <w:rsid w:val="006018E7"/>
    <w:rsid w:val="00603B73"/>
    <w:rsid w:val="00605281"/>
    <w:rsid w:val="00610BB6"/>
    <w:rsid w:val="00612706"/>
    <w:rsid w:val="0061280C"/>
    <w:rsid w:val="00613103"/>
    <w:rsid w:val="0061399F"/>
    <w:rsid w:val="00614F25"/>
    <w:rsid w:val="00617161"/>
    <w:rsid w:val="00622005"/>
    <w:rsid w:val="00627100"/>
    <w:rsid w:val="00630859"/>
    <w:rsid w:val="00634C0F"/>
    <w:rsid w:val="0064162A"/>
    <w:rsid w:val="00642340"/>
    <w:rsid w:val="00642A55"/>
    <w:rsid w:val="00650577"/>
    <w:rsid w:val="00654828"/>
    <w:rsid w:val="00657299"/>
    <w:rsid w:val="00664B56"/>
    <w:rsid w:val="00667B10"/>
    <w:rsid w:val="0067035C"/>
    <w:rsid w:val="006757E9"/>
    <w:rsid w:val="006841A3"/>
    <w:rsid w:val="006868F2"/>
    <w:rsid w:val="00693DD8"/>
    <w:rsid w:val="006954E8"/>
    <w:rsid w:val="006A2495"/>
    <w:rsid w:val="006A48FF"/>
    <w:rsid w:val="006B18D9"/>
    <w:rsid w:val="006B553D"/>
    <w:rsid w:val="006B764B"/>
    <w:rsid w:val="006B784C"/>
    <w:rsid w:val="006C1295"/>
    <w:rsid w:val="006C445C"/>
    <w:rsid w:val="006C56BD"/>
    <w:rsid w:val="006C60D4"/>
    <w:rsid w:val="006C64A7"/>
    <w:rsid w:val="006C6A66"/>
    <w:rsid w:val="006D21F9"/>
    <w:rsid w:val="006D3F02"/>
    <w:rsid w:val="006D62F0"/>
    <w:rsid w:val="006D7035"/>
    <w:rsid w:val="006E01D4"/>
    <w:rsid w:val="006E21C4"/>
    <w:rsid w:val="006E47F9"/>
    <w:rsid w:val="006F104B"/>
    <w:rsid w:val="006F2D79"/>
    <w:rsid w:val="006F572C"/>
    <w:rsid w:val="00714FA6"/>
    <w:rsid w:val="007153C9"/>
    <w:rsid w:val="007212DD"/>
    <w:rsid w:val="00726FAF"/>
    <w:rsid w:val="007272AF"/>
    <w:rsid w:val="00727947"/>
    <w:rsid w:val="00730D6B"/>
    <w:rsid w:val="00737028"/>
    <w:rsid w:val="00743769"/>
    <w:rsid w:val="00745DE6"/>
    <w:rsid w:val="00757098"/>
    <w:rsid w:val="007571A8"/>
    <w:rsid w:val="00757846"/>
    <w:rsid w:val="00760CC0"/>
    <w:rsid w:val="00764278"/>
    <w:rsid w:val="0077231D"/>
    <w:rsid w:val="00777BF2"/>
    <w:rsid w:val="00777E61"/>
    <w:rsid w:val="00780C1E"/>
    <w:rsid w:val="00782333"/>
    <w:rsid w:val="007835F6"/>
    <w:rsid w:val="0078570F"/>
    <w:rsid w:val="00787966"/>
    <w:rsid w:val="007954F4"/>
    <w:rsid w:val="007955DB"/>
    <w:rsid w:val="00795781"/>
    <w:rsid w:val="007A1641"/>
    <w:rsid w:val="007A21B2"/>
    <w:rsid w:val="007A2745"/>
    <w:rsid w:val="007A29C9"/>
    <w:rsid w:val="007A3A13"/>
    <w:rsid w:val="007A7547"/>
    <w:rsid w:val="007A7B9E"/>
    <w:rsid w:val="007B45CD"/>
    <w:rsid w:val="007B52E5"/>
    <w:rsid w:val="007C1B31"/>
    <w:rsid w:val="007C22F3"/>
    <w:rsid w:val="007C6DD4"/>
    <w:rsid w:val="007D2400"/>
    <w:rsid w:val="007D2937"/>
    <w:rsid w:val="007E09BD"/>
    <w:rsid w:val="007E1657"/>
    <w:rsid w:val="007E1BE9"/>
    <w:rsid w:val="007E32BA"/>
    <w:rsid w:val="007E3B12"/>
    <w:rsid w:val="007E3DA7"/>
    <w:rsid w:val="007F5336"/>
    <w:rsid w:val="007F5CDF"/>
    <w:rsid w:val="00800845"/>
    <w:rsid w:val="00801B00"/>
    <w:rsid w:val="0081128A"/>
    <w:rsid w:val="00816704"/>
    <w:rsid w:val="00820AA3"/>
    <w:rsid w:val="00820C40"/>
    <w:rsid w:val="00821261"/>
    <w:rsid w:val="00826B33"/>
    <w:rsid w:val="00830BB0"/>
    <w:rsid w:val="0083281E"/>
    <w:rsid w:val="00840204"/>
    <w:rsid w:val="008429D8"/>
    <w:rsid w:val="008464E6"/>
    <w:rsid w:val="00847220"/>
    <w:rsid w:val="00850746"/>
    <w:rsid w:val="00851EB6"/>
    <w:rsid w:val="008559CC"/>
    <w:rsid w:val="00862382"/>
    <w:rsid w:val="00862745"/>
    <w:rsid w:val="0086423C"/>
    <w:rsid w:val="00866DCD"/>
    <w:rsid w:val="0086719A"/>
    <w:rsid w:val="008704B5"/>
    <w:rsid w:val="00872FF5"/>
    <w:rsid w:val="00876118"/>
    <w:rsid w:val="0088138E"/>
    <w:rsid w:val="008904EA"/>
    <w:rsid w:val="008916B0"/>
    <w:rsid w:val="0089190F"/>
    <w:rsid w:val="008940CA"/>
    <w:rsid w:val="00897C0C"/>
    <w:rsid w:val="00897C52"/>
    <w:rsid w:val="008A1D38"/>
    <w:rsid w:val="008A47F9"/>
    <w:rsid w:val="008A49E1"/>
    <w:rsid w:val="008A7D6D"/>
    <w:rsid w:val="008B0AC5"/>
    <w:rsid w:val="008B69FD"/>
    <w:rsid w:val="008B6B3B"/>
    <w:rsid w:val="008B7B4F"/>
    <w:rsid w:val="008C0F03"/>
    <w:rsid w:val="008C302A"/>
    <w:rsid w:val="008C43AB"/>
    <w:rsid w:val="008C73EA"/>
    <w:rsid w:val="008D416D"/>
    <w:rsid w:val="008D7CD9"/>
    <w:rsid w:val="008E1D0A"/>
    <w:rsid w:val="008F00CA"/>
    <w:rsid w:val="008F609C"/>
    <w:rsid w:val="008F6659"/>
    <w:rsid w:val="00900400"/>
    <w:rsid w:val="0090310B"/>
    <w:rsid w:val="0090439A"/>
    <w:rsid w:val="00904AF6"/>
    <w:rsid w:val="00913DAC"/>
    <w:rsid w:val="009155F8"/>
    <w:rsid w:val="009171D3"/>
    <w:rsid w:val="009217AB"/>
    <w:rsid w:val="00922750"/>
    <w:rsid w:val="009237B7"/>
    <w:rsid w:val="009244B0"/>
    <w:rsid w:val="009247F2"/>
    <w:rsid w:val="009317B7"/>
    <w:rsid w:val="009323E9"/>
    <w:rsid w:val="009352A1"/>
    <w:rsid w:val="00937615"/>
    <w:rsid w:val="00940ADA"/>
    <w:rsid w:val="00943670"/>
    <w:rsid w:val="00947161"/>
    <w:rsid w:val="009476DC"/>
    <w:rsid w:val="00961218"/>
    <w:rsid w:val="00963000"/>
    <w:rsid w:val="009653C3"/>
    <w:rsid w:val="00971B31"/>
    <w:rsid w:val="00973478"/>
    <w:rsid w:val="00974339"/>
    <w:rsid w:val="00974DD4"/>
    <w:rsid w:val="00980716"/>
    <w:rsid w:val="00981422"/>
    <w:rsid w:val="009853A3"/>
    <w:rsid w:val="00986B6E"/>
    <w:rsid w:val="0099307D"/>
    <w:rsid w:val="00997772"/>
    <w:rsid w:val="009A05C0"/>
    <w:rsid w:val="009A4415"/>
    <w:rsid w:val="009B061C"/>
    <w:rsid w:val="009B336F"/>
    <w:rsid w:val="009B7ABC"/>
    <w:rsid w:val="009B7F77"/>
    <w:rsid w:val="009C170C"/>
    <w:rsid w:val="009C44E2"/>
    <w:rsid w:val="009C4E71"/>
    <w:rsid w:val="009D0108"/>
    <w:rsid w:val="009D5F4E"/>
    <w:rsid w:val="009D5FC3"/>
    <w:rsid w:val="009D65A8"/>
    <w:rsid w:val="009E3340"/>
    <w:rsid w:val="009E6CA5"/>
    <w:rsid w:val="009F01AE"/>
    <w:rsid w:val="009F0E13"/>
    <w:rsid w:val="009F2E60"/>
    <w:rsid w:val="009F54C3"/>
    <w:rsid w:val="009F6927"/>
    <w:rsid w:val="00A00DCA"/>
    <w:rsid w:val="00A02CB4"/>
    <w:rsid w:val="00A039F1"/>
    <w:rsid w:val="00A059D1"/>
    <w:rsid w:val="00A0716B"/>
    <w:rsid w:val="00A10DF8"/>
    <w:rsid w:val="00A14DCE"/>
    <w:rsid w:val="00A16A2B"/>
    <w:rsid w:val="00A22790"/>
    <w:rsid w:val="00A24452"/>
    <w:rsid w:val="00A2756D"/>
    <w:rsid w:val="00A32539"/>
    <w:rsid w:val="00A354AF"/>
    <w:rsid w:val="00A37C35"/>
    <w:rsid w:val="00A4700F"/>
    <w:rsid w:val="00A55E05"/>
    <w:rsid w:val="00A575F7"/>
    <w:rsid w:val="00A62C23"/>
    <w:rsid w:val="00A63C6B"/>
    <w:rsid w:val="00A65225"/>
    <w:rsid w:val="00A71693"/>
    <w:rsid w:val="00A7256E"/>
    <w:rsid w:val="00A807B3"/>
    <w:rsid w:val="00A82769"/>
    <w:rsid w:val="00A84C70"/>
    <w:rsid w:val="00A87D45"/>
    <w:rsid w:val="00A90162"/>
    <w:rsid w:val="00A913C6"/>
    <w:rsid w:val="00A947AB"/>
    <w:rsid w:val="00AA66B5"/>
    <w:rsid w:val="00AA69CA"/>
    <w:rsid w:val="00AB5653"/>
    <w:rsid w:val="00AB5EFC"/>
    <w:rsid w:val="00AC125C"/>
    <w:rsid w:val="00AC2923"/>
    <w:rsid w:val="00AC76E5"/>
    <w:rsid w:val="00AD108E"/>
    <w:rsid w:val="00AD20C8"/>
    <w:rsid w:val="00AD2517"/>
    <w:rsid w:val="00AD68E7"/>
    <w:rsid w:val="00AD709A"/>
    <w:rsid w:val="00AE13E3"/>
    <w:rsid w:val="00AE1F8A"/>
    <w:rsid w:val="00B02B76"/>
    <w:rsid w:val="00B118D9"/>
    <w:rsid w:val="00B15D20"/>
    <w:rsid w:val="00B17493"/>
    <w:rsid w:val="00B241D2"/>
    <w:rsid w:val="00B30E76"/>
    <w:rsid w:val="00B315F2"/>
    <w:rsid w:val="00B319CE"/>
    <w:rsid w:val="00B3485C"/>
    <w:rsid w:val="00B352F8"/>
    <w:rsid w:val="00B3585F"/>
    <w:rsid w:val="00B405DF"/>
    <w:rsid w:val="00B515BB"/>
    <w:rsid w:val="00B54236"/>
    <w:rsid w:val="00B55490"/>
    <w:rsid w:val="00B614DF"/>
    <w:rsid w:val="00B64797"/>
    <w:rsid w:val="00B87D76"/>
    <w:rsid w:val="00B904B1"/>
    <w:rsid w:val="00B9590F"/>
    <w:rsid w:val="00BA1446"/>
    <w:rsid w:val="00BA1691"/>
    <w:rsid w:val="00BA5E7A"/>
    <w:rsid w:val="00BA6B7A"/>
    <w:rsid w:val="00BB1F21"/>
    <w:rsid w:val="00BB22B7"/>
    <w:rsid w:val="00BB35DD"/>
    <w:rsid w:val="00BB48BE"/>
    <w:rsid w:val="00BB5A04"/>
    <w:rsid w:val="00BB7F5B"/>
    <w:rsid w:val="00BC4036"/>
    <w:rsid w:val="00BC4DE2"/>
    <w:rsid w:val="00BC6286"/>
    <w:rsid w:val="00BC7B44"/>
    <w:rsid w:val="00BD1C4B"/>
    <w:rsid w:val="00BD39F4"/>
    <w:rsid w:val="00BD3B52"/>
    <w:rsid w:val="00BE0F4A"/>
    <w:rsid w:val="00BE2B05"/>
    <w:rsid w:val="00BE52B9"/>
    <w:rsid w:val="00BE531D"/>
    <w:rsid w:val="00BF2DEC"/>
    <w:rsid w:val="00BF4870"/>
    <w:rsid w:val="00BF7AA6"/>
    <w:rsid w:val="00C067AD"/>
    <w:rsid w:val="00C105F8"/>
    <w:rsid w:val="00C106E1"/>
    <w:rsid w:val="00C10905"/>
    <w:rsid w:val="00C173DC"/>
    <w:rsid w:val="00C227D4"/>
    <w:rsid w:val="00C2439C"/>
    <w:rsid w:val="00C248D5"/>
    <w:rsid w:val="00C34FED"/>
    <w:rsid w:val="00C378BA"/>
    <w:rsid w:val="00C379EF"/>
    <w:rsid w:val="00C40596"/>
    <w:rsid w:val="00C41C43"/>
    <w:rsid w:val="00C42C93"/>
    <w:rsid w:val="00C43F99"/>
    <w:rsid w:val="00C44048"/>
    <w:rsid w:val="00C44A79"/>
    <w:rsid w:val="00C47FA1"/>
    <w:rsid w:val="00C5055E"/>
    <w:rsid w:val="00C5523D"/>
    <w:rsid w:val="00C72B3F"/>
    <w:rsid w:val="00C73DEE"/>
    <w:rsid w:val="00C76B59"/>
    <w:rsid w:val="00C7703B"/>
    <w:rsid w:val="00C7759D"/>
    <w:rsid w:val="00C820A7"/>
    <w:rsid w:val="00C82C07"/>
    <w:rsid w:val="00C96D0D"/>
    <w:rsid w:val="00CB1FD1"/>
    <w:rsid w:val="00CC07A4"/>
    <w:rsid w:val="00CC7A16"/>
    <w:rsid w:val="00CD0655"/>
    <w:rsid w:val="00CD1302"/>
    <w:rsid w:val="00CD668B"/>
    <w:rsid w:val="00CD6C9D"/>
    <w:rsid w:val="00CE6FBB"/>
    <w:rsid w:val="00CF21FE"/>
    <w:rsid w:val="00CF2EB3"/>
    <w:rsid w:val="00D029F5"/>
    <w:rsid w:val="00D02D52"/>
    <w:rsid w:val="00D04254"/>
    <w:rsid w:val="00D0715F"/>
    <w:rsid w:val="00D1223D"/>
    <w:rsid w:val="00D12CA9"/>
    <w:rsid w:val="00D15AEB"/>
    <w:rsid w:val="00D21BC3"/>
    <w:rsid w:val="00D223C3"/>
    <w:rsid w:val="00D230F8"/>
    <w:rsid w:val="00D241A5"/>
    <w:rsid w:val="00D246FF"/>
    <w:rsid w:val="00D305BF"/>
    <w:rsid w:val="00D30A79"/>
    <w:rsid w:val="00D314A8"/>
    <w:rsid w:val="00D319D4"/>
    <w:rsid w:val="00D4103B"/>
    <w:rsid w:val="00D41C8E"/>
    <w:rsid w:val="00D61A9A"/>
    <w:rsid w:val="00D63B3D"/>
    <w:rsid w:val="00D64ACE"/>
    <w:rsid w:val="00D660F0"/>
    <w:rsid w:val="00D663F1"/>
    <w:rsid w:val="00D66E3A"/>
    <w:rsid w:val="00D71DD6"/>
    <w:rsid w:val="00D73675"/>
    <w:rsid w:val="00D73AA1"/>
    <w:rsid w:val="00D7530E"/>
    <w:rsid w:val="00D76522"/>
    <w:rsid w:val="00D77909"/>
    <w:rsid w:val="00D80EBA"/>
    <w:rsid w:val="00D823E0"/>
    <w:rsid w:val="00D825E5"/>
    <w:rsid w:val="00D837FB"/>
    <w:rsid w:val="00D865DC"/>
    <w:rsid w:val="00DA19EC"/>
    <w:rsid w:val="00DA5B9E"/>
    <w:rsid w:val="00DC0E8C"/>
    <w:rsid w:val="00DC5D77"/>
    <w:rsid w:val="00DD6CDF"/>
    <w:rsid w:val="00DE082F"/>
    <w:rsid w:val="00DE20E7"/>
    <w:rsid w:val="00DE60A9"/>
    <w:rsid w:val="00DE63F1"/>
    <w:rsid w:val="00DE7EC5"/>
    <w:rsid w:val="00DF4F7E"/>
    <w:rsid w:val="00DF630C"/>
    <w:rsid w:val="00E012AD"/>
    <w:rsid w:val="00E05B9C"/>
    <w:rsid w:val="00E10EF1"/>
    <w:rsid w:val="00E116B7"/>
    <w:rsid w:val="00E20A5E"/>
    <w:rsid w:val="00E23918"/>
    <w:rsid w:val="00E23EB9"/>
    <w:rsid w:val="00E31785"/>
    <w:rsid w:val="00E317C2"/>
    <w:rsid w:val="00E346B7"/>
    <w:rsid w:val="00E41CEB"/>
    <w:rsid w:val="00E459AE"/>
    <w:rsid w:val="00E45C54"/>
    <w:rsid w:val="00E462E0"/>
    <w:rsid w:val="00E46C31"/>
    <w:rsid w:val="00E47CD7"/>
    <w:rsid w:val="00E5101A"/>
    <w:rsid w:val="00E52160"/>
    <w:rsid w:val="00E52E6F"/>
    <w:rsid w:val="00E61BA4"/>
    <w:rsid w:val="00E722C2"/>
    <w:rsid w:val="00E7325A"/>
    <w:rsid w:val="00E73372"/>
    <w:rsid w:val="00E755E9"/>
    <w:rsid w:val="00E76024"/>
    <w:rsid w:val="00E835D4"/>
    <w:rsid w:val="00E9075F"/>
    <w:rsid w:val="00E9300C"/>
    <w:rsid w:val="00EA0A0E"/>
    <w:rsid w:val="00EA4D6A"/>
    <w:rsid w:val="00EB0397"/>
    <w:rsid w:val="00EB6E1F"/>
    <w:rsid w:val="00EC734A"/>
    <w:rsid w:val="00EC7DED"/>
    <w:rsid w:val="00ED0679"/>
    <w:rsid w:val="00ED3D3C"/>
    <w:rsid w:val="00EE1DD9"/>
    <w:rsid w:val="00EE25AD"/>
    <w:rsid w:val="00EE436C"/>
    <w:rsid w:val="00EE5652"/>
    <w:rsid w:val="00EE5E77"/>
    <w:rsid w:val="00EE7020"/>
    <w:rsid w:val="00EF1912"/>
    <w:rsid w:val="00EF614D"/>
    <w:rsid w:val="00F00CE1"/>
    <w:rsid w:val="00F027AC"/>
    <w:rsid w:val="00F071E1"/>
    <w:rsid w:val="00F129BA"/>
    <w:rsid w:val="00F17594"/>
    <w:rsid w:val="00F21435"/>
    <w:rsid w:val="00F2299A"/>
    <w:rsid w:val="00F241F3"/>
    <w:rsid w:val="00F27AA0"/>
    <w:rsid w:val="00F30059"/>
    <w:rsid w:val="00F30B5C"/>
    <w:rsid w:val="00F42553"/>
    <w:rsid w:val="00F43CCB"/>
    <w:rsid w:val="00F47BCF"/>
    <w:rsid w:val="00F5106E"/>
    <w:rsid w:val="00F64DCF"/>
    <w:rsid w:val="00F659CC"/>
    <w:rsid w:val="00F83204"/>
    <w:rsid w:val="00F83F1B"/>
    <w:rsid w:val="00F92829"/>
    <w:rsid w:val="00F92D04"/>
    <w:rsid w:val="00F93022"/>
    <w:rsid w:val="00F96591"/>
    <w:rsid w:val="00FA0A89"/>
    <w:rsid w:val="00FA5A57"/>
    <w:rsid w:val="00FB2460"/>
    <w:rsid w:val="00FB7359"/>
    <w:rsid w:val="00FC2EE5"/>
    <w:rsid w:val="00FC346D"/>
    <w:rsid w:val="00FC47C9"/>
    <w:rsid w:val="00FC6710"/>
    <w:rsid w:val="00FC7A79"/>
    <w:rsid w:val="00FD2360"/>
    <w:rsid w:val="00FD36DB"/>
    <w:rsid w:val="00FD7484"/>
    <w:rsid w:val="00FE54C7"/>
    <w:rsid w:val="00FF1B18"/>
    <w:rsid w:val="00FF442C"/>
    <w:rsid w:val="00FF7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4D91F8E-CFC0-47A1-92A0-2CFF25C9B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ADA"/>
    <w:pPr>
      <w:widowControl w:val="0"/>
    </w:pPr>
    <w:rPr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940ADA"/>
    <w:pPr>
      <w:keepNext/>
      <w:autoSpaceDE w:val="0"/>
      <w:autoSpaceDN w:val="0"/>
      <w:adjustRightInd w:val="0"/>
      <w:outlineLvl w:val="0"/>
    </w:pPr>
    <w:rPr>
      <w:rFonts w:ascii="Tahoma" w:hAnsi="Tahoma"/>
      <w:b/>
    </w:rPr>
  </w:style>
  <w:style w:type="paragraph" w:styleId="20">
    <w:name w:val="heading 2"/>
    <w:basedOn w:val="a"/>
    <w:next w:val="a0"/>
    <w:link w:val="21"/>
    <w:qFormat/>
    <w:rsid w:val="00940ADA"/>
    <w:pPr>
      <w:keepNext/>
      <w:autoSpaceDE w:val="0"/>
      <w:autoSpaceDN w:val="0"/>
      <w:adjustRightInd w:val="0"/>
      <w:outlineLvl w:val="1"/>
    </w:pPr>
    <w:rPr>
      <w:rFonts w:ascii="Tahoma" w:hAnsi="Tahoma"/>
      <w:b/>
      <w:color w:val="000000"/>
    </w:rPr>
  </w:style>
  <w:style w:type="paragraph" w:styleId="3">
    <w:name w:val="heading 3"/>
    <w:basedOn w:val="a"/>
    <w:next w:val="a0"/>
    <w:link w:val="30"/>
    <w:qFormat/>
    <w:rsid w:val="00940ADA"/>
    <w:pPr>
      <w:keepNext/>
      <w:autoSpaceDE w:val="0"/>
      <w:autoSpaceDN w:val="0"/>
      <w:adjustRightInd w:val="0"/>
      <w:outlineLvl w:val="2"/>
    </w:pPr>
    <w:rPr>
      <w:rFonts w:ascii="Tahoma" w:hAnsi="Tahoma"/>
      <w:b/>
      <w:color w:val="000000"/>
      <w:sz w:val="22"/>
    </w:rPr>
  </w:style>
  <w:style w:type="paragraph" w:styleId="4">
    <w:name w:val="heading 4"/>
    <w:basedOn w:val="a"/>
    <w:next w:val="a0"/>
    <w:qFormat/>
    <w:rsid w:val="00940ADA"/>
    <w:pPr>
      <w:keepNext/>
      <w:outlineLvl w:val="3"/>
    </w:pPr>
    <w:rPr>
      <w:rFonts w:ascii="Tahoma" w:hAnsi="Tahoma"/>
      <w:b/>
      <w:sz w:val="22"/>
    </w:rPr>
  </w:style>
  <w:style w:type="paragraph" w:styleId="5">
    <w:name w:val="heading 5"/>
    <w:basedOn w:val="a"/>
    <w:next w:val="a0"/>
    <w:qFormat/>
    <w:rsid w:val="00940ADA"/>
    <w:pPr>
      <w:keepNext/>
      <w:jc w:val="center"/>
      <w:outlineLvl w:val="4"/>
    </w:pPr>
    <w:rPr>
      <w:rFonts w:ascii="Tahoma" w:hAnsi="Tahoma"/>
      <w:b/>
    </w:rPr>
  </w:style>
  <w:style w:type="paragraph" w:styleId="6">
    <w:name w:val="heading 6"/>
    <w:basedOn w:val="a"/>
    <w:next w:val="a0"/>
    <w:qFormat/>
    <w:rsid w:val="00940ADA"/>
    <w:pPr>
      <w:keepNext/>
      <w:jc w:val="center"/>
      <w:outlineLvl w:val="5"/>
    </w:pPr>
    <w:rPr>
      <w:rFonts w:ascii="Tahoma" w:hAnsi="Tahoma"/>
      <w:b/>
      <w:sz w:val="22"/>
    </w:rPr>
  </w:style>
  <w:style w:type="paragraph" w:styleId="7">
    <w:name w:val="heading 7"/>
    <w:basedOn w:val="a"/>
    <w:next w:val="a0"/>
    <w:qFormat/>
    <w:rsid w:val="00940ADA"/>
    <w:pPr>
      <w:keepNext/>
      <w:jc w:val="center"/>
      <w:outlineLvl w:val="6"/>
    </w:pPr>
    <w:rPr>
      <w:rFonts w:ascii="Tahoma" w:hAnsi="Tahoma"/>
      <w:b/>
      <w:sz w:val="20"/>
    </w:rPr>
  </w:style>
  <w:style w:type="paragraph" w:styleId="8">
    <w:name w:val="heading 8"/>
    <w:basedOn w:val="a"/>
    <w:next w:val="a"/>
    <w:link w:val="80"/>
    <w:uiPriority w:val="9"/>
    <w:qFormat/>
    <w:rsid w:val="00D30A79"/>
    <w:pPr>
      <w:keepNext/>
      <w:spacing w:line="720" w:lineRule="auto"/>
      <w:ind w:leftChars="400" w:left="400"/>
      <w:outlineLvl w:val="7"/>
    </w:pPr>
    <w:rPr>
      <w:rFonts w:ascii="Cambria" w:hAnsi="Cambria"/>
      <w:sz w:val="36"/>
      <w:szCs w:val="3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rsid w:val="00940ADA"/>
    <w:pPr>
      <w:ind w:left="480"/>
    </w:pPr>
  </w:style>
  <w:style w:type="paragraph" w:styleId="a4">
    <w:name w:val="header"/>
    <w:basedOn w:val="a"/>
    <w:link w:val="a5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6">
    <w:name w:val="footer"/>
    <w:basedOn w:val="a"/>
    <w:link w:val="a7"/>
    <w:rsid w:val="00940ADA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a8">
    <w:name w:val="page number"/>
    <w:basedOn w:val="a1"/>
    <w:rsid w:val="00940ADA"/>
  </w:style>
  <w:style w:type="paragraph" w:styleId="a9">
    <w:name w:val="Date"/>
    <w:basedOn w:val="a"/>
    <w:next w:val="a"/>
    <w:link w:val="aa"/>
    <w:rsid w:val="00940ADA"/>
    <w:pPr>
      <w:jc w:val="right"/>
    </w:pPr>
    <w:rPr>
      <w:rFonts w:ascii="Arial" w:hAnsi="Arial"/>
    </w:rPr>
  </w:style>
  <w:style w:type="character" w:customStyle="1" w:styleId="a5">
    <w:name w:val="頁首 字元"/>
    <w:link w:val="a4"/>
    <w:rsid w:val="001C07EB"/>
    <w:rPr>
      <w:kern w:val="2"/>
    </w:rPr>
  </w:style>
  <w:style w:type="character" w:customStyle="1" w:styleId="a7">
    <w:name w:val="頁尾 字元"/>
    <w:link w:val="a6"/>
    <w:uiPriority w:val="99"/>
    <w:rsid w:val="001C07EB"/>
    <w:rPr>
      <w:kern w:val="2"/>
    </w:rPr>
  </w:style>
  <w:style w:type="character" w:customStyle="1" w:styleId="80">
    <w:name w:val="標題 8 字元"/>
    <w:link w:val="8"/>
    <w:uiPriority w:val="9"/>
    <w:rsid w:val="00D30A79"/>
    <w:rPr>
      <w:rFonts w:ascii="Cambria" w:hAnsi="Cambria"/>
      <w:kern w:val="2"/>
      <w:sz w:val="36"/>
      <w:szCs w:val="36"/>
    </w:rPr>
  </w:style>
  <w:style w:type="paragraph" w:styleId="ab">
    <w:name w:val="Balloon Text"/>
    <w:basedOn w:val="a"/>
    <w:link w:val="ac"/>
    <w:uiPriority w:val="99"/>
    <w:unhideWhenUsed/>
    <w:rsid w:val="00D30A79"/>
    <w:rPr>
      <w:rFonts w:ascii="Cambria" w:hAnsi="Cambria"/>
      <w:sz w:val="18"/>
      <w:szCs w:val="18"/>
    </w:rPr>
  </w:style>
  <w:style w:type="character" w:customStyle="1" w:styleId="ac">
    <w:name w:val="註解方塊文字 字元"/>
    <w:link w:val="ab"/>
    <w:uiPriority w:val="99"/>
    <w:rsid w:val="00D30A79"/>
    <w:rPr>
      <w:rFonts w:ascii="Cambria" w:hAnsi="Cambria"/>
      <w:kern w:val="2"/>
      <w:sz w:val="18"/>
      <w:szCs w:val="18"/>
    </w:rPr>
  </w:style>
  <w:style w:type="character" w:customStyle="1" w:styleId="10">
    <w:name w:val="標題 1 字元"/>
    <w:link w:val="1"/>
    <w:uiPriority w:val="9"/>
    <w:rsid w:val="00D30A79"/>
    <w:rPr>
      <w:rFonts w:ascii="Tahoma" w:hAnsi="Tahoma"/>
      <w:b/>
      <w:kern w:val="2"/>
      <w:sz w:val="24"/>
    </w:rPr>
  </w:style>
  <w:style w:type="paragraph" w:styleId="ad">
    <w:name w:val="No Spacing"/>
    <w:link w:val="ae"/>
    <w:uiPriority w:val="1"/>
    <w:qFormat/>
    <w:rsid w:val="00D30A79"/>
    <w:rPr>
      <w:rFonts w:ascii="Calibri" w:hAnsi="Calibri"/>
      <w:sz w:val="22"/>
      <w:szCs w:val="22"/>
    </w:rPr>
  </w:style>
  <w:style w:type="character" w:customStyle="1" w:styleId="ae">
    <w:name w:val="無間距 字元"/>
    <w:link w:val="ad"/>
    <w:uiPriority w:val="1"/>
    <w:rsid w:val="00D30A79"/>
    <w:rPr>
      <w:rFonts w:ascii="Calibri" w:hAnsi="Calibri"/>
      <w:sz w:val="22"/>
      <w:szCs w:val="22"/>
      <w:lang w:val="en-US" w:eastAsia="zh-TW" w:bidi="ar-SA"/>
    </w:rPr>
  </w:style>
  <w:style w:type="table" w:styleId="af">
    <w:name w:val="Table Grid"/>
    <w:basedOn w:val="a2"/>
    <w:uiPriority w:val="39"/>
    <w:rsid w:val="00D30A79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0">
    <w:name w:val="annotation text"/>
    <w:basedOn w:val="a"/>
    <w:link w:val="af1"/>
    <w:rsid w:val="00D30A79"/>
    <w:rPr>
      <w:szCs w:val="24"/>
    </w:rPr>
  </w:style>
  <w:style w:type="character" w:customStyle="1" w:styleId="af1">
    <w:name w:val="註解文字 字元"/>
    <w:link w:val="af0"/>
    <w:rsid w:val="00D30A79"/>
    <w:rPr>
      <w:kern w:val="2"/>
      <w:sz w:val="24"/>
      <w:szCs w:val="24"/>
    </w:rPr>
  </w:style>
  <w:style w:type="character" w:customStyle="1" w:styleId="21">
    <w:name w:val="標題 2 字元"/>
    <w:link w:val="20"/>
    <w:rsid w:val="00D30A79"/>
    <w:rPr>
      <w:rFonts w:ascii="Tahoma" w:hAnsi="Tahoma"/>
      <w:b/>
      <w:color w:val="000000"/>
      <w:kern w:val="2"/>
      <w:sz w:val="24"/>
    </w:rPr>
  </w:style>
  <w:style w:type="character" w:customStyle="1" w:styleId="30">
    <w:name w:val="標題 3 字元"/>
    <w:link w:val="3"/>
    <w:rsid w:val="00D30A79"/>
    <w:rPr>
      <w:rFonts w:ascii="Tahoma" w:hAnsi="Tahoma"/>
      <w:b/>
      <w:color w:val="000000"/>
      <w:kern w:val="2"/>
      <w:sz w:val="22"/>
    </w:rPr>
  </w:style>
  <w:style w:type="paragraph" w:styleId="af2">
    <w:name w:val="Body Text"/>
    <w:basedOn w:val="a"/>
    <w:link w:val="af3"/>
    <w:rsid w:val="00D30A79"/>
    <w:pPr>
      <w:spacing w:line="240" w:lineRule="exact"/>
    </w:pPr>
    <w:rPr>
      <w:b/>
      <w:bCs/>
      <w:sz w:val="28"/>
      <w:szCs w:val="24"/>
    </w:rPr>
  </w:style>
  <w:style w:type="character" w:customStyle="1" w:styleId="af3">
    <w:name w:val="本文 字元"/>
    <w:link w:val="af2"/>
    <w:rsid w:val="00D30A79"/>
    <w:rPr>
      <w:b/>
      <w:bCs/>
      <w:kern w:val="2"/>
      <w:sz w:val="28"/>
      <w:szCs w:val="24"/>
    </w:rPr>
  </w:style>
  <w:style w:type="paragraph" w:styleId="af4">
    <w:name w:val="Body Text Indent"/>
    <w:basedOn w:val="a"/>
    <w:link w:val="af5"/>
    <w:uiPriority w:val="99"/>
    <w:unhideWhenUsed/>
    <w:rsid w:val="00D30A79"/>
    <w:pPr>
      <w:spacing w:after="120"/>
      <w:ind w:leftChars="200" w:left="480"/>
    </w:pPr>
    <w:rPr>
      <w:rFonts w:ascii="Calibri" w:hAnsi="Calibri"/>
      <w:szCs w:val="22"/>
    </w:rPr>
  </w:style>
  <w:style w:type="character" w:customStyle="1" w:styleId="af5">
    <w:name w:val="本文縮排 字元"/>
    <w:link w:val="af4"/>
    <w:uiPriority w:val="99"/>
    <w:rsid w:val="00D30A79"/>
    <w:rPr>
      <w:rFonts w:ascii="Calibri" w:hAnsi="Calibri"/>
      <w:kern w:val="2"/>
      <w:sz w:val="24"/>
      <w:szCs w:val="22"/>
    </w:rPr>
  </w:style>
  <w:style w:type="character" w:customStyle="1" w:styleId="aa">
    <w:name w:val="日期 字元"/>
    <w:link w:val="a9"/>
    <w:rsid w:val="00D30A79"/>
    <w:rPr>
      <w:rFonts w:ascii="Arial" w:hAnsi="Arial"/>
      <w:kern w:val="2"/>
      <w:sz w:val="24"/>
    </w:rPr>
  </w:style>
  <w:style w:type="character" w:styleId="af6">
    <w:name w:val="Hyperlink"/>
    <w:rsid w:val="00D30A79"/>
    <w:rPr>
      <w:color w:val="0000FF"/>
      <w:u w:val="single"/>
    </w:rPr>
  </w:style>
  <w:style w:type="paragraph" w:customStyle="1" w:styleId="font8">
    <w:name w:val="font8"/>
    <w:basedOn w:val="a"/>
    <w:rsid w:val="00D30A79"/>
    <w:pPr>
      <w:widowControl/>
      <w:spacing w:before="100" w:beforeAutospacing="1" w:after="100" w:afterAutospacing="1"/>
    </w:pPr>
    <w:rPr>
      <w:rFonts w:ascii="Lucida Console" w:hAnsi="Lucida Console"/>
      <w:kern w:val="0"/>
      <w:sz w:val="22"/>
      <w:szCs w:val="22"/>
    </w:rPr>
  </w:style>
  <w:style w:type="paragraph" w:styleId="af7">
    <w:name w:val="Closing"/>
    <w:basedOn w:val="a"/>
    <w:link w:val="af8"/>
    <w:rsid w:val="00D30A79"/>
    <w:pPr>
      <w:ind w:left="4252"/>
    </w:pPr>
    <w:rPr>
      <w:rFonts w:eastAsia="標楷體"/>
    </w:rPr>
  </w:style>
  <w:style w:type="character" w:customStyle="1" w:styleId="af8">
    <w:name w:val="結語 字元"/>
    <w:link w:val="af7"/>
    <w:rsid w:val="00D30A79"/>
    <w:rPr>
      <w:rFonts w:eastAsia="標楷體"/>
      <w:kern w:val="2"/>
      <w:sz w:val="24"/>
    </w:rPr>
  </w:style>
  <w:style w:type="paragraph" w:styleId="af9">
    <w:name w:val="List Paragraph"/>
    <w:basedOn w:val="a"/>
    <w:uiPriority w:val="34"/>
    <w:qFormat/>
    <w:rsid w:val="00D30A79"/>
    <w:pPr>
      <w:ind w:leftChars="200" w:left="480"/>
    </w:pPr>
    <w:rPr>
      <w:rFonts w:ascii="Calibri" w:hAnsi="Calibri"/>
      <w:szCs w:val="22"/>
    </w:rPr>
  </w:style>
  <w:style w:type="paragraph" w:styleId="2">
    <w:name w:val="toc 2"/>
    <w:basedOn w:val="a"/>
    <w:next w:val="a"/>
    <w:autoRedefine/>
    <w:uiPriority w:val="39"/>
    <w:unhideWhenUsed/>
    <w:rsid w:val="00D30A79"/>
    <w:pPr>
      <w:numPr>
        <w:numId w:val="4"/>
      </w:numPr>
      <w:tabs>
        <w:tab w:val="right" w:leader="dot" w:pos="9911"/>
      </w:tabs>
    </w:pPr>
    <w:rPr>
      <w:rFonts w:ascii="Calibri" w:hAnsi="Calibri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D30A79"/>
    <w:pPr>
      <w:ind w:leftChars="400" w:left="960"/>
    </w:pPr>
    <w:rPr>
      <w:rFonts w:ascii="Calibri" w:hAnsi="Calibri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D30A79"/>
    <w:pPr>
      <w:tabs>
        <w:tab w:val="right" w:leader="dot" w:pos="9911"/>
      </w:tabs>
      <w:ind w:left="142"/>
      <w:jc w:val="center"/>
    </w:pPr>
    <w:rPr>
      <w:rFonts w:ascii="微軟正黑體" w:eastAsia="微軟正黑體" w:hAnsi="微軟正黑體"/>
      <w:b/>
      <w:noProof/>
      <w:sz w:val="32"/>
      <w:szCs w:val="32"/>
    </w:rPr>
  </w:style>
  <w:style w:type="paragraph" w:styleId="afa">
    <w:name w:val="endnote text"/>
    <w:basedOn w:val="a"/>
    <w:link w:val="afb"/>
    <w:uiPriority w:val="99"/>
    <w:unhideWhenUsed/>
    <w:rsid w:val="00D30A79"/>
    <w:pPr>
      <w:snapToGrid w:val="0"/>
    </w:pPr>
    <w:rPr>
      <w:rFonts w:ascii="Calibri" w:hAnsi="Calibri"/>
      <w:szCs w:val="22"/>
    </w:rPr>
  </w:style>
  <w:style w:type="character" w:customStyle="1" w:styleId="afb">
    <w:name w:val="章節附註文字 字元"/>
    <w:link w:val="afa"/>
    <w:uiPriority w:val="99"/>
    <w:rsid w:val="00D30A79"/>
    <w:rPr>
      <w:rFonts w:ascii="Calibri" w:hAnsi="Calibri"/>
      <w:kern w:val="2"/>
      <w:sz w:val="24"/>
      <w:szCs w:val="22"/>
    </w:rPr>
  </w:style>
  <w:style w:type="character" w:styleId="afc">
    <w:name w:val="endnote reference"/>
    <w:uiPriority w:val="99"/>
    <w:unhideWhenUsed/>
    <w:rsid w:val="00D30A79"/>
    <w:rPr>
      <w:vertAlign w:val="superscript"/>
    </w:rPr>
  </w:style>
  <w:style w:type="paragraph" w:styleId="afd">
    <w:name w:val="Title"/>
    <w:basedOn w:val="a"/>
    <w:link w:val="afe"/>
    <w:qFormat/>
    <w:rsid w:val="00D30A79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fe">
    <w:name w:val="標題 字元"/>
    <w:link w:val="afd"/>
    <w:rsid w:val="00D30A79"/>
    <w:rPr>
      <w:rFonts w:ascii="Arial" w:hAnsi="Arial" w:cs="Arial"/>
      <w:b/>
      <w:bCs/>
      <w:kern w:val="2"/>
      <w:sz w:val="32"/>
      <w:szCs w:val="32"/>
    </w:rPr>
  </w:style>
  <w:style w:type="paragraph" w:styleId="aff">
    <w:name w:val="Plain Text"/>
    <w:basedOn w:val="a"/>
    <w:link w:val="aff0"/>
    <w:rsid w:val="00BE531D"/>
    <w:rPr>
      <w:rFonts w:ascii="細明體" w:eastAsia="細明體" w:hAnsi="Courier New" w:cs="Courier New"/>
      <w:szCs w:val="24"/>
    </w:rPr>
  </w:style>
  <w:style w:type="character" w:customStyle="1" w:styleId="aff0">
    <w:name w:val="純文字 字元"/>
    <w:link w:val="aff"/>
    <w:rsid w:val="00BE531D"/>
    <w:rPr>
      <w:rFonts w:ascii="細明體" w:eastAsia="細明體" w:hAnsi="Courier New" w:cs="Courier New"/>
      <w:kern w:val="2"/>
      <w:sz w:val="24"/>
      <w:szCs w:val="24"/>
    </w:rPr>
  </w:style>
  <w:style w:type="character" w:styleId="aff1">
    <w:name w:val="annotation reference"/>
    <w:basedOn w:val="a1"/>
    <w:semiHidden/>
    <w:unhideWhenUsed/>
    <w:rsid w:val="0045337A"/>
    <w:rPr>
      <w:sz w:val="18"/>
      <w:szCs w:val="18"/>
    </w:rPr>
  </w:style>
  <w:style w:type="paragraph" w:styleId="aff2">
    <w:name w:val="annotation subject"/>
    <w:basedOn w:val="af0"/>
    <w:next w:val="af0"/>
    <w:link w:val="aff3"/>
    <w:semiHidden/>
    <w:unhideWhenUsed/>
    <w:rsid w:val="0045337A"/>
    <w:rPr>
      <w:b/>
      <w:bCs/>
      <w:szCs w:val="20"/>
    </w:rPr>
  </w:style>
  <w:style w:type="character" w:customStyle="1" w:styleId="aff3">
    <w:name w:val="註解主旨 字元"/>
    <w:basedOn w:val="af1"/>
    <w:link w:val="aff2"/>
    <w:semiHidden/>
    <w:rsid w:val="0045337A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8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&#31995;&#32113;&#38283;&#30332;&#32676;\&#27161;&#28310;\Standard\Document\&#38283;&#30332;&#25991;&#20214;&#27161;&#28310;\2_SASD-&#35215;&#26684;&#26360;&#31354;&#30333;&#34920;&#26684;\07_&#21151;&#33021;(&#31243;&#24335;)&#35215;&#26684;&#35498;&#26126;\07_&#21151;&#33021;(&#31243;&#24335;)&#35215;&#26684;&#35498;&#26126;_Web.dot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D6B5D-D909-4C5F-8D8F-71E49D63B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07_功能(程式)規格說明_Web.dot</Template>
  <TotalTime>4618</TotalTime>
  <Pages>9</Pages>
  <Words>865</Words>
  <Characters>4934</Characters>
  <Application>Microsoft Office Word</Application>
  <DocSecurity>0</DocSecurity>
  <Lines>41</Lines>
  <Paragraphs>11</Paragraphs>
  <ScaleCrop>false</ScaleCrop>
  <Company>Accudata</Company>
  <LinksUpToDate>false</LinksUpToDate>
  <CharactersWithSpaces>5788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SQL一般分類 (本課程只有DML部份)</dc:title>
  <dc:subject/>
  <dc:creator>余秋慧經理</dc:creator>
  <cp:keywords/>
  <cp:lastModifiedBy>張紫庭</cp:lastModifiedBy>
  <cp:revision>505</cp:revision>
  <cp:lastPrinted>2013-08-19T06:41:00Z</cp:lastPrinted>
  <dcterms:created xsi:type="dcterms:W3CDTF">2016-07-01T10:16:00Z</dcterms:created>
  <dcterms:modified xsi:type="dcterms:W3CDTF">2017-01-12T06:53:00Z</dcterms:modified>
</cp:coreProperties>
</file>